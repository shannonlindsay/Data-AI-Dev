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3D598" w14:textId="454CDF8B" w:rsidR="00345336" w:rsidRPr="00BD150A" w:rsidRDefault="004806DE" w:rsidP="00BD150A">
      <w:pPr>
        <w:pStyle w:val="Heading1"/>
      </w:pPr>
      <w:bookmarkStart w:id="0" w:name="_Toc417026994"/>
      <w:bookmarkStart w:id="1" w:name="_Toc416699685"/>
      <w:bookmarkStart w:id="2" w:name="_Toc428363864"/>
      <w:bookmarkStart w:id="3" w:name="_Toc428368895"/>
      <w:r w:rsidRPr="00BD150A">
        <w:t xml:space="preserve">DP500: </w:t>
      </w:r>
      <w:r w:rsidR="00B453FB" w:rsidRPr="00BD150A">
        <w:t>Creat</w:t>
      </w:r>
      <w:r w:rsidRPr="00BD150A">
        <w:t>e</w:t>
      </w:r>
      <w:r w:rsidR="00B453FB" w:rsidRPr="00BD150A">
        <w:t xml:space="preserve"> a </w:t>
      </w:r>
      <w:r w:rsidRPr="00BD150A">
        <w:t>p</w:t>
      </w:r>
      <w:r w:rsidR="00B453FB" w:rsidRPr="00BD150A">
        <w:t xml:space="preserve">aginated </w:t>
      </w:r>
      <w:r w:rsidRPr="00BD150A">
        <w:t>r</w:t>
      </w:r>
      <w:r w:rsidR="00B453FB" w:rsidRPr="00BD150A">
        <w:t>eport</w:t>
      </w:r>
    </w:p>
    <w:p w14:paraId="1805EFDA" w14:textId="77777777" w:rsidR="004134B5" w:rsidRPr="00692112" w:rsidRDefault="004134B5" w:rsidP="00BD150A">
      <w:pPr>
        <w:pStyle w:val="Heading2"/>
      </w:pPr>
      <w:r w:rsidRPr="00692112">
        <w:t>Overview</w:t>
      </w:r>
      <w:bookmarkEnd w:id="0"/>
      <w:bookmarkEnd w:id="1"/>
      <w:bookmarkEnd w:id="2"/>
      <w:bookmarkEnd w:id="3"/>
    </w:p>
    <w:p w14:paraId="36CF4A8C" w14:textId="77777777" w:rsidR="003A44CA" w:rsidRPr="00692112" w:rsidRDefault="003A44CA" w:rsidP="007624D4">
      <w:pPr>
        <w:pStyle w:val="LabDuration"/>
      </w:pPr>
      <w:r w:rsidRPr="00692112">
        <w:t>The est</w:t>
      </w:r>
      <w:r w:rsidR="00C85CB4" w:rsidRPr="00692112">
        <w:t xml:space="preserve">imated time to complete </w:t>
      </w:r>
      <w:r w:rsidR="00E4375F" w:rsidRPr="00692112">
        <w:t xml:space="preserve">the </w:t>
      </w:r>
      <w:r w:rsidR="00C85CB4" w:rsidRPr="00692112">
        <w:t xml:space="preserve">lab is </w:t>
      </w:r>
      <w:r w:rsidR="00EB3605" w:rsidRPr="00692112">
        <w:t>45</w:t>
      </w:r>
      <w:r w:rsidRPr="00692112">
        <w:t xml:space="preserve"> minutes</w:t>
      </w:r>
    </w:p>
    <w:p w14:paraId="41043B05" w14:textId="29CAAAD6" w:rsidR="00B114A9" w:rsidRDefault="00376C92" w:rsidP="00B114A9">
      <w:r w:rsidRPr="00692112">
        <w:t xml:space="preserve">In this lab, </w:t>
      </w:r>
      <w:r w:rsidR="00B114A9" w:rsidRPr="00794C8D">
        <w:t>you will use Power</w:t>
      </w:r>
      <w:r w:rsidR="00B114A9">
        <w:t> </w:t>
      </w:r>
      <w:r w:rsidR="00B114A9" w:rsidRPr="00794C8D">
        <w:t>BI</w:t>
      </w:r>
      <w:r w:rsidR="00B114A9">
        <w:t> </w:t>
      </w:r>
      <w:r w:rsidR="00B114A9" w:rsidRPr="00794C8D">
        <w:t>Report</w:t>
      </w:r>
      <w:r w:rsidR="00B114A9">
        <w:t> </w:t>
      </w:r>
      <w:r w:rsidR="00B114A9" w:rsidRPr="00794C8D">
        <w:t xml:space="preserve">Builder to </w:t>
      </w:r>
      <w:r w:rsidR="00B114A9">
        <w:t>develop</w:t>
      </w:r>
      <w:r w:rsidR="00B114A9" w:rsidRPr="00794C8D">
        <w:t xml:space="preserve"> a </w:t>
      </w:r>
      <w:r w:rsidR="00B114A9">
        <w:t xml:space="preserve">pixel-perfect </w:t>
      </w:r>
      <w:r w:rsidR="00B114A9" w:rsidRPr="00794C8D">
        <w:t xml:space="preserve">paginated report </w:t>
      </w:r>
      <w:r w:rsidR="00B114A9">
        <w:t xml:space="preserve">layout </w:t>
      </w:r>
      <w:r w:rsidR="00B114A9" w:rsidRPr="00794C8D">
        <w:t xml:space="preserve">that sources data from </w:t>
      </w:r>
      <w:r w:rsidR="00B114A9">
        <w:t xml:space="preserve">the </w:t>
      </w:r>
      <w:r w:rsidR="00B114A9" w:rsidRPr="00B114A9">
        <w:rPr>
          <w:rStyle w:val="EmphasizeText"/>
        </w:rPr>
        <w:t>AdventureWorksDW202</w:t>
      </w:r>
      <w:r w:rsidR="004806DE">
        <w:rPr>
          <w:rStyle w:val="EmphasizeText"/>
        </w:rPr>
        <w:t>2-DP500</w:t>
      </w:r>
      <w:r w:rsidR="00B114A9" w:rsidRPr="00794C8D">
        <w:t xml:space="preserve"> SQL Server database. You will</w:t>
      </w:r>
      <w:r w:rsidR="000C5391">
        <w:t xml:space="preserve"> then</w:t>
      </w:r>
      <w:r w:rsidR="00B114A9" w:rsidRPr="00794C8D">
        <w:t xml:space="preserve"> create a data source and dataset, and </w:t>
      </w:r>
      <w:r w:rsidR="00B114A9">
        <w:t xml:space="preserve">also </w:t>
      </w:r>
      <w:r w:rsidR="00B114A9" w:rsidRPr="00794C8D">
        <w:t xml:space="preserve">configure a </w:t>
      </w:r>
      <w:r w:rsidR="00B114A9">
        <w:t xml:space="preserve">report </w:t>
      </w:r>
      <w:r w:rsidR="00B114A9" w:rsidRPr="00794C8D">
        <w:t>parameter. The report layout will allow data to render over multiple pages and to be exported in PDF and other formats.</w:t>
      </w:r>
    </w:p>
    <w:p w14:paraId="5A58F4E0" w14:textId="77777777" w:rsidR="00B114A9" w:rsidRDefault="00B114A9" w:rsidP="00B114A9">
      <w:r>
        <w:t>The final report will look like the following:</w:t>
      </w:r>
    </w:p>
    <w:p w14:paraId="496BBA38" w14:textId="0425CAC7" w:rsidR="00376C92" w:rsidRPr="00692112" w:rsidRDefault="000C5391" w:rsidP="00EB3605">
      <w:r>
        <w:rPr>
          <w:noProof/>
        </w:rPr>
        <w:drawing>
          <wp:inline distT="0" distB="0" distL="0" distR="0" wp14:anchorId="38E0D783" wp14:editId="06DBD8F8">
            <wp:extent cx="6332220" cy="3928110"/>
            <wp:effectExtent l="0" t="0" r="0" b="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8"/>
                    <a:stretch>
                      <a:fillRect/>
                    </a:stretch>
                  </pic:blipFill>
                  <pic:spPr>
                    <a:xfrm>
                      <a:off x="0" y="0"/>
                      <a:ext cx="6332220" cy="3928110"/>
                    </a:xfrm>
                    <a:prstGeom prst="rect">
                      <a:avLst/>
                    </a:prstGeom>
                  </pic:spPr>
                </pic:pic>
              </a:graphicData>
            </a:graphic>
          </wp:inline>
        </w:drawing>
      </w:r>
    </w:p>
    <w:p w14:paraId="44D3DC9F" w14:textId="77777777" w:rsidR="004134B5" w:rsidRPr="00692112" w:rsidRDefault="003A44CA" w:rsidP="00EB3605">
      <w:r w:rsidRPr="00692112">
        <w:t xml:space="preserve">In this lab, you </w:t>
      </w:r>
      <w:r w:rsidR="00376C92" w:rsidRPr="00692112">
        <w:t>learn how to</w:t>
      </w:r>
      <w:r w:rsidR="00EB3605" w:rsidRPr="00692112">
        <w:t>:</w:t>
      </w:r>
    </w:p>
    <w:p w14:paraId="75CBEBD0" w14:textId="77777777" w:rsidR="00B114A9" w:rsidRDefault="00B114A9" w:rsidP="00B114A9">
      <w:pPr>
        <w:pStyle w:val="BulletItem"/>
      </w:pPr>
      <w:r>
        <w:t xml:space="preserve">Use </w:t>
      </w:r>
      <w:r w:rsidRPr="00794C8D">
        <w:t>Power</w:t>
      </w:r>
      <w:r>
        <w:t> </w:t>
      </w:r>
      <w:r w:rsidRPr="00794C8D">
        <w:t>BI</w:t>
      </w:r>
      <w:r>
        <w:t> </w:t>
      </w:r>
      <w:r w:rsidRPr="00794C8D">
        <w:t>Report</w:t>
      </w:r>
      <w:r>
        <w:t> </w:t>
      </w:r>
      <w:r w:rsidRPr="00794C8D">
        <w:t>Builder</w:t>
      </w:r>
    </w:p>
    <w:p w14:paraId="2B228393" w14:textId="77777777" w:rsidR="00B114A9" w:rsidRDefault="00B114A9" w:rsidP="00B114A9">
      <w:pPr>
        <w:pStyle w:val="BulletItem"/>
      </w:pPr>
      <w:r>
        <w:t>Design a multi-page report layout</w:t>
      </w:r>
    </w:p>
    <w:p w14:paraId="661E5F5D" w14:textId="77777777" w:rsidR="00B114A9" w:rsidRDefault="00B114A9" w:rsidP="00B114A9">
      <w:pPr>
        <w:pStyle w:val="BulletItem"/>
      </w:pPr>
      <w:r>
        <w:t>Define a data source</w:t>
      </w:r>
    </w:p>
    <w:p w14:paraId="363D5F22" w14:textId="77777777" w:rsidR="00B114A9" w:rsidRDefault="00B114A9" w:rsidP="00B114A9">
      <w:pPr>
        <w:pStyle w:val="BulletItem"/>
      </w:pPr>
      <w:r>
        <w:t>Define a dataset</w:t>
      </w:r>
    </w:p>
    <w:p w14:paraId="6B7767DA" w14:textId="77777777" w:rsidR="00B114A9" w:rsidRDefault="00B114A9" w:rsidP="00B114A9">
      <w:pPr>
        <w:pStyle w:val="BulletItem"/>
      </w:pPr>
      <w:r>
        <w:t>Create a report parameter</w:t>
      </w:r>
    </w:p>
    <w:p w14:paraId="5ED8017E" w14:textId="6849A353" w:rsidR="00B114A9" w:rsidRDefault="00B114A9" w:rsidP="00B114A9">
      <w:pPr>
        <w:pStyle w:val="BulletItem"/>
      </w:pPr>
      <w:r>
        <w:t>Export a report to PDF</w:t>
      </w:r>
    </w:p>
    <w:p w14:paraId="10FB9AF7" w14:textId="062751FE" w:rsidR="00B114A9" w:rsidRDefault="00891BCF" w:rsidP="00BD150A">
      <w:pPr>
        <w:pStyle w:val="Heading2"/>
      </w:pPr>
      <w:r>
        <w:lastRenderedPageBreak/>
        <w:t>Get</w:t>
      </w:r>
      <w:r w:rsidR="00B114A9">
        <w:t xml:space="preserve"> </w:t>
      </w:r>
      <w:r>
        <w:t>s</w:t>
      </w:r>
      <w:r w:rsidR="00B114A9">
        <w:t>tarted</w:t>
      </w:r>
    </w:p>
    <w:p w14:paraId="1F74B067" w14:textId="77777777" w:rsidR="00B114A9" w:rsidRPr="00235C39" w:rsidRDefault="00B114A9" w:rsidP="00B114A9">
      <w:r w:rsidRPr="007169B5">
        <w:t xml:space="preserve">In this exercise, you will </w:t>
      </w:r>
      <w:r>
        <w:t>open Power BI Report Builder to create and then save a report.</w:t>
      </w:r>
    </w:p>
    <w:p w14:paraId="5AA01B82" w14:textId="4EFD45DD" w:rsidR="00B114A9" w:rsidRPr="004C258B" w:rsidRDefault="00950BE8" w:rsidP="00BD150A">
      <w:pPr>
        <w:pStyle w:val="Heading3"/>
      </w:pPr>
      <w:r>
        <w:t>Create</w:t>
      </w:r>
      <w:r w:rsidR="00B114A9">
        <w:t xml:space="preserve"> the </w:t>
      </w:r>
      <w:r>
        <w:t>r</w:t>
      </w:r>
      <w:r w:rsidR="00B114A9">
        <w:t>eport</w:t>
      </w:r>
    </w:p>
    <w:p w14:paraId="4B4C3DFE" w14:textId="77777777" w:rsidR="00B114A9" w:rsidRDefault="00B114A9" w:rsidP="00B114A9">
      <w:r w:rsidRPr="00F15EC2">
        <w:t xml:space="preserve">In this task, </w:t>
      </w:r>
      <w:r w:rsidRPr="007169B5">
        <w:t xml:space="preserve">you will </w:t>
      </w:r>
      <w:r>
        <w:t>open Power BI Report Builder to create and then save a report.</w:t>
      </w:r>
    </w:p>
    <w:p w14:paraId="46F3051A" w14:textId="3A23832E" w:rsidR="00B114A9" w:rsidRDefault="00B114A9" w:rsidP="00B114A9">
      <w:pPr>
        <w:pStyle w:val="Step"/>
      </w:pPr>
      <w:r w:rsidRPr="007169B5">
        <w:t xml:space="preserve">To open </w:t>
      </w:r>
      <w:r>
        <w:t>Power BI Report Builder</w:t>
      </w:r>
      <w:r w:rsidRPr="007169B5">
        <w:t>, on t</w:t>
      </w:r>
      <w:r>
        <w:t xml:space="preserve">he taskbar, </w:t>
      </w:r>
      <w:r w:rsidR="00D84480">
        <w:t>select</w:t>
      </w:r>
      <w:r>
        <w:t xml:space="preserve"> the </w:t>
      </w:r>
      <w:r w:rsidRPr="000207DD">
        <w:rPr>
          <w:rStyle w:val="EmphasizeText"/>
        </w:rPr>
        <w:t>Power</w:t>
      </w:r>
      <w:r>
        <w:rPr>
          <w:rStyle w:val="EmphasizeText"/>
        </w:rPr>
        <w:t> </w:t>
      </w:r>
      <w:r w:rsidRPr="000207DD">
        <w:rPr>
          <w:rStyle w:val="EmphasizeText"/>
        </w:rPr>
        <w:t>BI</w:t>
      </w:r>
      <w:r>
        <w:rPr>
          <w:rStyle w:val="EmphasizeText"/>
        </w:rPr>
        <w:t> </w:t>
      </w:r>
      <w:r w:rsidRPr="000207DD">
        <w:rPr>
          <w:rStyle w:val="EmphasizeText"/>
        </w:rPr>
        <w:t>Report</w:t>
      </w:r>
      <w:r>
        <w:rPr>
          <w:rStyle w:val="EmphasizeText"/>
        </w:rPr>
        <w:t> </w:t>
      </w:r>
      <w:r w:rsidRPr="000207DD">
        <w:rPr>
          <w:rStyle w:val="EmphasizeText"/>
        </w:rPr>
        <w:t xml:space="preserve">Builder </w:t>
      </w:r>
      <w:r w:rsidRPr="007169B5">
        <w:t>shortcut</w:t>
      </w:r>
      <w:r>
        <w:t>.</w:t>
      </w:r>
    </w:p>
    <w:p w14:paraId="74178963" w14:textId="0301E07F" w:rsidR="00B114A9" w:rsidRDefault="004806DE" w:rsidP="00B114A9">
      <w:pPr>
        <w:pStyle w:val="StepImage"/>
      </w:pPr>
      <w:r>
        <w:rPr>
          <w:noProof/>
        </w:rPr>
        <w:drawing>
          <wp:inline distT="0" distB="0" distL="0" distR="0" wp14:anchorId="7A0E2D4B" wp14:editId="0CEC8931">
            <wp:extent cx="1123810" cy="628571"/>
            <wp:effectExtent l="0" t="0" r="635" b="635"/>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9"/>
                    <a:stretch>
                      <a:fillRect/>
                    </a:stretch>
                  </pic:blipFill>
                  <pic:spPr>
                    <a:xfrm>
                      <a:off x="0" y="0"/>
                      <a:ext cx="1123810" cy="628571"/>
                    </a:xfrm>
                    <a:prstGeom prst="rect">
                      <a:avLst/>
                    </a:prstGeom>
                  </pic:spPr>
                </pic:pic>
              </a:graphicData>
            </a:graphic>
          </wp:inline>
        </w:drawing>
      </w:r>
    </w:p>
    <w:p w14:paraId="45FE9E17" w14:textId="4008147F" w:rsidR="00B114A9" w:rsidRDefault="00B114A9" w:rsidP="00B114A9">
      <w:pPr>
        <w:pStyle w:val="Step"/>
      </w:pPr>
      <w:r>
        <w:t xml:space="preserve">In the Power BI Report Builder window, to create a new report, in the </w:t>
      </w:r>
      <w:r w:rsidRPr="005F3572">
        <w:rPr>
          <w:rStyle w:val="EmphasizeText"/>
        </w:rPr>
        <w:t>Getting Started</w:t>
      </w:r>
      <w:r>
        <w:t xml:space="preserve"> window, </w:t>
      </w:r>
      <w:r w:rsidR="000F0EE9">
        <w:t>select</w:t>
      </w:r>
      <w:r>
        <w:t xml:space="preserve"> </w:t>
      </w:r>
      <w:r w:rsidRPr="005F3572">
        <w:rPr>
          <w:rStyle w:val="EmphasizeText"/>
        </w:rPr>
        <w:t>Blank Report</w:t>
      </w:r>
      <w:r>
        <w:t>.</w:t>
      </w:r>
    </w:p>
    <w:p w14:paraId="5403AD66" w14:textId="220AD66B" w:rsidR="00B114A9" w:rsidRDefault="00891BCF" w:rsidP="00B114A9">
      <w:pPr>
        <w:pStyle w:val="StepImage"/>
      </w:pPr>
      <w:r>
        <w:rPr>
          <w:noProof/>
        </w:rPr>
        <w:drawing>
          <wp:inline distT="0" distB="0" distL="0" distR="0" wp14:anchorId="14D091A7" wp14:editId="207071C9">
            <wp:extent cx="6019048" cy="3361905"/>
            <wp:effectExtent l="0" t="0" r="127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0"/>
                    <a:stretch>
                      <a:fillRect/>
                    </a:stretch>
                  </pic:blipFill>
                  <pic:spPr>
                    <a:xfrm>
                      <a:off x="0" y="0"/>
                      <a:ext cx="6019048" cy="3361905"/>
                    </a:xfrm>
                    <a:prstGeom prst="rect">
                      <a:avLst/>
                    </a:prstGeom>
                  </pic:spPr>
                </pic:pic>
              </a:graphicData>
            </a:graphic>
          </wp:inline>
        </w:drawing>
      </w:r>
    </w:p>
    <w:p w14:paraId="2C20021D" w14:textId="77777777" w:rsidR="00B114A9" w:rsidRDefault="00B114A9" w:rsidP="00B114A9">
      <w:pPr>
        <w:spacing w:before="0" w:after="0"/>
      </w:pPr>
      <w:r>
        <w:br w:type="page"/>
      </w:r>
    </w:p>
    <w:p w14:paraId="62FDE721" w14:textId="6F2842C8" w:rsidR="00B114A9" w:rsidRDefault="00B114A9" w:rsidP="00B114A9">
      <w:pPr>
        <w:pStyle w:val="Step"/>
      </w:pPr>
      <w:r>
        <w:lastRenderedPageBreak/>
        <w:t xml:space="preserve">To save the report, </w:t>
      </w:r>
      <w:r w:rsidR="000F0EE9">
        <w:t>select</w:t>
      </w:r>
      <w:r>
        <w:t xml:space="preserve"> the </w:t>
      </w:r>
      <w:r w:rsidRPr="007169B5">
        <w:rPr>
          <w:rStyle w:val="EmphasizeText"/>
        </w:rPr>
        <w:t>File</w:t>
      </w:r>
      <w:r>
        <w:t xml:space="preserve"> tab (located at the top-left), and then select </w:t>
      </w:r>
      <w:r>
        <w:rPr>
          <w:rStyle w:val="EmphasizeText"/>
        </w:rPr>
        <w:t>Save</w:t>
      </w:r>
      <w:r>
        <w:t>.</w:t>
      </w:r>
    </w:p>
    <w:p w14:paraId="4198B99A" w14:textId="50B18B8D" w:rsidR="00B114A9" w:rsidRDefault="009F29CE" w:rsidP="00B114A9">
      <w:pPr>
        <w:pStyle w:val="StepImage"/>
      </w:pPr>
      <w:r>
        <w:rPr>
          <w:noProof/>
        </w:rPr>
        <w:drawing>
          <wp:inline distT="0" distB="0" distL="0" distR="0" wp14:anchorId="46437C29" wp14:editId="25FF05DD">
            <wp:extent cx="3895238" cy="2285714"/>
            <wp:effectExtent l="0" t="0" r="0" b="63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
                    <a:stretch>
                      <a:fillRect/>
                    </a:stretch>
                  </pic:blipFill>
                  <pic:spPr>
                    <a:xfrm>
                      <a:off x="0" y="0"/>
                      <a:ext cx="3895238" cy="2285714"/>
                    </a:xfrm>
                    <a:prstGeom prst="rect">
                      <a:avLst/>
                    </a:prstGeom>
                  </pic:spPr>
                </pic:pic>
              </a:graphicData>
            </a:graphic>
          </wp:inline>
        </w:drawing>
      </w:r>
    </w:p>
    <w:p w14:paraId="1B150FE8" w14:textId="7B570B63" w:rsidR="00B114A9" w:rsidRDefault="00B114A9" w:rsidP="00B114A9">
      <w:pPr>
        <w:pStyle w:val="Step"/>
      </w:pPr>
      <w:r>
        <w:t xml:space="preserve">In the </w:t>
      </w:r>
      <w:r>
        <w:rPr>
          <w:rStyle w:val="EmphasizeText"/>
        </w:rPr>
        <w:t>Save </w:t>
      </w:r>
      <w:r w:rsidRPr="007169B5">
        <w:rPr>
          <w:rStyle w:val="EmphasizeText"/>
        </w:rPr>
        <w:t>As</w:t>
      </w:r>
      <w:r>
        <w:rPr>
          <w:rStyle w:val="EmphasizeText"/>
        </w:rPr>
        <w:t> Report</w:t>
      </w:r>
      <w:r>
        <w:t xml:space="preserve"> window, navigate to the </w:t>
      </w:r>
      <w:r>
        <w:rPr>
          <w:rStyle w:val="EmphasizeText"/>
        </w:rPr>
        <w:t>D:\D</w:t>
      </w:r>
      <w:r w:rsidR="009F29CE">
        <w:rPr>
          <w:rStyle w:val="EmphasizeText"/>
        </w:rPr>
        <w:t>P5</w:t>
      </w:r>
      <w:r>
        <w:rPr>
          <w:rStyle w:val="EmphasizeText"/>
        </w:rPr>
        <w:t>00\</w:t>
      </w:r>
      <w:r w:rsidR="009F29CE">
        <w:rPr>
          <w:rStyle w:val="EmphasizeText"/>
        </w:rPr>
        <w:t>Create</w:t>
      </w:r>
      <w:r w:rsidR="00090615">
        <w:rPr>
          <w:rStyle w:val="EmphasizeText"/>
        </w:rPr>
        <w:t> </w:t>
      </w:r>
      <w:r w:rsidR="009F29CE">
        <w:rPr>
          <w:rStyle w:val="EmphasizeText"/>
        </w:rPr>
        <w:t>a</w:t>
      </w:r>
      <w:r w:rsidR="00090615">
        <w:rPr>
          <w:rStyle w:val="EmphasizeText"/>
        </w:rPr>
        <w:t> </w:t>
      </w:r>
      <w:r w:rsidR="009F29CE">
        <w:rPr>
          <w:rStyle w:val="EmphasizeText"/>
        </w:rPr>
        <w:t>paginated</w:t>
      </w:r>
      <w:r w:rsidR="00090615">
        <w:rPr>
          <w:rStyle w:val="EmphasizeText"/>
        </w:rPr>
        <w:t> </w:t>
      </w:r>
      <w:r w:rsidR="009F29CE">
        <w:rPr>
          <w:rStyle w:val="EmphasizeText"/>
        </w:rPr>
        <w:t>report\</w:t>
      </w:r>
      <w:r>
        <w:rPr>
          <w:rStyle w:val="EmphasizeText"/>
        </w:rPr>
        <w:t>MySolution</w:t>
      </w:r>
      <w:r>
        <w:t xml:space="preserve"> folder.</w:t>
      </w:r>
    </w:p>
    <w:p w14:paraId="120FEB49" w14:textId="77777777" w:rsidR="00B114A9" w:rsidRDefault="00B114A9" w:rsidP="00B114A9">
      <w:pPr>
        <w:pStyle w:val="Step"/>
      </w:pPr>
      <w:r>
        <w:t xml:space="preserve">In the </w:t>
      </w:r>
      <w:r w:rsidRPr="006076E1">
        <w:rPr>
          <w:rStyle w:val="EmphasizeText"/>
        </w:rPr>
        <w:t>Name</w:t>
      </w:r>
      <w:r>
        <w:t xml:space="preserve"> box, enter </w:t>
      </w:r>
      <w:r w:rsidRPr="006076E1">
        <w:rPr>
          <w:rStyle w:val="EmphasizeText"/>
        </w:rPr>
        <w:t>Sales</w:t>
      </w:r>
      <w:r>
        <w:rPr>
          <w:rStyle w:val="EmphasizeText"/>
        </w:rPr>
        <w:t> </w:t>
      </w:r>
      <w:r w:rsidRPr="006076E1">
        <w:rPr>
          <w:rStyle w:val="EmphasizeText"/>
        </w:rPr>
        <w:t>Order</w:t>
      </w:r>
      <w:r>
        <w:rPr>
          <w:rStyle w:val="EmphasizeText"/>
        </w:rPr>
        <w:t> </w:t>
      </w:r>
      <w:r w:rsidRPr="006076E1">
        <w:rPr>
          <w:rStyle w:val="EmphasizeText"/>
        </w:rPr>
        <w:t>Report</w:t>
      </w:r>
      <w:r>
        <w:t>.</w:t>
      </w:r>
    </w:p>
    <w:p w14:paraId="07C2053F" w14:textId="61DD8461" w:rsidR="00B114A9" w:rsidRDefault="000F0EE9" w:rsidP="00B114A9">
      <w:pPr>
        <w:pStyle w:val="Step"/>
      </w:pPr>
      <w:r>
        <w:t>Select</w:t>
      </w:r>
      <w:r w:rsidR="00B114A9">
        <w:t xml:space="preserve"> </w:t>
      </w:r>
      <w:r w:rsidR="00B114A9" w:rsidRPr="00856A52">
        <w:rPr>
          <w:rStyle w:val="EmphasizeText"/>
        </w:rPr>
        <w:t>Save</w:t>
      </w:r>
      <w:r w:rsidR="00B114A9">
        <w:t>.</w:t>
      </w:r>
    </w:p>
    <w:p w14:paraId="394FFE6E" w14:textId="0FEFC1BB" w:rsidR="00B114A9" w:rsidRDefault="00B114A9" w:rsidP="00BD150A">
      <w:pPr>
        <w:pStyle w:val="Heading2"/>
      </w:pPr>
      <w:r>
        <w:t xml:space="preserve">Develop the </w:t>
      </w:r>
      <w:r w:rsidR="00891BCF">
        <w:t>r</w:t>
      </w:r>
      <w:r>
        <w:t xml:space="preserve">eport </w:t>
      </w:r>
      <w:r w:rsidR="00891BCF">
        <w:t>l</w:t>
      </w:r>
      <w:r>
        <w:t>ayout</w:t>
      </w:r>
    </w:p>
    <w:p w14:paraId="4CE092CF" w14:textId="09F29DBC" w:rsidR="00B114A9" w:rsidRDefault="00B114A9" w:rsidP="00B114A9">
      <w:r w:rsidRPr="007169B5">
        <w:t xml:space="preserve">In this exercise, you will </w:t>
      </w:r>
      <w:r>
        <w:t xml:space="preserve">develop the report layout, and </w:t>
      </w:r>
      <w:r w:rsidR="009F29CE">
        <w:t xml:space="preserve">then </w:t>
      </w:r>
      <w:r>
        <w:t>explore the final report design.</w:t>
      </w:r>
    </w:p>
    <w:p w14:paraId="5E6CE8A9" w14:textId="6FCFE8F0" w:rsidR="00B114A9" w:rsidRDefault="00B114A9" w:rsidP="00BD150A">
      <w:pPr>
        <w:pStyle w:val="Heading3"/>
      </w:pPr>
      <w:r>
        <w:t>Configur</w:t>
      </w:r>
      <w:r w:rsidR="00950BE8">
        <w:t>e</w:t>
      </w:r>
      <w:r>
        <w:t xml:space="preserve"> the </w:t>
      </w:r>
      <w:r w:rsidR="00950BE8">
        <w:t>r</w:t>
      </w:r>
      <w:r>
        <w:t xml:space="preserve">eport </w:t>
      </w:r>
      <w:r w:rsidR="00950BE8">
        <w:t>h</w:t>
      </w:r>
      <w:r>
        <w:t>eader</w:t>
      </w:r>
    </w:p>
    <w:p w14:paraId="132696F4" w14:textId="77777777" w:rsidR="00B114A9" w:rsidRDefault="00B114A9" w:rsidP="00B114A9">
      <w:r>
        <w:t>In this task, you will configure the report header.</w:t>
      </w:r>
    </w:p>
    <w:p w14:paraId="4A79D646" w14:textId="77777777" w:rsidR="00B114A9" w:rsidRPr="009F29CE" w:rsidRDefault="00B114A9" w:rsidP="009F29CE">
      <w:pPr>
        <w:pStyle w:val="Step"/>
      </w:pPr>
      <w:r w:rsidRPr="009F29CE">
        <w:t>In the report designer, notice the default report layout, which consists of a body region and a report footer region.</w:t>
      </w:r>
    </w:p>
    <w:p w14:paraId="3F1E07C8" w14:textId="77777777" w:rsidR="00B114A9" w:rsidRDefault="00B114A9" w:rsidP="009F29CE">
      <w:pPr>
        <w:pStyle w:val="StepImage"/>
      </w:pPr>
      <w:r w:rsidRPr="009F29CE">
        <w:drawing>
          <wp:inline distT="0" distB="0" distL="0" distR="0" wp14:anchorId="4A4A8B47" wp14:editId="28CDEF72">
            <wp:extent cx="6332220" cy="2399665"/>
            <wp:effectExtent l="0" t="0" r="0" b="635"/>
            <wp:docPr id="25" name="Picture 25" descr="C:\Users\PETERM~1\AppData\Local\Temp\SNAGHTML330700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M~1\AppData\Local\Temp\SNAGHTML330700e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32220" cy="2399665"/>
                    </a:xfrm>
                    <a:prstGeom prst="rect">
                      <a:avLst/>
                    </a:prstGeom>
                    <a:noFill/>
                    <a:ln>
                      <a:noFill/>
                    </a:ln>
                  </pic:spPr>
                </pic:pic>
              </a:graphicData>
            </a:graphic>
          </wp:inline>
        </w:drawing>
      </w:r>
    </w:p>
    <w:p w14:paraId="7E1D6103" w14:textId="77777777" w:rsidR="00B114A9" w:rsidRDefault="00B114A9" w:rsidP="00B114A9">
      <w:pPr>
        <w:pStyle w:val="StepCommentary"/>
      </w:pPr>
      <w:r>
        <w:lastRenderedPageBreak/>
        <w:t>The body contains a single textbox ready for a report title, and the report footer contains a single textbox describing the report execution time.</w:t>
      </w:r>
    </w:p>
    <w:p w14:paraId="481FBCBB" w14:textId="77777777" w:rsidR="00B114A9" w:rsidRPr="003A0AFB" w:rsidRDefault="00B114A9" w:rsidP="00B114A9">
      <w:pPr>
        <w:pStyle w:val="StepCommentary"/>
      </w:pPr>
      <w:r>
        <w:t>The default design will render the report title once, in the body, on the first rendered page. However, you will now modify the report design by adding a report header region, and by moving the report title textbox into this region. This way, the report title will repeat on every page. You will also add an image of the company logo.</w:t>
      </w:r>
    </w:p>
    <w:p w14:paraId="04982987" w14:textId="0C71A07C" w:rsidR="00B114A9" w:rsidRDefault="00B114A9" w:rsidP="00F437F2">
      <w:pPr>
        <w:pStyle w:val="Step"/>
      </w:pPr>
      <w:r>
        <w:t xml:space="preserve">To add a report header region, on the </w:t>
      </w:r>
      <w:r w:rsidRPr="007A0A20">
        <w:rPr>
          <w:rStyle w:val="EmphasizeText"/>
        </w:rPr>
        <w:t>Insert</w:t>
      </w:r>
      <w:r>
        <w:t xml:space="preserve"> ribbon</w:t>
      </w:r>
      <w:r w:rsidR="00C72178">
        <w:t xml:space="preserve"> tab</w:t>
      </w:r>
      <w:r>
        <w:t xml:space="preserve">, from inside the </w:t>
      </w:r>
      <w:r w:rsidRPr="007A0A20">
        <w:rPr>
          <w:rStyle w:val="EmphasizeText"/>
        </w:rPr>
        <w:t>Header &amp; Footer</w:t>
      </w:r>
      <w:r>
        <w:t xml:space="preserve"> group, </w:t>
      </w:r>
      <w:r w:rsidR="0041240B">
        <w:t>open</w:t>
      </w:r>
      <w:r>
        <w:t xml:space="preserve"> </w:t>
      </w:r>
      <w:r w:rsidRPr="007A0A20">
        <w:rPr>
          <w:rStyle w:val="EmphasizeText"/>
        </w:rPr>
        <w:t>Header</w:t>
      </w:r>
      <w:r>
        <w:t xml:space="preserve">, and then select </w:t>
      </w:r>
      <w:r w:rsidRPr="007A0A20">
        <w:rPr>
          <w:rStyle w:val="EmphasizeText"/>
        </w:rPr>
        <w:t>Add Header</w:t>
      </w:r>
      <w:r>
        <w:t>.</w:t>
      </w:r>
    </w:p>
    <w:p w14:paraId="5C7DE07B" w14:textId="420523C3" w:rsidR="00B114A9" w:rsidRDefault="0041240B" w:rsidP="00B114A9">
      <w:pPr>
        <w:pStyle w:val="StepImage"/>
      </w:pPr>
      <w:r>
        <w:rPr>
          <w:noProof/>
        </w:rPr>
        <w:drawing>
          <wp:inline distT="0" distB="0" distL="0" distR="0" wp14:anchorId="5A39CF86" wp14:editId="76DB1FCB">
            <wp:extent cx="4104762" cy="1209524"/>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3"/>
                    <a:stretch>
                      <a:fillRect/>
                    </a:stretch>
                  </pic:blipFill>
                  <pic:spPr>
                    <a:xfrm>
                      <a:off x="0" y="0"/>
                      <a:ext cx="4104762" cy="1209524"/>
                    </a:xfrm>
                    <a:prstGeom prst="rect">
                      <a:avLst/>
                    </a:prstGeom>
                  </pic:spPr>
                </pic:pic>
              </a:graphicData>
            </a:graphic>
          </wp:inline>
        </w:drawing>
      </w:r>
    </w:p>
    <w:p w14:paraId="6419B09D" w14:textId="77777777" w:rsidR="00B114A9" w:rsidRDefault="00B114A9" w:rsidP="00F437F2">
      <w:pPr>
        <w:pStyle w:val="Step"/>
      </w:pPr>
      <w:r>
        <w:t>In the report designer, notice that a report header region has been added to the report layout.</w:t>
      </w:r>
    </w:p>
    <w:p w14:paraId="3F137847" w14:textId="7F035DF5" w:rsidR="00B114A9" w:rsidRDefault="00B114A9" w:rsidP="00F437F2">
      <w:pPr>
        <w:pStyle w:val="Step"/>
      </w:pPr>
      <w:r>
        <w:t xml:space="preserve">To select the body textbox, </w:t>
      </w:r>
      <w:r w:rsidR="0041240B">
        <w:t>select</w:t>
      </w:r>
      <w:r>
        <w:t xml:space="preserve"> the “Click to add title” textbox.</w:t>
      </w:r>
    </w:p>
    <w:p w14:paraId="68FA0C1D" w14:textId="297A3B2A" w:rsidR="00B114A9" w:rsidRDefault="00B114A9" w:rsidP="00F437F2">
      <w:pPr>
        <w:pStyle w:val="Step"/>
      </w:pPr>
      <w:r>
        <w:t xml:space="preserve">To move the textbox, </w:t>
      </w:r>
      <w:r w:rsidR="000F0EE9">
        <w:t>select</w:t>
      </w:r>
      <w:r>
        <w:t xml:space="preserve"> the four-headed arrow icon, and then drag it into the header region to then drop it at the very top-left of the report header region.</w:t>
      </w:r>
    </w:p>
    <w:p w14:paraId="5BAFA9F2" w14:textId="77777777" w:rsidR="00B114A9" w:rsidRDefault="00B114A9" w:rsidP="00B114A9">
      <w:pPr>
        <w:pStyle w:val="StepImage"/>
      </w:pPr>
      <w:r>
        <w:rPr>
          <w:noProof/>
        </w:rPr>
        <w:drawing>
          <wp:inline distT="0" distB="0" distL="0" distR="0" wp14:anchorId="1CA09728" wp14:editId="57D38BE2">
            <wp:extent cx="5210175" cy="1171575"/>
            <wp:effectExtent l="0" t="0" r="9525" b="9525"/>
            <wp:docPr id="26" name="Picture 26" descr="C:\Users\PETERM~1\AppData\Local\Temp\SNAGHTML330925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TERM~1\AppData\Local\Temp\SNAGHTML330925b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0175" cy="1171575"/>
                    </a:xfrm>
                    <a:prstGeom prst="rect">
                      <a:avLst/>
                    </a:prstGeom>
                    <a:noFill/>
                    <a:ln>
                      <a:noFill/>
                    </a:ln>
                  </pic:spPr>
                </pic:pic>
              </a:graphicData>
            </a:graphic>
          </wp:inline>
        </w:drawing>
      </w:r>
    </w:p>
    <w:p w14:paraId="7D179AF4" w14:textId="79FE3E6B" w:rsidR="00B114A9" w:rsidRDefault="00B114A9" w:rsidP="00F437F2">
      <w:pPr>
        <w:pStyle w:val="Step"/>
      </w:pPr>
      <w:r>
        <w:t xml:space="preserve">To modify the report title textbox text, </w:t>
      </w:r>
      <w:r w:rsidR="0041240B">
        <w:t>select</w:t>
      </w:r>
      <w:r>
        <w:t xml:space="preserve"> inside the text box, and then enter: </w:t>
      </w:r>
      <w:r w:rsidRPr="003A0AFB">
        <w:rPr>
          <w:rStyle w:val="EmphasizeText"/>
        </w:rPr>
        <w:t>Sales Order Report</w:t>
      </w:r>
    </w:p>
    <w:p w14:paraId="0DA06E04" w14:textId="77777777" w:rsidR="00B114A9" w:rsidRDefault="00B114A9" w:rsidP="00B114A9">
      <w:pPr>
        <w:pStyle w:val="StepCommentary"/>
      </w:pPr>
      <w:r>
        <w:t xml:space="preserve">To resize the textbox, you will first open the </w:t>
      </w:r>
      <w:r w:rsidRPr="00DC270D">
        <w:rPr>
          <w:rStyle w:val="EmphasizeText"/>
        </w:rPr>
        <w:t>Properties</w:t>
      </w:r>
      <w:r>
        <w:t xml:space="preserve"> pane. For fine-grained control of location and size properties, you will need use the </w:t>
      </w:r>
      <w:r w:rsidRPr="00DC270D">
        <w:rPr>
          <w:rStyle w:val="EmphasizeText"/>
        </w:rPr>
        <w:t>Properties</w:t>
      </w:r>
      <w:r>
        <w:t xml:space="preserve"> pane.</w:t>
      </w:r>
    </w:p>
    <w:p w14:paraId="5EA94E2B" w14:textId="5692CC01" w:rsidR="00B114A9" w:rsidRDefault="00B114A9" w:rsidP="00F437F2">
      <w:pPr>
        <w:pStyle w:val="Step"/>
      </w:pPr>
      <w:r>
        <w:t xml:space="preserve">On the </w:t>
      </w:r>
      <w:r w:rsidRPr="0006265E">
        <w:rPr>
          <w:rStyle w:val="EmphasizeText"/>
        </w:rPr>
        <w:t>View</w:t>
      </w:r>
      <w:r>
        <w:t xml:space="preserve"> ribbon</w:t>
      </w:r>
      <w:r w:rsidR="00C72178">
        <w:t xml:space="preserve"> tab</w:t>
      </w:r>
      <w:r>
        <w:t xml:space="preserve">, from inside the </w:t>
      </w:r>
      <w:r w:rsidRPr="0006265E">
        <w:rPr>
          <w:rStyle w:val="EmphasizeText"/>
        </w:rPr>
        <w:t>Show/Hide</w:t>
      </w:r>
      <w:r>
        <w:t xml:space="preserve"> group, </w:t>
      </w:r>
      <w:r w:rsidR="0041240B">
        <w:t>select</w:t>
      </w:r>
      <w:r>
        <w:t xml:space="preserve"> </w:t>
      </w:r>
      <w:r w:rsidRPr="0006265E">
        <w:rPr>
          <w:rStyle w:val="EmphasizeText"/>
        </w:rPr>
        <w:t>Properties</w:t>
      </w:r>
      <w:r>
        <w:t>.</w:t>
      </w:r>
    </w:p>
    <w:p w14:paraId="2028A2BC" w14:textId="77777777" w:rsidR="00B114A9" w:rsidRDefault="00B114A9" w:rsidP="00B114A9">
      <w:pPr>
        <w:pStyle w:val="StepImage"/>
      </w:pPr>
      <w:r>
        <w:rPr>
          <w:noProof/>
        </w:rPr>
        <w:drawing>
          <wp:inline distT="0" distB="0" distL="0" distR="0" wp14:anchorId="69AA3956" wp14:editId="42668916">
            <wp:extent cx="2857143" cy="1114286"/>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7143" cy="1114286"/>
                    </a:xfrm>
                    <a:prstGeom prst="rect">
                      <a:avLst/>
                    </a:prstGeom>
                  </pic:spPr>
                </pic:pic>
              </a:graphicData>
            </a:graphic>
          </wp:inline>
        </w:drawing>
      </w:r>
    </w:p>
    <w:p w14:paraId="51F7DB57" w14:textId="3D31677A" w:rsidR="00B114A9" w:rsidRDefault="00B114A9" w:rsidP="00B114A9">
      <w:pPr>
        <w:pStyle w:val="Step"/>
      </w:pPr>
      <w:r>
        <w:lastRenderedPageBreak/>
        <w:t xml:space="preserve">To </w:t>
      </w:r>
      <w:r w:rsidR="0041240B">
        <w:t>focus on</w:t>
      </w:r>
      <w:r>
        <w:t xml:space="preserve"> the report title textbox, first </w:t>
      </w:r>
      <w:r w:rsidR="0041240B">
        <w:t>select</w:t>
      </w:r>
      <w:r>
        <w:t xml:space="preserve"> an area outside the textbox, and then </w:t>
      </w:r>
      <w:r w:rsidR="0041240B">
        <w:t>select</w:t>
      </w:r>
      <w:r>
        <w:t xml:space="preserve"> the textbox again.</w:t>
      </w:r>
    </w:p>
    <w:p w14:paraId="2CA678AA" w14:textId="77777777" w:rsidR="00B114A9" w:rsidRDefault="00B114A9" w:rsidP="00B114A9">
      <w:pPr>
        <w:pStyle w:val="StepCommentary"/>
      </w:pPr>
      <w:r>
        <w:t>The textbox is selected when you see the border of the textbox highlighted and resizing handles (small circles) appear on the border.</w:t>
      </w:r>
    </w:p>
    <w:p w14:paraId="096FE65B" w14:textId="77777777" w:rsidR="00B114A9" w:rsidRDefault="00B114A9" w:rsidP="00B114A9">
      <w:pPr>
        <w:pStyle w:val="Step"/>
      </w:pPr>
      <w:r>
        <w:t xml:space="preserve">In the </w:t>
      </w:r>
      <w:r w:rsidRPr="0006265E">
        <w:rPr>
          <w:rStyle w:val="EmphasizeText"/>
        </w:rPr>
        <w:t>Properties</w:t>
      </w:r>
      <w:r>
        <w:t xml:space="preserve"> pane (located at the right), scroll down the list to locate the </w:t>
      </w:r>
      <w:r w:rsidRPr="0006265E">
        <w:rPr>
          <w:rStyle w:val="EmphasizeText"/>
        </w:rPr>
        <w:t>Position</w:t>
      </w:r>
      <w:r>
        <w:t xml:space="preserve"> group.</w:t>
      </w:r>
    </w:p>
    <w:p w14:paraId="24E4E74F" w14:textId="77777777" w:rsidR="00B114A9" w:rsidRDefault="00B114A9" w:rsidP="00B114A9">
      <w:pPr>
        <w:pStyle w:val="StepImage"/>
      </w:pPr>
      <w:r>
        <w:rPr>
          <w:noProof/>
        </w:rPr>
        <w:drawing>
          <wp:inline distT="0" distB="0" distL="0" distR="0" wp14:anchorId="72A5D998" wp14:editId="5F999CCB">
            <wp:extent cx="2419048" cy="200952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9048" cy="2009524"/>
                    </a:xfrm>
                    <a:prstGeom prst="rect">
                      <a:avLst/>
                    </a:prstGeom>
                  </pic:spPr>
                </pic:pic>
              </a:graphicData>
            </a:graphic>
          </wp:inline>
        </w:drawing>
      </w:r>
    </w:p>
    <w:p w14:paraId="7C8A88A7" w14:textId="77777777" w:rsidR="00B114A9" w:rsidRDefault="00B114A9" w:rsidP="00B114A9">
      <w:pPr>
        <w:pStyle w:val="StepCommentary"/>
      </w:pPr>
      <w:r>
        <w:t xml:space="preserve">The </w:t>
      </w:r>
      <w:r w:rsidRPr="0006265E">
        <w:rPr>
          <w:rStyle w:val="EmphasizeText"/>
        </w:rPr>
        <w:t>Position</w:t>
      </w:r>
      <w:r>
        <w:t xml:space="preserve"> group allows setting exact values for the location and size of report items.</w:t>
      </w:r>
    </w:p>
    <w:p w14:paraId="69A96F64" w14:textId="6EC4774A" w:rsidR="00B114A9" w:rsidRDefault="000C5391" w:rsidP="0041240B">
      <w:pPr>
        <w:pStyle w:val="StepCommentaryImportant"/>
      </w:pPr>
      <w:r>
        <w:t>Important: E</w:t>
      </w:r>
      <w:r w:rsidR="00B114A9">
        <w:t xml:space="preserve">nter the values as directed in this lab. Pixel-perfect layout is required to </w:t>
      </w:r>
      <w:r w:rsidR="00B114A9" w:rsidRPr="0041240B">
        <w:t>achieve</w:t>
      </w:r>
      <w:r w:rsidR="00B114A9">
        <w:t xml:space="preserve"> the page rendering at the end of the lab.</w:t>
      </w:r>
    </w:p>
    <w:p w14:paraId="242351EE" w14:textId="77777777" w:rsidR="00B114A9" w:rsidRDefault="00B114A9" w:rsidP="00B114A9">
      <w:pPr>
        <w:pStyle w:val="Step"/>
      </w:pPr>
      <w:r>
        <w:t xml:space="preserve">Within the </w:t>
      </w:r>
      <w:r w:rsidRPr="0006265E">
        <w:rPr>
          <w:rStyle w:val="EmphasizeText"/>
        </w:rPr>
        <w:t>Position</w:t>
      </w:r>
      <w:r>
        <w:t xml:space="preserve"> group, expand the </w:t>
      </w:r>
      <w:r>
        <w:rPr>
          <w:rStyle w:val="EmphasizeText"/>
        </w:rPr>
        <w:t>Location</w:t>
      </w:r>
      <w:r>
        <w:t xml:space="preserve"> group, and ensure that the </w:t>
      </w:r>
      <w:r>
        <w:rPr>
          <w:rStyle w:val="EmphasizeText"/>
        </w:rPr>
        <w:t>Left</w:t>
      </w:r>
      <w:r>
        <w:t xml:space="preserve"> and </w:t>
      </w:r>
      <w:r w:rsidRPr="0087793E">
        <w:rPr>
          <w:rStyle w:val="EmphasizeText"/>
        </w:rPr>
        <w:t>Top</w:t>
      </w:r>
      <w:r>
        <w:t xml:space="preserve"> properties are each set to </w:t>
      </w:r>
      <w:r w:rsidRPr="0087793E">
        <w:rPr>
          <w:rStyle w:val="EmphasizeText"/>
        </w:rPr>
        <w:t>0in</w:t>
      </w:r>
      <w:r>
        <w:t>.</w:t>
      </w:r>
    </w:p>
    <w:p w14:paraId="7A0AE1F0" w14:textId="77777777" w:rsidR="00B114A9" w:rsidRDefault="00B114A9" w:rsidP="00B114A9">
      <w:pPr>
        <w:pStyle w:val="StepCommentary"/>
      </w:pPr>
      <w:r>
        <w:t>The location and size units are in inches because the regional settings of the lab virtual machine is set to the United States. If your region uses metric measurements, centimeters would be the default unit.</w:t>
      </w:r>
    </w:p>
    <w:p w14:paraId="0E8AA329" w14:textId="77777777" w:rsidR="00B114A9" w:rsidRDefault="00B114A9" w:rsidP="00B114A9">
      <w:pPr>
        <w:pStyle w:val="Step"/>
      </w:pPr>
      <w:r>
        <w:t xml:space="preserve">Within the </w:t>
      </w:r>
      <w:r w:rsidRPr="0006265E">
        <w:rPr>
          <w:rStyle w:val="EmphasizeText"/>
        </w:rPr>
        <w:t>Position</w:t>
      </w:r>
      <w:r>
        <w:t xml:space="preserve"> group, expand the </w:t>
      </w:r>
      <w:r>
        <w:rPr>
          <w:rStyle w:val="EmphasizeText"/>
        </w:rPr>
        <w:t>Size</w:t>
      </w:r>
      <w:r>
        <w:t xml:space="preserve"> group, and then set the </w:t>
      </w:r>
      <w:r w:rsidRPr="0006265E">
        <w:rPr>
          <w:rStyle w:val="EmphasizeText"/>
        </w:rPr>
        <w:t>Width</w:t>
      </w:r>
      <w:r>
        <w:t xml:space="preserve"> property to </w:t>
      </w:r>
      <w:r w:rsidRPr="0006265E">
        <w:rPr>
          <w:rStyle w:val="EmphasizeText"/>
        </w:rPr>
        <w:t>4</w:t>
      </w:r>
      <w:r>
        <w:t>.</w:t>
      </w:r>
    </w:p>
    <w:p w14:paraId="77A20FD1" w14:textId="77777777" w:rsidR="00B114A9" w:rsidRDefault="00B114A9" w:rsidP="00B114A9">
      <w:pPr>
        <w:pStyle w:val="StepImage"/>
      </w:pPr>
      <w:r>
        <w:rPr>
          <w:noProof/>
        </w:rPr>
        <w:drawing>
          <wp:inline distT="0" distB="0" distL="0" distR="0" wp14:anchorId="23210C43" wp14:editId="45E02B20">
            <wp:extent cx="2419048" cy="1428571"/>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9048" cy="1428571"/>
                    </a:xfrm>
                    <a:prstGeom prst="rect">
                      <a:avLst/>
                    </a:prstGeom>
                  </pic:spPr>
                </pic:pic>
              </a:graphicData>
            </a:graphic>
          </wp:inline>
        </w:drawing>
      </w:r>
    </w:p>
    <w:p w14:paraId="3E7324B4" w14:textId="77777777" w:rsidR="000C5391" w:rsidRDefault="000C5391">
      <w:pPr>
        <w:spacing w:before="0" w:after="0"/>
      </w:pPr>
      <w:r>
        <w:br w:type="page"/>
      </w:r>
    </w:p>
    <w:p w14:paraId="1F45C069" w14:textId="3EC8F531" w:rsidR="00B114A9" w:rsidRDefault="00B114A9" w:rsidP="00B114A9">
      <w:pPr>
        <w:pStyle w:val="Step"/>
      </w:pPr>
      <w:r>
        <w:lastRenderedPageBreak/>
        <w:t xml:space="preserve">To insert an image, on the </w:t>
      </w:r>
      <w:r w:rsidRPr="0038760F">
        <w:rPr>
          <w:rStyle w:val="EmphasizeText"/>
        </w:rPr>
        <w:t>Insert</w:t>
      </w:r>
      <w:r>
        <w:t xml:space="preserve"> ribbon</w:t>
      </w:r>
      <w:r w:rsidR="00C72178">
        <w:t xml:space="preserve"> tab</w:t>
      </w:r>
      <w:r>
        <w:t xml:space="preserve">, from inside the </w:t>
      </w:r>
      <w:r w:rsidRPr="0038760F">
        <w:rPr>
          <w:rStyle w:val="EmphasizeText"/>
        </w:rPr>
        <w:t>Report Items</w:t>
      </w:r>
      <w:r>
        <w:t xml:space="preserve"> group, </w:t>
      </w:r>
      <w:r w:rsidR="0041240B">
        <w:t>select</w:t>
      </w:r>
      <w:r>
        <w:t xml:space="preserve"> </w:t>
      </w:r>
      <w:r w:rsidRPr="0038760F">
        <w:rPr>
          <w:rStyle w:val="EmphasizeText"/>
        </w:rPr>
        <w:t>Image</w:t>
      </w:r>
      <w:r>
        <w:t>.</w:t>
      </w:r>
    </w:p>
    <w:p w14:paraId="51F33CCF" w14:textId="77777777" w:rsidR="00B114A9" w:rsidRPr="0006265E" w:rsidRDefault="00B114A9" w:rsidP="00B114A9">
      <w:pPr>
        <w:pStyle w:val="StepImage"/>
      </w:pPr>
      <w:r>
        <w:rPr>
          <w:noProof/>
        </w:rPr>
        <w:drawing>
          <wp:inline distT="0" distB="0" distL="0" distR="0" wp14:anchorId="43E33AB9" wp14:editId="7F50ABB6">
            <wp:extent cx="6076190" cy="1123810"/>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76190" cy="1123810"/>
                    </a:xfrm>
                    <a:prstGeom prst="rect">
                      <a:avLst/>
                    </a:prstGeom>
                  </pic:spPr>
                </pic:pic>
              </a:graphicData>
            </a:graphic>
          </wp:inline>
        </w:drawing>
      </w:r>
    </w:p>
    <w:p w14:paraId="7B70A1AB" w14:textId="39B9C5CD" w:rsidR="00B114A9" w:rsidRDefault="00B114A9" w:rsidP="00B114A9">
      <w:pPr>
        <w:pStyle w:val="Step"/>
      </w:pPr>
      <w:r>
        <w:t xml:space="preserve">To add the image to the report design, </w:t>
      </w:r>
      <w:r w:rsidR="00B32520">
        <w:t>select</w:t>
      </w:r>
      <w:r>
        <w:t xml:space="preserve"> </w:t>
      </w:r>
      <w:r w:rsidR="00B32520">
        <w:t xml:space="preserve">the area </w:t>
      </w:r>
      <w:r>
        <w:t>inside the report header region, to the right of the report title textbox.</w:t>
      </w:r>
    </w:p>
    <w:p w14:paraId="65A58577" w14:textId="3EDC5D7A" w:rsidR="00B114A9" w:rsidRDefault="00B114A9" w:rsidP="00B114A9">
      <w:pPr>
        <w:pStyle w:val="Step"/>
      </w:pPr>
      <w:r>
        <w:t xml:space="preserve">In the </w:t>
      </w:r>
      <w:r w:rsidRPr="000C6C2C">
        <w:rPr>
          <w:rStyle w:val="EmphasizeText"/>
        </w:rPr>
        <w:t>Image Properties</w:t>
      </w:r>
      <w:r>
        <w:t xml:space="preserve"> window, to import from an image file, </w:t>
      </w:r>
      <w:r w:rsidR="00B32520">
        <w:t>select</w:t>
      </w:r>
      <w:r>
        <w:t xml:space="preserve"> </w:t>
      </w:r>
      <w:r w:rsidRPr="000C6C2C">
        <w:rPr>
          <w:rStyle w:val="EmphasizeText"/>
        </w:rPr>
        <w:t>Import</w:t>
      </w:r>
      <w:r>
        <w:t>.</w:t>
      </w:r>
    </w:p>
    <w:p w14:paraId="19FE1953" w14:textId="77777777" w:rsidR="00B114A9" w:rsidRPr="0006265E" w:rsidRDefault="00B114A9" w:rsidP="00B114A9">
      <w:pPr>
        <w:pStyle w:val="StepImage"/>
      </w:pPr>
      <w:r>
        <w:rPr>
          <w:noProof/>
        </w:rPr>
        <w:drawing>
          <wp:inline distT="0" distB="0" distL="0" distR="0" wp14:anchorId="54D86385" wp14:editId="0C6ECFA5">
            <wp:extent cx="5438095" cy="29809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8095" cy="2980952"/>
                    </a:xfrm>
                    <a:prstGeom prst="rect">
                      <a:avLst/>
                    </a:prstGeom>
                  </pic:spPr>
                </pic:pic>
              </a:graphicData>
            </a:graphic>
          </wp:inline>
        </w:drawing>
      </w:r>
    </w:p>
    <w:p w14:paraId="441E38A1" w14:textId="1581CD88" w:rsidR="00B114A9" w:rsidRDefault="00B114A9" w:rsidP="00F437F2">
      <w:pPr>
        <w:pStyle w:val="Step"/>
      </w:pPr>
      <w:r>
        <w:t xml:space="preserve">In the </w:t>
      </w:r>
      <w:r w:rsidRPr="000C6C2C">
        <w:rPr>
          <w:rStyle w:val="EmphasizeText"/>
        </w:rPr>
        <w:t>Open</w:t>
      </w:r>
      <w:r>
        <w:t xml:space="preserve"> window, navigate to the </w:t>
      </w:r>
      <w:r>
        <w:rPr>
          <w:rStyle w:val="EmphasizeText"/>
        </w:rPr>
        <w:t>D:\D</w:t>
      </w:r>
      <w:r w:rsidR="00B32520">
        <w:rPr>
          <w:rStyle w:val="EmphasizeText"/>
        </w:rPr>
        <w:t>P</w:t>
      </w:r>
      <w:r>
        <w:rPr>
          <w:rStyle w:val="EmphasizeText"/>
        </w:rPr>
        <w:t>100\</w:t>
      </w:r>
      <w:r w:rsidR="00B32520">
        <w:rPr>
          <w:rStyle w:val="EmphasizeText"/>
        </w:rPr>
        <w:t>Create</w:t>
      </w:r>
      <w:r w:rsidR="00090615">
        <w:rPr>
          <w:rStyle w:val="EmphasizeText"/>
        </w:rPr>
        <w:t> </w:t>
      </w:r>
      <w:r w:rsidR="00B32520">
        <w:rPr>
          <w:rStyle w:val="EmphasizeText"/>
        </w:rPr>
        <w:t>a</w:t>
      </w:r>
      <w:r w:rsidR="00090615">
        <w:rPr>
          <w:rStyle w:val="EmphasizeText"/>
        </w:rPr>
        <w:t> </w:t>
      </w:r>
      <w:r w:rsidR="00B32520">
        <w:rPr>
          <w:rStyle w:val="EmphasizeText"/>
        </w:rPr>
        <w:t>paginated</w:t>
      </w:r>
      <w:r w:rsidR="00090615">
        <w:rPr>
          <w:rStyle w:val="EmphasizeText"/>
        </w:rPr>
        <w:t> </w:t>
      </w:r>
      <w:r w:rsidR="00B32520">
        <w:rPr>
          <w:rStyle w:val="EmphasizeText"/>
        </w:rPr>
        <w:t>report\Assets</w:t>
      </w:r>
      <w:r>
        <w:t xml:space="preserve"> folder, and then select the </w:t>
      </w:r>
      <w:r w:rsidRPr="000C6C2C">
        <w:rPr>
          <w:rStyle w:val="EmphasizeText"/>
        </w:rPr>
        <w:t>AdventureWorksLogo.jpg</w:t>
      </w:r>
      <w:r>
        <w:t xml:space="preserve"> file.</w:t>
      </w:r>
    </w:p>
    <w:p w14:paraId="566F4A29" w14:textId="1E908CF9" w:rsidR="00B114A9" w:rsidRDefault="00B32520" w:rsidP="00F437F2">
      <w:pPr>
        <w:pStyle w:val="Step"/>
      </w:pPr>
      <w:r>
        <w:t>Select</w:t>
      </w:r>
      <w:r w:rsidR="00B114A9">
        <w:t xml:space="preserve"> </w:t>
      </w:r>
      <w:r w:rsidR="00B114A9" w:rsidRPr="000C6C2C">
        <w:rPr>
          <w:rStyle w:val="EmphasizeText"/>
        </w:rPr>
        <w:t>Open</w:t>
      </w:r>
      <w:r w:rsidR="00B114A9">
        <w:t>.</w:t>
      </w:r>
    </w:p>
    <w:p w14:paraId="067CE04A" w14:textId="14353EBF" w:rsidR="00B114A9" w:rsidRDefault="00B114A9" w:rsidP="00F437F2">
      <w:pPr>
        <w:pStyle w:val="Step"/>
      </w:pPr>
      <w:r>
        <w:t xml:space="preserve">In the </w:t>
      </w:r>
      <w:r w:rsidRPr="000C6C2C">
        <w:rPr>
          <w:rStyle w:val="EmphasizeText"/>
        </w:rPr>
        <w:t>Image Properties</w:t>
      </w:r>
      <w:r>
        <w:t xml:space="preserve"> window, </w:t>
      </w:r>
      <w:r w:rsidR="00B32520">
        <w:t>select</w:t>
      </w:r>
      <w:r>
        <w:t xml:space="preserve"> </w:t>
      </w:r>
      <w:r w:rsidRPr="000C6C2C">
        <w:rPr>
          <w:rStyle w:val="EmphasizeText"/>
        </w:rPr>
        <w:t>OK</w:t>
      </w:r>
      <w:r>
        <w:t>.</w:t>
      </w:r>
    </w:p>
    <w:p w14:paraId="7FB51EBE" w14:textId="3134171B" w:rsidR="00B114A9" w:rsidRDefault="00B114A9" w:rsidP="00F437F2">
      <w:pPr>
        <w:pStyle w:val="Step"/>
      </w:pPr>
      <w:r>
        <w:t xml:space="preserve">In the report designer, notice that the image was added, and is </w:t>
      </w:r>
      <w:r w:rsidR="00B32520">
        <w:t>in focus</w:t>
      </w:r>
      <w:r>
        <w:t>.</w:t>
      </w:r>
    </w:p>
    <w:p w14:paraId="7D50FD74" w14:textId="77777777" w:rsidR="000C5391" w:rsidRDefault="000C5391">
      <w:pPr>
        <w:spacing w:before="0" w:after="0"/>
      </w:pPr>
      <w:r>
        <w:br w:type="page"/>
      </w:r>
    </w:p>
    <w:p w14:paraId="62695123" w14:textId="52937088" w:rsidR="00B114A9" w:rsidRDefault="00B114A9" w:rsidP="00F437F2">
      <w:pPr>
        <w:pStyle w:val="Step"/>
      </w:pPr>
      <w:r>
        <w:lastRenderedPageBreak/>
        <w:t xml:space="preserve">To position and resize the image, in the </w:t>
      </w:r>
      <w:r w:rsidRPr="000C6C2C">
        <w:rPr>
          <w:rStyle w:val="EmphasizeText"/>
        </w:rPr>
        <w:t>Properties</w:t>
      </w:r>
      <w:r>
        <w:t xml:space="preserve"> pane, configure the following properties:</w:t>
      </w:r>
    </w:p>
    <w:tbl>
      <w:tblPr>
        <w:tblStyle w:val="TableGrid"/>
        <w:tblW w:w="9668" w:type="dxa"/>
        <w:tblInd w:w="397" w:type="dxa"/>
        <w:tblLook w:val="04A0" w:firstRow="1" w:lastRow="0" w:firstColumn="1" w:lastColumn="0" w:noHBand="0" w:noVBand="1"/>
      </w:tblPr>
      <w:tblGrid>
        <w:gridCol w:w="2722"/>
        <w:gridCol w:w="6946"/>
      </w:tblGrid>
      <w:tr w:rsidR="00B114A9" w14:paraId="4BAAEBA7" w14:textId="77777777" w:rsidTr="002F1877">
        <w:tc>
          <w:tcPr>
            <w:tcW w:w="2722" w:type="dxa"/>
            <w:tcBorders>
              <w:bottom w:val="single" w:sz="4" w:space="0" w:color="auto"/>
            </w:tcBorders>
          </w:tcPr>
          <w:p w14:paraId="7D5A9E20" w14:textId="77777777" w:rsidR="00B114A9" w:rsidRDefault="00B114A9" w:rsidP="00B32520">
            <w:pPr>
              <w:pStyle w:val="TableHeader"/>
              <w:ind w:left="177"/>
            </w:pPr>
            <w:r>
              <w:t>Property</w:t>
            </w:r>
          </w:p>
        </w:tc>
        <w:tc>
          <w:tcPr>
            <w:tcW w:w="6946" w:type="dxa"/>
            <w:tcBorders>
              <w:bottom w:val="single" w:sz="4" w:space="0" w:color="auto"/>
            </w:tcBorders>
          </w:tcPr>
          <w:p w14:paraId="18713FD7" w14:textId="77777777" w:rsidR="00B114A9" w:rsidRDefault="00B114A9" w:rsidP="002F1877">
            <w:pPr>
              <w:pStyle w:val="TableHeader"/>
            </w:pPr>
            <w:r>
              <w:t>Value</w:t>
            </w:r>
          </w:p>
        </w:tc>
      </w:tr>
      <w:tr w:rsidR="00B114A9" w14:paraId="02603B43" w14:textId="77777777" w:rsidTr="002F1877">
        <w:tc>
          <w:tcPr>
            <w:tcW w:w="2722" w:type="dxa"/>
          </w:tcPr>
          <w:p w14:paraId="771F499F" w14:textId="604F9C48" w:rsidR="00B114A9" w:rsidRDefault="00B114A9" w:rsidP="00B32520">
            <w:pPr>
              <w:pStyle w:val="TableText"/>
              <w:ind w:left="177"/>
            </w:pPr>
            <w:r>
              <w:t xml:space="preserve">Position </w:t>
            </w:r>
            <w:r w:rsidR="00BC53B0">
              <w:t>&gt;</w:t>
            </w:r>
            <w:r>
              <w:t xml:space="preserve"> Location </w:t>
            </w:r>
            <w:r w:rsidR="00BC53B0">
              <w:t>&gt;</w:t>
            </w:r>
            <w:r>
              <w:t xml:space="preserve"> Left</w:t>
            </w:r>
          </w:p>
        </w:tc>
        <w:tc>
          <w:tcPr>
            <w:tcW w:w="6946" w:type="dxa"/>
          </w:tcPr>
          <w:p w14:paraId="06583E71" w14:textId="77777777" w:rsidR="00B114A9" w:rsidRDefault="00B114A9" w:rsidP="002F1877">
            <w:pPr>
              <w:pStyle w:val="TableText"/>
            </w:pPr>
            <w:r>
              <w:t>5</w:t>
            </w:r>
          </w:p>
        </w:tc>
      </w:tr>
      <w:tr w:rsidR="00B114A9" w14:paraId="7582E7EE" w14:textId="77777777" w:rsidTr="002F1877">
        <w:tc>
          <w:tcPr>
            <w:tcW w:w="2722" w:type="dxa"/>
          </w:tcPr>
          <w:p w14:paraId="40CE3462" w14:textId="31C5AB61" w:rsidR="00B114A9" w:rsidRDefault="00B114A9" w:rsidP="00B32520">
            <w:pPr>
              <w:pStyle w:val="TableText"/>
              <w:ind w:left="177"/>
            </w:pPr>
            <w:r>
              <w:t xml:space="preserve">Position </w:t>
            </w:r>
            <w:r w:rsidR="00BC53B0">
              <w:t>&gt;</w:t>
            </w:r>
            <w:r>
              <w:t xml:space="preserve"> Location </w:t>
            </w:r>
            <w:r w:rsidR="00BC53B0">
              <w:t>&gt;</w:t>
            </w:r>
            <w:r>
              <w:t xml:space="preserve"> Top</w:t>
            </w:r>
          </w:p>
        </w:tc>
        <w:tc>
          <w:tcPr>
            <w:tcW w:w="6946" w:type="dxa"/>
          </w:tcPr>
          <w:p w14:paraId="41BC728A" w14:textId="77777777" w:rsidR="00B114A9" w:rsidRDefault="00B114A9" w:rsidP="002F1877">
            <w:pPr>
              <w:pStyle w:val="TableText"/>
            </w:pPr>
            <w:r>
              <w:t>0</w:t>
            </w:r>
          </w:p>
        </w:tc>
      </w:tr>
      <w:tr w:rsidR="00B114A9" w14:paraId="510F824B" w14:textId="77777777" w:rsidTr="002F1877">
        <w:tc>
          <w:tcPr>
            <w:tcW w:w="2722" w:type="dxa"/>
          </w:tcPr>
          <w:p w14:paraId="3A088076" w14:textId="2430EA08" w:rsidR="00B114A9" w:rsidRDefault="00B114A9" w:rsidP="00B32520">
            <w:pPr>
              <w:pStyle w:val="TableText"/>
              <w:ind w:left="177"/>
            </w:pPr>
            <w:r>
              <w:t xml:space="preserve">Position </w:t>
            </w:r>
            <w:r w:rsidR="00BC53B0">
              <w:t>&gt;</w:t>
            </w:r>
            <w:r>
              <w:t xml:space="preserve"> Size </w:t>
            </w:r>
            <w:r w:rsidR="00BC53B0">
              <w:t>&gt;</w:t>
            </w:r>
            <w:r>
              <w:t xml:space="preserve"> Width</w:t>
            </w:r>
          </w:p>
        </w:tc>
        <w:tc>
          <w:tcPr>
            <w:tcW w:w="6946" w:type="dxa"/>
          </w:tcPr>
          <w:p w14:paraId="7334F107" w14:textId="77777777" w:rsidR="00B114A9" w:rsidRDefault="00B114A9" w:rsidP="002F1877">
            <w:pPr>
              <w:pStyle w:val="TableText"/>
            </w:pPr>
            <w:r>
              <w:t>1</w:t>
            </w:r>
          </w:p>
        </w:tc>
      </w:tr>
      <w:tr w:rsidR="00B114A9" w14:paraId="1C4438A6" w14:textId="77777777" w:rsidTr="002F1877">
        <w:tc>
          <w:tcPr>
            <w:tcW w:w="2722" w:type="dxa"/>
          </w:tcPr>
          <w:p w14:paraId="5B064EB0" w14:textId="00BE2A96" w:rsidR="00B114A9" w:rsidRDefault="00B114A9" w:rsidP="00B32520">
            <w:pPr>
              <w:pStyle w:val="TableText"/>
              <w:ind w:left="177"/>
            </w:pPr>
            <w:r>
              <w:t xml:space="preserve">Position </w:t>
            </w:r>
            <w:r w:rsidR="00BC53B0">
              <w:t>&gt;</w:t>
            </w:r>
            <w:r>
              <w:t xml:space="preserve"> Size </w:t>
            </w:r>
            <w:r w:rsidR="00BC53B0">
              <w:t>&gt;</w:t>
            </w:r>
            <w:r>
              <w:t xml:space="preserve"> Height</w:t>
            </w:r>
          </w:p>
        </w:tc>
        <w:tc>
          <w:tcPr>
            <w:tcW w:w="6946" w:type="dxa"/>
          </w:tcPr>
          <w:p w14:paraId="1C058ECE" w14:textId="77777777" w:rsidR="00B114A9" w:rsidRDefault="00B114A9" w:rsidP="002F1877">
            <w:pPr>
              <w:pStyle w:val="TableText"/>
            </w:pPr>
            <w:r>
              <w:t>1</w:t>
            </w:r>
          </w:p>
        </w:tc>
      </w:tr>
      <w:tr w:rsidR="00B114A9" w14:paraId="6BECD15D" w14:textId="77777777" w:rsidTr="002F1877">
        <w:tc>
          <w:tcPr>
            <w:tcW w:w="2722" w:type="dxa"/>
          </w:tcPr>
          <w:p w14:paraId="003DFA8C" w14:textId="77777777" w:rsidR="00B114A9" w:rsidRDefault="00B114A9" w:rsidP="00B32520">
            <w:pPr>
              <w:pStyle w:val="TableText"/>
              <w:ind w:left="177"/>
            </w:pPr>
          </w:p>
        </w:tc>
        <w:tc>
          <w:tcPr>
            <w:tcW w:w="6946" w:type="dxa"/>
          </w:tcPr>
          <w:p w14:paraId="64C16FD9" w14:textId="77777777" w:rsidR="00B114A9" w:rsidRDefault="00B114A9" w:rsidP="002F1877">
            <w:pPr>
              <w:pStyle w:val="TableText"/>
            </w:pPr>
          </w:p>
        </w:tc>
      </w:tr>
    </w:tbl>
    <w:p w14:paraId="7728DCD6" w14:textId="7871D27C" w:rsidR="00B114A9" w:rsidRDefault="00B114A9" w:rsidP="00F437F2">
      <w:pPr>
        <w:pStyle w:val="Step"/>
      </w:pPr>
      <w:r>
        <w:t xml:space="preserve">To resize the report header region, first </w:t>
      </w:r>
      <w:r w:rsidR="00B32520">
        <w:t>set focus to</w:t>
      </w:r>
      <w:r>
        <w:t xml:space="preserve"> the region by </w:t>
      </w:r>
      <w:r w:rsidR="000F0EE9">
        <w:t>selecting</w:t>
      </w:r>
      <w:r>
        <w:t xml:space="preserve"> a blank area </w:t>
      </w:r>
      <w:r w:rsidR="00B32520">
        <w:t>within it</w:t>
      </w:r>
      <w:r>
        <w:t>.</w:t>
      </w:r>
    </w:p>
    <w:p w14:paraId="75ACE7EA" w14:textId="793F7ACE" w:rsidR="00B114A9" w:rsidRDefault="00B114A9" w:rsidP="00F437F2">
      <w:pPr>
        <w:pStyle w:val="Step"/>
      </w:pPr>
      <w:r>
        <w:t xml:space="preserve">In the </w:t>
      </w:r>
      <w:r w:rsidRPr="000C6C2C">
        <w:rPr>
          <w:rStyle w:val="EmphasizeText"/>
        </w:rPr>
        <w:t>Properties</w:t>
      </w:r>
      <w:r>
        <w:t xml:space="preserve"> pane, set the</w:t>
      </w:r>
      <w:r w:rsidR="00BC53B0">
        <w:t xml:space="preserve"> </w:t>
      </w:r>
      <w:r w:rsidR="00BC53B0" w:rsidRPr="00BC53B0">
        <w:rPr>
          <w:rStyle w:val="EmphasizeText"/>
        </w:rPr>
        <w:t>General</w:t>
      </w:r>
      <w:r w:rsidR="00BC53B0">
        <w:t> &gt; </w:t>
      </w:r>
      <w:r w:rsidRPr="000C6C2C">
        <w:rPr>
          <w:rStyle w:val="EmphasizeText"/>
        </w:rPr>
        <w:t>Height</w:t>
      </w:r>
      <w:r>
        <w:t xml:space="preserve"> property to </w:t>
      </w:r>
      <w:r w:rsidRPr="000C6C2C">
        <w:rPr>
          <w:rStyle w:val="EmphasizeText"/>
        </w:rPr>
        <w:t>1</w:t>
      </w:r>
      <w:r>
        <w:t>.</w:t>
      </w:r>
    </w:p>
    <w:p w14:paraId="7ED6DDF8" w14:textId="77777777" w:rsidR="00B114A9" w:rsidRDefault="00B114A9" w:rsidP="00F437F2">
      <w:pPr>
        <w:pStyle w:val="Step"/>
      </w:pPr>
      <w:r>
        <w:t>Verify that the report header region contains a single textbox and image, and looks like the following:</w:t>
      </w:r>
    </w:p>
    <w:p w14:paraId="140E6F7A" w14:textId="77777777" w:rsidR="00B114A9" w:rsidRDefault="00B114A9" w:rsidP="00B114A9">
      <w:pPr>
        <w:pStyle w:val="StepImage"/>
      </w:pPr>
      <w:r>
        <w:rPr>
          <w:noProof/>
        </w:rPr>
        <w:drawing>
          <wp:inline distT="0" distB="0" distL="0" distR="0" wp14:anchorId="122096C1" wp14:editId="07442B3B">
            <wp:extent cx="5561905" cy="1123810"/>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1905" cy="1123810"/>
                    </a:xfrm>
                    <a:prstGeom prst="rect">
                      <a:avLst/>
                    </a:prstGeom>
                  </pic:spPr>
                </pic:pic>
              </a:graphicData>
            </a:graphic>
          </wp:inline>
        </w:drawing>
      </w:r>
    </w:p>
    <w:p w14:paraId="08D762E1" w14:textId="26DC37B5" w:rsidR="00B114A9" w:rsidRDefault="00B114A9" w:rsidP="00B114A9">
      <w:pPr>
        <w:pStyle w:val="Step"/>
      </w:pPr>
      <w:r>
        <w:t xml:space="preserve">To save the report, on the </w:t>
      </w:r>
      <w:r w:rsidRPr="00973129">
        <w:rPr>
          <w:rStyle w:val="EmphasizeText"/>
        </w:rPr>
        <w:t>File</w:t>
      </w:r>
      <w:r>
        <w:t xml:space="preserve"> tab, </w:t>
      </w:r>
      <w:r w:rsidR="000F0EE9">
        <w:t>select</w:t>
      </w:r>
      <w:r>
        <w:t xml:space="preserve"> </w:t>
      </w:r>
      <w:r w:rsidRPr="00973129">
        <w:rPr>
          <w:rStyle w:val="EmphasizeText"/>
        </w:rPr>
        <w:t>Save</w:t>
      </w:r>
      <w:r>
        <w:t>.</w:t>
      </w:r>
    </w:p>
    <w:p w14:paraId="49F9171F" w14:textId="7D2BDB52" w:rsidR="00B114A9" w:rsidRDefault="00B114A9" w:rsidP="00B114A9">
      <w:pPr>
        <w:pStyle w:val="StepCommentary"/>
      </w:pPr>
      <w:r>
        <w:t xml:space="preserve">Tip: You can also </w:t>
      </w:r>
      <w:r w:rsidR="000F0EE9">
        <w:t>select</w:t>
      </w:r>
      <w:r>
        <w:t xml:space="preserve"> the disk icon located at the top-left.</w:t>
      </w:r>
    </w:p>
    <w:p w14:paraId="73F8E1BE" w14:textId="77777777" w:rsidR="00B114A9" w:rsidRPr="00E11755" w:rsidRDefault="00B114A9" w:rsidP="00B114A9">
      <w:pPr>
        <w:pStyle w:val="StepImage"/>
      </w:pPr>
      <w:r>
        <w:rPr>
          <w:noProof/>
        </w:rPr>
        <w:drawing>
          <wp:inline distT="0" distB="0" distL="0" distR="0" wp14:anchorId="5D3B23FD" wp14:editId="40E08B89">
            <wp:extent cx="2523809" cy="600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23809" cy="600000"/>
                    </a:xfrm>
                    <a:prstGeom prst="rect">
                      <a:avLst/>
                    </a:prstGeom>
                  </pic:spPr>
                </pic:pic>
              </a:graphicData>
            </a:graphic>
          </wp:inline>
        </w:drawing>
      </w:r>
    </w:p>
    <w:p w14:paraId="2DF91BED" w14:textId="77777777" w:rsidR="00B114A9" w:rsidRPr="000C6C2C" w:rsidRDefault="00B114A9" w:rsidP="00B114A9">
      <w:pPr>
        <w:pStyle w:val="StepCommentary"/>
      </w:pPr>
      <w:r>
        <w:t>You are now ready to configure the report to retrieve a database query result.</w:t>
      </w:r>
    </w:p>
    <w:p w14:paraId="3959298A" w14:textId="77777777" w:rsidR="000C5391" w:rsidRDefault="000C5391">
      <w:pPr>
        <w:spacing w:before="0" w:after="0"/>
        <w:rPr>
          <w:rFonts w:eastAsiaTheme="majorEastAsia" w:cstheme="majorBidi"/>
          <w:sz w:val="28"/>
          <w:szCs w:val="20"/>
        </w:rPr>
      </w:pPr>
      <w:r>
        <w:br w:type="page"/>
      </w:r>
    </w:p>
    <w:p w14:paraId="48B12E23" w14:textId="6754C011" w:rsidR="00B114A9" w:rsidRDefault="00B114A9" w:rsidP="00BD150A">
      <w:pPr>
        <w:pStyle w:val="Heading3"/>
      </w:pPr>
      <w:r>
        <w:lastRenderedPageBreak/>
        <w:t>Retriev</w:t>
      </w:r>
      <w:r w:rsidR="00950BE8">
        <w:t>e d</w:t>
      </w:r>
      <w:r>
        <w:t>ata</w:t>
      </w:r>
    </w:p>
    <w:p w14:paraId="5043C2CA" w14:textId="5D9DE18F" w:rsidR="00B114A9" w:rsidRDefault="00B114A9" w:rsidP="00B114A9">
      <w:r>
        <w:t xml:space="preserve">In this task, you will create a data source and dataset to retrieve a query result from the </w:t>
      </w:r>
      <w:r w:rsidRPr="0087793E">
        <w:rPr>
          <w:rStyle w:val="EmphasizeText"/>
        </w:rPr>
        <w:t>AdventureWorksDW20</w:t>
      </w:r>
      <w:r>
        <w:rPr>
          <w:rStyle w:val="EmphasizeText"/>
        </w:rPr>
        <w:t>2</w:t>
      </w:r>
      <w:r w:rsidR="00B32520">
        <w:rPr>
          <w:rStyle w:val="EmphasizeText"/>
        </w:rPr>
        <w:t>2-DP500</w:t>
      </w:r>
      <w:r>
        <w:t xml:space="preserve"> SQL Server database.</w:t>
      </w:r>
    </w:p>
    <w:p w14:paraId="5294A390" w14:textId="77777777" w:rsidR="00B114A9" w:rsidRDefault="00B114A9" w:rsidP="00F437F2">
      <w:pPr>
        <w:pStyle w:val="Step"/>
      </w:pPr>
      <w:r>
        <w:t xml:space="preserve">In the </w:t>
      </w:r>
      <w:r w:rsidRPr="003D26C0">
        <w:rPr>
          <w:rStyle w:val="EmphasizeText"/>
        </w:rPr>
        <w:t>Report Data</w:t>
      </w:r>
      <w:r>
        <w:t xml:space="preserve"> pane (located at the left), right-click the </w:t>
      </w:r>
      <w:r w:rsidRPr="003D26C0">
        <w:rPr>
          <w:rStyle w:val="EmphasizeText"/>
        </w:rPr>
        <w:t>Data Sources</w:t>
      </w:r>
      <w:r>
        <w:t xml:space="preserve"> folder, and then select </w:t>
      </w:r>
      <w:r w:rsidRPr="003D26C0">
        <w:rPr>
          <w:rStyle w:val="EmphasizeText"/>
        </w:rPr>
        <w:t>Add Data Source</w:t>
      </w:r>
      <w:r>
        <w:t>.</w:t>
      </w:r>
    </w:p>
    <w:p w14:paraId="2B539F89" w14:textId="77777777" w:rsidR="00B114A9" w:rsidRDefault="00B114A9" w:rsidP="00B114A9">
      <w:pPr>
        <w:pStyle w:val="StepImage"/>
      </w:pPr>
      <w:r>
        <w:rPr>
          <w:noProof/>
        </w:rPr>
        <w:drawing>
          <wp:inline distT="0" distB="0" distL="0" distR="0" wp14:anchorId="0155CC75" wp14:editId="53915522">
            <wp:extent cx="3724275" cy="1800225"/>
            <wp:effectExtent l="0" t="0" r="9525" b="9525"/>
            <wp:docPr id="37" name="Picture 37" descr="C:\Users\PETERM~1\AppData\Local\Temp\SNAGHTML3367f3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M~1\AppData\Local\Temp\SNAGHTML3367f3d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4275" cy="1800225"/>
                    </a:xfrm>
                    <a:prstGeom prst="rect">
                      <a:avLst/>
                    </a:prstGeom>
                    <a:noFill/>
                    <a:ln>
                      <a:noFill/>
                    </a:ln>
                  </pic:spPr>
                </pic:pic>
              </a:graphicData>
            </a:graphic>
          </wp:inline>
        </w:drawing>
      </w:r>
    </w:p>
    <w:p w14:paraId="421C048A" w14:textId="5BAD6F5C" w:rsidR="00B114A9" w:rsidRPr="003D26C0" w:rsidRDefault="00B114A9" w:rsidP="00B114A9">
      <w:pPr>
        <w:pStyle w:val="StepCommentary"/>
      </w:pPr>
      <w:r>
        <w:t>It</w:t>
      </w:r>
      <w:r w:rsidR="00B32520">
        <w:t>’</w:t>
      </w:r>
      <w:r>
        <w:t>s possible to retrieve data from cloud or on-premises databases, or a Power BI dataset.</w:t>
      </w:r>
    </w:p>
    <w:p w14:paraId="47E6FDB2" w14:textId="5FC0AFD4" w:rsidR="00B114A9" w:rsidRDefault="00B114A9" w:rsidP="00F437F2">
      <w:pPr>
        <w:pStyle w:val="Step"/>
      </w:pPr>
      <w:r>
        <w:t xml:space="preserve">In the </w:t>
      </w:r>
      <w:r w:rsidRPr="003D26C0">
        <w:rPr>
          <w:rStyle w:val="EmphasizeText"/>
        </w:rPr>
        <w:t>Data Source Properties</w:t>
      </w:r>
      <w:r>
        <w:t xml:space="preserve"> window, in the </w:t>
      </w:r>
      <w:r w:rsidRPr="003D26C0">
        <w:rPr>
          <w:rStyle w:val="EmphasizeText"/>
        </w:rPr>
        <w:t>Name</w:t>
      </w:r>
      <w:r>
        <w:t xml:space="preserve"> box, replace the text with </w:t>
      </w:r>
      <w:r w:rsidRPr="0087793E">
        <w:rPr>
          <w:rStyle w:val="EmphasizeText"/>
        </w:rPr>
        <w:t>AdventureWorksDW20</w:t>
      </w:r>
      <w:r>
        <w:rPr>
          <w:rStyle w:val="EmphasizeText"/>
        </w:rPr>
        <w:t>2</w:t>
      </w:r>
      <w:r w:rsidR="00B32520">
        <w:rPr>
          <w:rStyle w:val="EmphasizeText"/>
        </w:rPr>
        <w:t>2</w:t>
      </w:r>
      <w:r>
        <w:t>.</w:t>
      </w:r>
    </w:p>
    <w:p w14:paraId="039F6E29" w14:textId="77777777" w:rsidR="00B114A9" w:rsidRDefault="00B114A9" w:rsidP="00F437F2">
      <w:pPr>
        <w:pStyle w:val="Step"/>
      </w:pPr>
      <w:r>
        <w:t xml:space="preserve">In the </w:t>
      </w:r>
      <w:r w:rsidRPr="003D26C0">
        <w:rPr>
          <w:rStyle w:val="EmphasizeText"/>
        </w:rPr>
        <w:t>Select Connection Type</w:t>
      </w:r>
      <w:r>
        <w:t xml:space="preserve"> dropdown list, notice that </w:t>
      </w:r>
      <w:r w:rsidRPr="003D26C0">
        <w:rPr>
          <w:rStyle w:val="EmphasizeText"/>
        </w:rPr>
        <w:t>Microsoft SQL Server</w:t>
      </w:r>
      <w:r>
        <w:t xml:space="preserve"> is selected.</w:t>
      </w:r>
    </w:p>
    <w:p w14:paraId="58A0E420" w14:textId="6DD08B5D" w:rsidR="00B114A9" w:rsidRDefault="00B114A9" w:rsidP="00F437F2">
      <w:pPr>
        <w:pStyle w:val="Step"/>
      </w:pPr>
      <w:r>
        <w:t xml:space="preserve">To build the connection string, </w:t>
      </w:r>
      <w:r w:rsidR="00B32520">
        <w:t>select</w:t>
      </w:r>
      <w:r>
        <w:t xml:space="preserve"> </w:t>
      </w:r>
      <w:r w:rsidRPr="003D26C0">
        <w:rPr>
          <w:rStyle w:val="EmphasizeText"/>
        </w:rPr>
        <w:t>Build</w:t>
      </w:r>
      <w:r>
        <w:t>.</w:t>
      </w:r>
    </w:p>
    <w:p w14:paraId="2F5C8D79" w14:textId="146633F8" w:rsidR="00B114A9" w:rsidRDefault="00B32520" w:rsidP="00B114A9">
      <w:pPr>
        <w:pStyle w:val="StepImage"/>
      </w:pPr>
      <w:r>
        <w:rPr>
          <w:noProof/>
        </w:rPr>
        <w:drawing>
          <wp:inline distT="0" distB="0" distL="0" distR="0" wp14:anchorId="2FE47F05" wp14:editId="038A03CD">
            <wp:extent cx="6247619" cy="3047619"/>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a:stretch>
                      <a:fillRect/>
                    </a:stretch>
                  </pic:blipFill>
                  <pic:spPr>
                    <a:xfrm>
                      <a:off x="0" y="0"/>
                      <a:ext cx="6247619" cy="3047619"/>
                    </a:xfrm>
                    <a:prstGeom prst="rect">
                      <a:avLst/>
                    </a:prstGeom>
                  </pic:spPr>
                </pic:pic>
              </a:graphicData>
            </a:graphic>
          </wp:inline>
        </w:drawing>
      </w:r>
    </w:p>
    <w:p w14:paraId="49918700" w14:textId="77777777" w:rsidR="000C5391" w:rsidRDefault="000C5391">
      <w:pPr>
        <w:spacing w:before="0" w:after="0"/>
      </w:pPr>
      <w:r>
        <w:br w:type="page"/>
      </w:r>
    </w:p>
    <w:p w14:paraId="0CAC1960" w14:textId="3A221BCE" w:rsidR="00B114A9" w:rsidRDefault="00B114A9" w:rsidP="00B114A9">
      <w:pPr>
        <w:pStyle w:val="Step"/>
      </w:pPr>
      <w:r>
        <w:lastRenderedPageBreak/>
        <w:t xml:space="preserve">In the </w:t>
      </w:r>
      <w:r w:rsidRPr="003D26C0">
        <w:rPr>
          <w:rStyle w:val="EmphasizeText"/>
        </w:rPr>
        <w:t>Connection Properties</w:t>
      </w:r>
      <w:r>
        <w:t xml:space="preserve"> window, in the </w:t>
      </w:r>
      <w:r w:rsidRPr="003D26C0">
        <w:rPr>
          <w:rStyle w:val="EmphasizeText"/>
        </w:rPr>
        <w:t>Server Name</w:t>
      </w:r>
      <w:r>
        <w:t xml:space="preserve"> box, enter </w:t>
      </w:r>
      <w:r>
        <w:rPr>
          <w:rStyle w:val="EmphasizeText"/>
        </w:rPr>
        <w:t>localhost</w:t>
      </w:r>
      <w:r>
        <w:t>.</w:t>
      </w:r>
    </w:p>
    <w:p w14:paraId="4F882CBF" w14:textId="2C79F302" w:rsidR="005414D1" w:rsidRDefault="005414D1" w:rsidP="005414D1">
      <w:pPr>
        <w:pStyle w:val="StepCommentary"/>
      </w:pPr>
      <w:r>
        <w:t xml:space="preserve">In </w:t>
      </w:r>
      <w:r w:rsidR="000C5391">
        <w:t>this</w:t>
      </w:r>
      <w:r>
        <w:t xml:space="preserve"> lab, you will connect to the SQL Server database by using </w:t>
      </w:r>
      <w:r w:rsidRPr="00AB3595">
        <w:rPr>
          <w:rStyle w:val="EmphasizeText"/>
        </w:rPr>
        <w:t>localhost</w:t>
      </w:r>
      <w:r>
        <w:t xml:space="preserve">. </w:t>
      </w:r>
      <w:r w:rsidR="000C5391">
        <w:t>However, it’s not</w:t>
      </w:r>
      <w:r>
        <w:t xml:space="preserve"> a recommended practice when creating your own solutions</w:t>
      </w:r>
      <w:r w:rsidR="000C5391">
        <w:t xml:space="preserve"> </w:t>
      </w:r>
      <w:r>
        <w:t xml:space="preserve">because gateway data sources cannot resolve </w:t>
      </w:r>
      <w:r w:rsidRPr="00AB3595">
        <w:rPr>
          <w:rStyle w:val="EmphasizeText"/>
        </w:rPr>
        <w:t>localhost</w:t>
      </w:r>
      <w:r>
        <w:t>.</w:t>
      </w:r>
    </w:p>
    <w:p w14:paraId="238D3911" w14:textId="327DB474" w:rsidR="00B114A9" w:rsidRDefault="00B114A9" w:rsidP="00B114A9">
      <w:pPr>
        <w:pStyle w:val="Step"/>
      </w:pPr>
      <w:r>
        <w:t xml:space="preserve">In the </w:t>
      </w:r>
      <w:r w:rsidRPr="003D26C0">
        <w:rPr>
          <w:rStyle w:val="EmphasizeText"/>
        </w:rPr>
        <w:t>Select or Enter a Database Name</w:t>
      </w:r>
      <w:r>
        <w:t xml:space="preserve"> dropdown list, select the </w:t>
      </w:r>
      <w:r w:rsidRPr="0087793E">
        <w:rPr>
          <w:rStyle w:val="EmphasizeText"/>
        </w:rPr>
        <w:t>AdventureWorksDW20</w:t>
      </w:r>
      <w:r>
        <w:rPr>
          <w:rStyle w:val="EmphasizeText"/>
        </w:rPr>
        <w:t>2</w:t>
      </w:r>
      <w:r w:rsidR="00B32520">
        <w:rPr>
          <w:rStyle w:val="EmphasizeText"/>
        </w:rPr>
        <w:t>2-DP500</w:t>
      </w:r>
      <w:r w:rsidR="00090615">
        <w:t xml:space="preserve"> database.</w:t>
      </w:r>
    </w:p>
    <w:p w14:paraId="7BD2F95E" w14:textId="79A213E9" w:rsidR="00B114A9" w:rsidRDefault="00090615" w:rsidP="00B114A9">
      <w:pPr>
        <w:pStyle w:val="Step"/>
      </w:pPr>
      <w:r>
        <w:t>Select</w:t>
      </w:r>
      <w:r w:rsidR="00B114A9">
        <w:t xml:space="preserve"> </w:t>
      </w:r>
      <w:r w:rsidR="00B114A9" w:rsidRPr="0060517B">
        <w:rPr>
          <w:rStyle w:val="EmphasizeText"/>
        </w:rPr>
        <w:t>OK</w:t>
      </w:r>
      <w:r w:rsidR="00B114A9">
        <w:t>.</w:t>
      </w:r>
    </w:p>
    <w:p w14:paraId="67B59431" w14:textId="1C97DF43" w:rsidR="00B114A9" w:rsidRDefault="00B114A9" w:rsidP="00B114A9">
      <w:pPr>
        <w:pStyle w:val="Step"/>
      </w:pPr>
      <w:r>
        <w:t xml:space="preserve">In the </w:t>
      </w:r>
      <w:r w:rsidRPr="003D26C0">
        <w:rPr>
          <w:rStyle w:val="EmphasizeText"/>
        </w:rPr>
        <w:t>Data Source Properties</w:t>
      </w:r>
      <w:r>
        <w:t xml:space="preserve"> window, </w:t>
      </w:r>
      <w:r w:rsidR="00090615">
        <w:t>select</w:t>
      </w:r>
      <w:r>
        <w:t xml:space="preserve"> </w:t>
      </w:r>
      <w:r w:rsidRPr="0060517B">
        <w:rPr>
          <w:rStyle w:val="EmphasizeText"/>
        </w:rPr>
        <w:t>OK</w:t>
      </w:r>
      <w:r>
        <w:t>.</w:t>
      </w:r>
    </w:p>
    <w:p w14:paraId="3C02FE2F" w14:textId="555B9E72" w:rsidR="00B114A9" w:rsidRDefault="00B114A9" w:rsidP="00B114A9">
      <w:pPr>
        <w:pStyle w:val="Step"/>
      </w:pPr>
      <w:r>
        <w:t xml:space="preserve">In the </w:t>
      </w:r>
      <w:r w:rsidRPr="001B7B09">
        <w:rPr>
          <w:rStyle w:val="EmphasizeText"/>
        </w:rPr>
        <w:t>Report Data</w:t>
      </w:r>
      <w:r>
        <w:t xml:space="preserve"> pane, notice the addition of the </w:t>
      </w:r>
      <w:r w:rsidRPr="0087793E">
        <w:rPr>
          <w:rStyle w:val="EmphasizeText"/>
        </w:rPr>
        <w:t>AdventureWorksDW20</w:t>
      </w:r>
      <w:r>
        <w:rPr>
          <w:rStyle w:val="EmphasizeText"/>
        </w:rPr>
        <w:t>2</w:t>
      </w:r>
      <w:r w:rsidR="00090615">
        <w:rPr>
          <w:rStyle w:val="EmphasizeText"/>
        </w:rPr>
        <w:t>2</w:t>
      </w:r>
      <w:r>
        <w:rPr>
          <w:rStyle w:val="EmphasizeText"/>
        </w:rPr>
        <w:t xml:space="preserve"> </w:t>
      </w:r>
      <w:r>
        <w:t>data source.</w:t>
      </w:r>
    </w:p>
    <w:p w14:paraId="59DE1781" w14:textId="20217421" w:rsidR="00B114A9" w:rsidRDefault="00090615" w:rsidP="00B114A9">
      <w:pPr>
        <w:pStyle w:val="StepImage"/>
      </w:pPr>
      <w:r>
        <w:rPr>
          <w:noProof/>
        </w:rPr>
        <w:drawing>
          <wp:inline distT="0" distB="0" distL="0" distR="0" wp14:anchorId="3E70D24E" wp14:editId="0940DCA5">
            <wp:extent cx="1980952" cy="1714286"/>
            <wp:effectExtent l="0" t="0" r="635" b="63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4"/>
                    <a:stretch>
                      <a:fillRect/>
                    </a:stretch>
                  </pic:blipFill>
                  <pic:spPr>
                    <a:xfrm>
                      <a:off x="0" y="0"/>
                      <a:ext cx="1980952" cy="1714286"/>
                    </a:xfrm>
                    <a:prstGeom prst="rect">
                      <a:avLst/>
                    </a:prstGeom>
                  </pic:spPr>
                </pic:pic>
              </a:graphicData>
            </a:graphic>
          </wp:inline>
        </w:drawing>
      </w:r>
    </w:p>
    <w:p w14:paraId="704BDEEA" w14:textId="04BEB323" w:rsidR="00B114A9" w:rsidRDefault="00B114A9" w:rsidP="00B114A9">
      <w:pPr>
        <w:pStyle w:val="Step"/>
      </w:pPr>
      <w:r>
        <w:t xml:space="preserve">To create a dataset, in the </w:t>
      </w:r>
      <w:r w:rsidRPr="003D26C0">
        <w:rPr>
          <w:rStyle w:val="EmphasizeText"/>
        </w:rPr>
        <w:t>Report Data</w:t>
      </w:r>
      <w:r>
        <w:t xml:space="preserve"> pane, right-click the </w:t>
      </w:r>
      <w:r w:rsidRPr="0087793E">
        <w:rPr>
          <w:rStyle w:val="EmphasizeText"/>
        </w:rPr>
        <w:t>AdventureWorksDW20</w:t>
      </w:r>
      <w:r w:rsidR="005414D1">
        <w:rPr>
          <w:rStyle w:val="EmphasizeText"/>
        </w:rPr>
        <w:t>2</w:t>
      </w:r>
      <w:r w:rsidR="00090615">
        <w:rPr>
          <w:rStyle w:val="EmphasizeText"/>
        </w:rPr>
        <w:t>2</w:t>
      </w:r>
      <w:r>
        <w:rPr>
          <w:rStyle w:val="EmphasizeText"/>
        </w:rPr>
        <w:t xml:space="preserve"> </w:t>
      </w:r>
      <w:r>
        <w:t xml:space="preserve">data source, and then select </w:t>
      </w:r>
      <w:r w:rsidRPr="0060517B">
        <w:rPr>
          <w:rStyle w:val="EmphasizeText"/>
        </w:rPr>
        <w:t>Add Dataset</w:t>
      </w:r>
      <w:r>
        <w:t>.</w:t>
      </w:r>
    </w:p>
    <w:p w14:paraId="29B3BDA8" w14:textId="77777777" w:rsidR="00B114A9" w:rsidRDefault="00B114A9" w:rsidP="00B114A9">
      <w:pPr>
        <w:pStyle w:val="StepImage"/>
      </w:pPr>
      <w:r>
        <w:rPr>
          <w:noProof/>
        </w:rPr>
        <w:drawing>
          <wp:inline distT="0" distB="0" distL="0" distR="0" wp14:anchorId="38919CD3" wp14:editId="453A2B3C">
            <wp:extent cx="3609975" cy="2028825"/>
            <wp:effectExtent l="0" t="0" r="9525" b="9525"/>
            <wp:docPr id="39" name="Picture 39" descr="C:\Users\PETERM~1\AppData\Local\Temp\SNAGHTML336e38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M~1\AppData\Local\Temp\SNAGHTML336e389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9975" cy="2028825"/>
                    </a:xfrm>
                    <a:prstGeom prst="rect">
                      <a:avLst/>
                    </a:prstGeom>
                    <a:noFill/>
                    <a:ln>
                      <a:noFill/>
                    </a:ln>
                  </pic:spPr>
                </pic:pic>
              </a:graphicData>
            </a:graphic>
          </wp:inline>
        </w:drawing>
      </w:r>
    </w:p>
    <w:p w14:paraId="6F7F993D" w14:textId="77777777" w:rsidR="00B114A9" w:rsidRPr="0060517B" w:rsidRDefault="00B114A9" w:rsidP="00B114A9">
      <w:pPr>
        <w:pStyle w:val="StepCommentary"/>
      </w:pPr>
      <w:r>
        <w:t>A report dataset is a different in purpose and structure from a Power BI dataset.</w:t>
      </w:r>
    </w:p>
    <w:p w14:paraId="0D26B6BE" w14:textId="77777777" w:rsidR="00B114A9" w:rsidRDefault="00B114A9" w:rsidP="00B114A9">
      <w:pPr>
        <w:pStyle w:val="Step"/>
      </w:pPr>
      <w:r>
        <w:t xml:space="preserve">In the </w:t>
      </w:r>
      <w:r w:rsidRPr="0060517B">
        <w:rPr>
          <w:rStyle w:val="EmphasizeText"/>
        </w:rPr>
        <w:t>Dataset Properties</w:t>
      </w:r>
      <w:r>
        <w:t xml:space="preserve"> window, in the </w:t>
      </w:r>
      <w:r w:rsidRPr="0060517B">
        <w:rPr>
          <w:rStyle w:val="EmphasizeText"/>
        </w:rPr>
        <w:t>Name</w:t>
      </w:r>
      <w:r>
        <w:t xml:space="preserve"> box, replace the text with </w:t>
      </w:r>
      <w:r w:rsidRPr="0060517B">
        <w:rPr>
          <w:rStyle w:val="EmphasizeText"/>
        </w:rPr>
        <w:t>SalesOrder</w:t>
      </w:r>
      <w:r>
        <w:t>.</w:t>
      </w:r>
    </w:p>
    <w:p w14:paraId="2D967481" w14:textId="77777777" w:rsidR="000C5391" w:rsidRDefault="000C5391">
      <w:pPr>
        <w:spacing w:before="0" w:after="0"/>
      </w:pPr>
      <w:r>
        <w:br w:type="page"/>
      </w:r>
    </w:p>
    <w:p w14:paraId="213D5AFC" w14:textId="23B9E517" w:rsidR="00B114A9" w:rsidRDefault="00B114A9" w:rsidP="00B114A9">
      <w:pPr>
        <w:pStyle w:val="Step"/>
      </w:pPr>
      <w:r>
        <w:lastRenderedPageBreak/>
        <w:t xml:space="preserve">To import a pre-defined query, </w:t>
      </w:r>
      <w:r w:rsidR="00090615">
        <w:t>select</w:t>
      </w:r>
      <w:r>
        <w:t xml:space="preserve"> </w:t>
      </w:r>
      <w:r w:rsidRPr="0060517B">
        <w:rPr>
          <w:rStyle w:val="EmphasizeText"/>
        </w:rPr>
        <w:t>Import</w:t>
      </w:r>
      <w:r>
        <w:t>.</w:t>
      </w:r>
    </w:p>
    <w:p w14:paraId="49D845B8" w14:textId="77777777" w:rsidR="00B114A9" w:rsidRDefault="00B114A9" w:rsidP="00B114A9">
      <w:pPr>
        <w:pStyle w:val="StepImage"/>
      </w:pPr>
      <w:r>
        <w:rPr>
          <w:noProof/>
        </w:rPr>
        <w:drawing>
          <wp:inline distT="0" distB="0" distL="0" distR="0" wp14:anchorId="63997BCE" wp14:editId="122F73F7">
            <wp:extent cx="6189747" cy="303720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1904"/>
                    <a:stretch/>
                  </pic:blipFill>
                  <pic:spPr bwMode="auto">
                    <a:xfrm>
                      <a:off x="0" y="0"/>
                      <a:ext cx="6190476" cy="3037563"/>
                    </a:xfrm>
                    <a:prstGeom prst="rect">
                      <a:avLst/>
                    </a:prstGeom>
                    <a:ln>
                      <a:noFill/>
                    </a:ln>
                    <a:extLst>
                      <a:ext uri="{53640926-AAD7-44D8-BBD7-CCE9431645EC}">
                        <a14:shadowObscured xmlns:a14="http://schemas.microsoft.com/office/drawing/2010/main"/>
                      </a:ext>
                    </a:extLst>
                  </pic:spPr>
                </pic:pic>
              </a:graphicData>
            </a:graphic>
          </wp:inline>
        </w:drawing>
      </w:r>
    </w:p>
    <w:p w14:paraId="08F78B53" w14:textId="600E2022" w:rsidR="00B114A9" w:rsidRDefault="00B114A9" w:rsidP="00B114A9">
      <w:pPr>
        <w:pStyle w:val="Step"/>
      </w:pPr>
      <w:r>
        <w:t xml:space="preserve">In the </w:t>
      </w:r>
      <w:r>
        <w:rPr>
          <w:rStyle w:val="EmphasizeText"/>
        </w:rPr>
        <w:t>Import Query</w:t>
      </w:r>
      <w:r>
        <w:t xml:space="preserve"> window, navigate to the </w:t>
      </w:r>
      <w:r>
        <w:rPr>
          <w:rStyle w:val="EmphasizeText"/>
        </w:rPr>
        <w:t>D:\</w:t>
      </w:r>
      <w:r w:rsidR="005414D1">
        <w:rPr>
          <w:rStyle w:val="EmphasizeText"/>
        </w:rPr>
        <w:t>D</w:t>
      </w:r>
      <w:r w:rsidR="00090615">
        <w:rPr>
          <w:rStyle w:val="EmphasizeText"/>
        </w:rPr>
        <w:t>P5</w:t>
      </w:r>
      <w:r w:rsidR="005414D1">
        <w:rPr>
          <w:rStyle w:val="EmphasizeText"/>
        </w:rPr>
        <w:t>00</w:t>
      </w:r>
      <w:r>
        <w:rPr>
          <w:rStyle w:val="EmphasizeText"/>
        </w:rPr>
        <w:t>\</w:t>
      </w:r>
      <w:r w:rsidR="00090615">
        <w:rPr>
          <w:rStyle w:val="EmphasizeText"/>
        </w:rPr>
        <w:t>Create a paginated report</w:t>
      </w:r>
      <w:r>
        <w:rPr>
          <w:rStyle w:val="EmphasizeText"/>
        </w:rPr>
        <w:t>\Assets</w:t>
      </w:r>
      <w:r>
        <w:t xml:space="preserve"> folder, and then select the </w:t>
      </w:r>
      <w:r w:rsidRPr="0060517B">
        <w:rPr>
          <w:rStyle w:val="EmphasizeText"/>
        </w:rPr>
        <w:t>SalesOrder</w:t>
      </w:r>
      <w:r w:rsidRPr="000C6C2C">
        <w:rPr>
          <w:rStyle w:val="EmphasizeText"/>
        </w:rPr>
        <w:t>.</w:t>
      </w:r>
      <w:r>
        <w:rPr>
          <w:rStyle w:val="EmphasizeText"/>
        </w:rPr>
        <w:t>sql</w:t>
      </w:r>
      <w:r>
        <w:t xml:space="preserve"> file.</w:t>
      </w:r>
    </w:p>
    <w:p w14:paraId="1BA89CB6" w14:textId="54596A2D" w:rsidR="00B114A9" w:rsidRDefault="00090615" w:rsidP="00B114A9">
      <w:pPr>
        <w:pStyle w:val="Step"/>
      </w:pPr>
      <w:r>
        <w:t>Select</w:t>
      </w:r>
      <w:r w:rsidR="00B114A9">
        <w:t xml:space="preserve"> </w:t>
      </w:r>
      <w:r w:rsidR="00B114A9" w:rsidRPr="000C6C2C">
        <w:rPr>
          <w:rStyle w:val="EmphasizeText"/>
        </w:rPr>
        <w:t>Open</w:t>
      </w:r>
      <w:r w:rsidR="00B114A9">
        <w:t>.</w:t>
      </w:r>
    </w:p>
    <w:p w14:paraId="2E90B661" w14:textId="77777777" w:rsidR="00B114A9" w:rsidRDefault="00B114A9" w:rsidP="00B114A9">
      <w:pPr>
        <w:pStyle w:val="Step"/>
      </w:pPr>
      <w:r>
        <w:t xml:space="preserve">In the </w:t>
      </w:r>
      <w:r w:rsidRPr="0060517B">
        <w:rPr>
          <w:rStyle w:val="EmphasizeText"/>
        </w:rPr>
        <w:t>Query</w:t>
      </w:r>
      <w:r>
        <w:t xml:space="preserve"> box, review the query, and be sure to scroll down to the bottom of the query text.</w:t>
      </w:r>
    </w:p>
    <w:p w14:paraId="00B16CED" w14:textId="1DF32EC1" w:rsidR="00B114A9" w:rsidRDefault="00B114A9" w:rsidP="00B114A9">
      <w:pPr>
        <w:pStyle w:val="StepCommentary"/>
      </w:pPr>
      <w:r>
        <w:t>It</w:t>
      </w:r>
      <w:r w:rsidR="00891BCF">
        <w:t>’</w:t>
      </w:r>
      <w:r>
        <w:t>s not important that you understand the details of the query statement. It has been designed to retrieve sales order line details. The WHERE clause includes a predicate to restrict the query result to a single sales order. The ORDER BY clause ensures the rows are returned by line number order.</w:t>
      </w:r>
    </w:p>
    <w:p w14:paraId="31AC70BA" w14:textId="77777777" w:rsidR="00B114A9" w:rsidRDefault="00B114A9" w:rsidP="00B114A9">
      <w:pPr>
        <w:pStyle w:val="Step"/>
      </w:pPr>
      <w:r>
        <w:t xml:space="preserve">Notice the use of </w:t>
      </w:r>
      <w:r w:rsidRPr="0060517B">
        <w:rPr>
          <w:rStyle w:val="EmphasizeText"/>
        </w:rPr>
        <w:t>@SalesOrderNumber</w:t>
      </w:r>
      <w:r>
        <w:t xml:space="preserve"> in the WHERE clause, which represents a query parameter.</w:t>
      </w:r>
    </w:p>
    <w:p w14:paraId="3F6D64FD" w14:textId="0A942A3E" w:rsidR="00B114A9" w:rsidRDefault="005414D1" w:rsidP="00B114A9">
      <w:pPr>
        <w:pStyle w:val="StepImage"/>
      </w:pPr>
      <w:r>
        <w:rPr>
          <w:noProof/>
        </w:rPr>
        <w:drawing>
          <wp:inline distT="0" distB="0" distL="0" distR="0" wp14:anchorId="7125417F" wp14:editId="3D4E9A96">
            <wp:extent cx="4190476" cy="1314286"/>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0476" cy="1314286"/>
                    </a:xfrm>
                    <a:prstGeom prst="rect">
                      <a:avLst/>
                    </a:prstGeom>
                  </pic:spPr>
                </pic:pic>
              </a:graphicData>
            </a:graphic>
          </wp:inline>
        </w:drawing>
      </w:r>
    </w:p>
    <w:p w14:paraId="62C825F2" w14:textId="77777777" w:rsidR="00B114A9" w:rsidRDefault="00B114A9" w:rsidP="00B114A9">
      <w:pPr>
        <w:pStyle w:val="StepCommentary"/>
      </w:pPr>
      <w:r>
        <w:t>A query parameter is a placeholder for a value that will be passed in at query execution time. You will configure a report parameter to prompt the report user for a single sales order number which will then be passed to the query parameter.</w:t>
      </w:r>
    </w:p>
    <w:p w14:paraId="3364A9F4" w14:textId="5B1A85FF" w:rsidR="00B114A9" w:rsidRDefault="00090615" w:rsidP="00B114A9">
      <w:pPr>
        <w:pStyle w:val="Step"/>
      </w:pPr>
      <w:r>
        <w:t>Select</w:t>
      </w:r>
      <w:r w:rsidR="00B114A9">
        <w:t xml:space="preserve"> </w:t>
      </w:r>
      <w:r w:rsidR="00B114A9" w:rsidRPr="001B7B09">
        <w:rPr>
          <w:rStyle w:val="EmphasizeText"/>
        </w:rPr>
        <w:t>OK</w:t>
      </w:r>
      <w:r w:rsidR="00B114A9">
        <w:t>.</w:t>
      </w:r>
    </w:p>
    <w:p w14:paraId="25D0C7D1" w14:textId="77777777" w:rsidR="000C5391" w:rsidRDefault="000C5391">
      <w:pPr>
        <w:spacing w:before="0" w:after="0"/>
      </w:pPr>
      <w:r>
        <w:br w:type="page"/>
      </w:r>
    </w:p>
    <w:p w14:paraId="37D8C4D7" w14:textId="000047D8" w:rsidR="00B114A9" w:rsidRDefault="00B114A9" w:rsidP="00B114A9">
      <w:pPr>
        <w:pStyle w:val="Step"/>
      </w:pPr>
      <w:r>
        <w:lastRenderedPageBreak/>
        <w:t xml:space="preserve">In the </w:t>
      </w:r>
      <w:r w:rsidRPr="001B7B09">
        <w:rPr>
          <w:rStyle w:val="EmphasizeText"/>
        </w:rPr>
        <w:t>Report Data</w:t>
      </w:r>
      <w:r>
        <w:t xml:space="preserve"> pane, notice the addition of the </w:t>
      </w:r>
      <w:r w:rsidRPr="001B7B09">
        <w:rPr>
          <w:rStyle w:val="EmphasizeText"/>
        </w:rPr>
        <w:t>SalesOrder</w:t>
      </w:r>
      <w:r>
        <w:t xml:space="preserve"> dataset and its fields.</w:t>
      </w:r>
    </w:p>
    <w:p w14:paraId="120445B9" w14:textId="29416547" w:rsidR="00B114A9" w:rsidRDefault="004C5DE5" w:rsidP="00B114A9">
      <w:pPr>
        <w:pStyle w:val="StepImage"/>
      </w:pPr>
      <w:r>
        <w:rPr>
          <w:noProof/>
        </w:rPr>
        <w:drawing>
          <wp:inline distT="0" distB="0" distL="0" distR="0" wp14:anchorId="4CD72591" wp14:editId="74C8FE2B">
            <wp:extent cx="1980952" cy="3257143"/>
            <wp:effectExtent l="0" t="0" r="635" b="635"/>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28"/>
                    <a:stretch>
                      <a:fillRect/>
                    </a:stretch>
                  </pic:blipFill>
                  <pic:spPr>
                    <a:xfrm>
                      <a:off x="0" y="0"/>
                      <a:ext cx="1980952" cy="3257143"/>
                    </a:xfrm>
                    <a:prstGeom prst="rect">
                      <a:avLst/>
                    </a:prstGeom>
                  </pic:spPr>
                </pic:pic>
              </a:graphicData>
            </a:graphic>
          </wp:inline>
        </w:drawing>
      </w:r>
    </w:p>
    <w:p w14:paraId="48F386F9" w14:textId="77777777" w:rsidR="00B114A9" w:rsidRDefault="00B114A9" w:rsidP="00B114A9">
      <w:pPr>
        <w:pStyle w:val="StepCommentary"/>
      </w:pPr>
      <w:r>
        <w:t>Fields are used to configure data regions in the report layout. They were derived from the dataset query columns.</w:t>
      </w:r>
    </w:p>
    <w:p w14:paraId="418DE436" w14:textId="77777777" w:rsidR="00B114A9" w:rsidRPr="00F910BC" w:rsidRDefault="00B114A9" w:rsidP="00B114A9">
      <w:pPr>
        <w:pStyle w:val="Step"/>
      </w:pPr>
      <w:r>
        <w:t>Save the report.</w:t>
      </w:r>
    </w:p>
    <w:p w14:paraId="61534129" w14:textId="65A7A2DC" w:rsidR="00B114A9" w:rsidRDefault="00B114A9" w:rsidP="00BD150A">
      <w:pPr>
        <w:pStyle w:val="Heading3"/>
      </w:pPr>
      <w:r>
        <w:t>Configur</w:t>
      </w:r>
      <w:r w:rsidR="00950BE8">
        <w:t>e</w:t>
      </w:r>
      <w:r>
        <w:t xml:space="preserve"> the </w:t>
      </w:r>
      <w:r w:rsidR="00950BE8">
        <w:t>r</w:t>
      </w:r>
      <w:r>
        <w:t xml:space="preserve">eport </w:t>
      </w:r>
      <w:r w:rsidR="00950BE8">
        <w:t>p</w:t>
      </w:r>
      <w:r>
        <w:t>arameter</w:t>
      </w:r>
    </w:p>
    <w:p w14:paraId="51F7A553" w14:textId="77777777" w:rsidR="00B114A9" w:rsidRDefault="00B114A9" w:rsidP="00B114A9">
      <w:r>
        <w:t>In this task, you will configure the report parameter with a default value.</w:t>
      </w:r>
    </w:p>
    <w:p w14:paraId="248E3C6B" w14:textId="77777777" w:rsidR="00B114A9" w:rsidRDefault="00B114A9" w:rsidP="00F437F2">
      <w:pPr>
        <w:pStyle w:val="Step"/>
      </w:pPr>
      <w:r>
        <w:t xml:space="preserve">In the </w:t>
      </w:r>
      <w:r w:rsidRPr="001B7B09">
        <w:rPr>
          <w:rStyle w:val="EmphasizeText"/>
        </w:rPr>
        <w:t>Report Data</w:t>
      </w:r>
      <w:r>
        <w:t xml:space="preserve"> pane, expand the </w:t>
      </w:r>
      <w:r w:rsidRPr="000D5FA3">
        <w:rPr>
          <w:rStyle w:val="EmphasizeText"/>
        </w:rPr>
        <w:t>Parameters</w:t>
      </w:r>
      <w:r>
        <w:t xml:space="preserve"> folder to reveal the </w:t>
      </w:r>
      <w:r w:rsidRPr="000D5FA3">
        <w:rPr>
          <w:rStyle w:val="EmphasizeText"/>
        </w:rPr>
        <w:t>SalesOrderNumber</w:t>
      </w:r>
      <w:r>
        <w:t xml:space="preserve"> report parameter.</w:t>
      </w:r>
    </w:p>
    <w:p w14:paraId="7FB0917C" w14:textId="77777777" w:rsidR="00B114A9" w:rsidRDefault="00B114A9" w:rsidP="00B114A9">
      <w:pPr>
        <w:pStyle w:val="StepImage"/>
      </w:pPr>
      <w:r>
        <w:rPr>
          <w:noProof/>
        </w:rPr>
        <w:drawing>
          <wp:inline distT="0" distB="0" distL="0" distR="0" wp14:anchorId="497AD8D2" wp14:editId="2A3447B0">
            <wp:extent cx="2400299" cy="1876424"/>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29"/>
                    <a:stretch>
                      <a:fillRect/>
                    </a:stretch>
                  </pic:blipFill>
                  <pic:spPr bwMode="auto">
                    <a:xfrm>
                      <a:off x="0" y="0"/>
                      <a:ext cx="2400299" cy="1876424"/>
                    </a:xfrm>
                    <a:prstGeom prst="rect">
                      <a:avLst/>
                    </a:prstGeom>
                    <a:noFill/>
                    <a:ln>
                      <a:noFill/>
                    </a:ln>
                  </pic:spPr>
                </pic:pic>
              </a:graphicData>
            </a:graphic>
          </wp:inline>
        </w:drawing>
      </w:r>
    </w:p>
    <w:p w14:paraId="33CA403A" w14:textId="78E3DF59" w:rsidR="00B114A9" w:rsidRDefault="00B114A9" w:rsidP="00B114A9">
      <w:pPr>
        <w:pStyle w:val="StepCommentary"/>
      </w:pPr>
      <w:r>
        <w:t xml:space="preserve">The </w:t>
      </w:r>
      <w:r w:rsidRPr="000D5FA3">
        <w:rPr>
          <w:rStyle w:val="EmphasizeText"/>
        </w:rPr>
        <w:t>SalesOrderNumber</w:t>
      </w:r>
      <w:r>
        <w:t xml:space="preserve"> report parameter was added automatically when the dataset was created. </w:t>
      </w:r>
      <w:r w:rsidR="004C5DE5">
        <w:t>It’s</w:t>
      </w:r>
      <w:r>
        <w:t xml:space="preserve"> because the dataset query included the </w:t>
      </w:r>
      <w:r>
        <w:rPr>
          <w:rStyle w:val="EmphasizeText"/>
        </w:rPr>
        <w:t>@S</w:t>
      </w:r>
      <w:r w:rsidRPr="000D5FA3">
        <w:rPr>
          <w:rStyle w:val="EmphasizeText"/>
        </w:rPr>
        <w:t>alesOrderNumber</w:t>
      </w:r>
      <w:r>
        <w:t xml:space="preserve"> query parameter.</w:t>
      </w:r>
    </w:p>
    <w:p w14:paraId="710EC669" w14:textId="77777777" w:rsidR="00B114A9" w:rsidRDefault="00B114A9" w:rsidP="00B114A9">
      <w:pPr>
        <w:pStyle w:val="Step"/>
      </w:pPr>
      <w:r>
        <w:lastRenderedPageBreak/>
        <w:t xml:space="preserve">To edit the report parameter, right-click the </w:t>
      </w:r>
      <w:r w:rsidRPr="000D5FA3">
        <w:rPr>
          <w:rStyle w:val="EmphasizeText"/>
        </w:rPr>
        <w:t>SalesOrderNumber</w:t>
      </w:r>
      <w:r>
        <w:t xml:space="preserve"> report parameter, and then select </w:t>
      </w:r>
      <w:r w:rsidRPr="004E6A6C">
        <w:rPr>
          <w:rStyle w:val="EmphasizeText"/>
        </w:rPr>
        <w:t>Parameter Properties</w:t>
      </w:r>
      <w:r>
        <w:t>.</w:t>
      </w:r>
    </w:p>
    <w:p w14:paraId="5EDEA613" w14:textId="77777777" w:rsidR="00B114A9" w:rsidRDefault="00B114A9" w:rsidP="00B114A9">
      <w:pPr>
        <w:pStyle w:val="StepImage"/>
      </w:pPr>
      <w:r>
        <w:rPr>
          <w:noProof/>
        </w:rPr>
        <w:drawing>
          <wp:inline distT="0" distB="0" distL="0" distR="0" wp14:anchorId="1A5CD8FD" wp14:editId="333C5253">
            <wp:extent cx="3514286" cy="15333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0"/>
                    <a:stretch>
                      <a:fillRect/>
                    </a:stretch>
                  </pic:blipFill>
                  <pic:spPr>
                    <a:xfrm>
                      <a:off x="0" y="0"/>
                      <a:ext cx="3514286" cy="1533333"/>
                    </a:xfrm>
                    <a:prstGeom prst="rect">
                      <a:avLst/>
                    </a:prstGeom>
                  </pic:spPr>
                </pic:pic>
              </a:graphicData>
            </a:graphic>
          </wp:inline>
        </w:drawing>
      </w:r>
    </w:p>
    <w:p w14:paraId="7E2B2DB9" w14:textId="77777777" w:rsidR="00B114A9" w:rsidRDefault="00B114A9" w:rsidP="00B114A9">
      <w:pPr>
        <w:pStyle w:val="Step"/>
      </w:pPr>
      <w:r>
        <w:t xml:space="preserve">In the </w:t>
      </w:r>
      <w:r w:rsidRPr="00137D7A">
        <w:rPr>
          <w:rStyle w:val="EmphasizeText"/>
        </w:rPr>
        <w:t>Report Parameter Properties</w:t>
      </w:r>
      <w:r>
        <w:t xml:space="preserve"> window, at the left, select the </w:t>
      </w:r>
      <w:r w:rsidRPr="00137D7A">
        <w:rPr>
          <w:rStyle w:val="EmphasizeText"/>
        </w:rPr>
        <w:t>Default Values</w:t>
      </w:r>
      <w:r>
        <w:t xml:space="preserve"> pages.</w:t>
      </w:r>
    </w:p>
    <w:p w14:paraId="59860F90" w14:textId="77777777" w:rsidR="00B114A9" w:rsidRDefault="00B114A9" w:rsidP="00B114A9">
      <w:pPr>
        <w:pStyle w:val="StepImage"/>
      </w:pPr>
      <w:r>
        <w:rPr>
          <w:noProof/>
        </w:rPr>
        <w:drawing>
          <wp:inline distT="0" distB="0" distL="0" distR="0" wp14:anchorId="68D0AA1D" wp14:editId="281B0CF4">
            <wp:extent cx="1333333" cy="1685714"/>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3333" cy="1685714"/>
                    </a:xfrm>
                    <a:prstGeom prst="rect">
                      <a:avLst/>
                    </a:prstGeom>
                  </pic:spPr>
                </pic:pic>
              </a:graphicData>
            </a:graphic>
          </wp:inline>
        </w:drawing>
      </w:r>
    </w:p>
    <w:p w14:paraId="070FDCCF" w14:textId="77777777" w:rsidR="00B114A9" w:rsidRDefault="00B114A9" w:rsidP="00B114A9">
      <w:pPr>
        <w:pStyle w:val="Step"/>
      </w:pPr>
      <w:r>
        <w:t xml:space="preserve">Select the </w:t>
      </w:r>
      <w:r w:rsidRPr="00137D7A">
        <w:rPr>
          <w:rStyle w:val="EmphasizeText"/>
        </w:rPr>
        <w:t>Specify Values</w:t>
      </w:r>
      <w:r>
        <w:t xml:space="preserve"> option.</w:t>
      </w:r>
    </w:p>
    <w:p w14:paraId="0696AE58" w14:textId="77777777" w:rsidR="00B114A9" w:rsidRDefault="00B114A9" w:rsidP="00B114A9">
      <w:pPr>
        <w:pStyle w:val="StepImage"/>
      </w:pPr>
      <w:r>
        <w:rPr>
          <w:noProof/>
        </w:rPr>
        <w:drawing>
          <wp:inline distT="0" distB="0" distL="0" distR="0" wp14:anchorId="30CCAE21" wp14:editId="3740F863">
            <wp:extent cx="5438095" cy="1790476"/>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8095" cy="1790476"/>
                    </a:xfrm>
                    <a:prstGeom prst="rect">
                      <a:avLst/>
                    </a:prstGeom>
                  </pic:spPr>
                </pic:pic>
              </a:graphicData>
            </a:graphic>
          </wp:inline>
        </w:drawing>
      </w:r>
    </w:p>
    <w:p w14:paraId="5DAB21D6" w14:textId="164C5751" w:rsidR="00B114A9" w:rsidRDefault="00B114A9" w:rsidP="00B114A9">
      <w:pPr>
        <w:pStyle w:val="Step"/>
      </w:pPr>
      <w:r>
        <w:t xml:space="preserve">To add a default value, </w:t>
      </w:r>
      <w:r w:rsidR="004C5DE5">
        <w:t>select</w:t>
      </w:r>
      <w:r>
        <w:t xml:space="preserve"> </w:t>
      </w:r>
      <w:r w:rsidRPr="006B0CBA">
        <w:rPr>
          <w:rStyle w:val="EmphasizeText"/>
        </w:rPr>
        <w:t>Add</w:t>
      </w:r>
      <w:r>
        <w:t>.</w:t>
      </w:r>
    </w:p>
    <w:p w14:paraId="456CEC18" w14:textId="77777777" w:rsidR="000C5391" w:rsidRDefault="000C5391">
      <w:pPr>
        <w:spacing w:before="0" w:after="0"/>
      </w:pPr>
      <w:r>
        <w:br w:type="page"/>
      </w:r>
    </w:p>
    <w:p w14:paraId="093DED9B" w14:textId="13552B5B" w:rsidR="00B114A9" w:rsidRDefault="00B114A9" w:rsidP="00B114A9">
      <w:pPr>
        <w:pStyle w:val="Step"/>
      </w:pPr>
      <w:r>
        <w:lastRenderedPageBreak/>
        <w:t xml:space="preserve">In the </w:t>
      </w:r>
      <w:r w:rsidRPr="00220E7F">
        <w:rPr>
          <w:rStyle w:val="EmphasizeText"/>
        </w:rPr>
        <w:t>Value</w:t>
      </w:r>
      <w:r>
        <w:t xml:space="preserve"> dropdown list, replace the text with </w:t>
      </w:r>
      <w:r w:rsidRPr="00220E7F">
        <w:rPr>
          <w:rStyle w:val="EmphasizeText"/>
        </w:rPr>
        <w:t>43659</w:t>
      </w:r>
      <w:r>
        <w:t>.</w:t>
      </w:r>
    </w:p>
    <w:p w14:paraId="27D10523" w14:textId="77777777" w:rsidR="00B114A9" w:rsidRDefault="00B114A9" w:rsidP="00B114A9">
      <w:pPr>
        <w:pStyle w:val="StepImage"/>
      </w:pPr>
      <w:r>
        <w:rPr>
          <w:noProof/>
        </w:rPr>
        <w:drawing>
          <wp:inline distT="0" distB="0" distL="0" distR="0" wp14:anchorId="5285C3FB" wp14:editId="70BC621A">
            <wp:extent cx="3904762" cy="1142857"/>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4762" cy="1142857"/>
                    </a:xfrm>
                    <a:prstGeom prst="rect">
                      <a:avLst/>
                    </a:prstGeom>
                  </pic:spPr>
                </pic:pic>
              </a:graphicData>
            </a:graphic>
          </wp:inline>
        </w:drawing>
      </w:r>
    </w:p>
    <w:p w14:paraId="18BEE18A" w14:textId="77777777" w:rsidR="00B114A9" w:rsidRDefault="00B114A9" w:rsidP="00B114A9">
      <w:pPr>
        <w:pStyle w:val="StepCommentary"/>
      </w:pPr>
      <w:r>
        <w:t>Sales order 43659 is the value you will initially use to test the report design.</w:t>
      </w:r>
    </w:p>
    <w:p w14:paraId="6DDF2C18" w14:textId="6ADCF20B" w:rsidR="00B114A9" w:rsidRDefault="004C5DE5" w:rsidP="00B114A9">
      <w:pPr>
        <w:pStyle w:val="Step"/>
      </w:pPr>
      <w:r>
        <w:t>Select</w:t>
      </w:r>
      <w:r w:rsidR="00B114A9">
        <w:t xml:space="preserve"> </w:t>
      </w:r>
      <w:r w:rsidR="00B114A9" w:rsidRPr="00220E7F">
        <w:rPr>
          <w:rStyle w:val="EmphasizeText"/>
        </w:rPr>
        <w:t>OK</w:t>
      </w:r>
      <w:r w:rsidR="00B114A9">
        <w:t>.</w:t>
      </w:r>
    </w:p>
    <w:p w14:paraId="25AB8111" w14:textId="77777777" w:rsidR="00B114A9" w:rsidRDefault="00B114A9" w:rsidP="00B114A9">
      <w:pPr>
        <w:pStyle w:val="Step"/>
      </w:pPr>
      <w:r>
        <w:t>Save the report.</w:t>
      </w:r>
    </w:p>
    <w:p w14:paraId="3F8335D4" w14:textId="77777777" w:rsidR="00B114A9" w:rsidRDefault="00B114A9" w:rsidP="00B114A9">
      <w:pPr>
        <w:pStyle w:val="StepCommentary"/>
      </w:pPr>
      <w:r>
        <w:t>You will now complete the report header region design by adding textboxes to describe the sales order.</w:t>
      </w:r>
    </w:p>
    <w:p w14:paraId="5FF15242" w14:textId="0A2888D2" w:rsidR="00B114A9" w:rsidRDefault="00B114A9" w:rsidP="00BD150A">
      <w:pPr>
        <w:pStyle w:val="Heading3"/>
      </w:pPr>
      <w:r>
        <w:t>Finaliz</w:t>
      </w:r>
      <w:r w:rsidR="00950BE8">
        <w:t>e</w:t>
      </w:r>
      <w:r>
        <w:t xml:space="preserve"> the </w:t>
      </w:r>
      <w:r w:rsidR="00950BE8">
        <w:t>r</w:t>
      </w:r>
      <w:r>
        <w:t xml:space="preserve">eport </w:t>
      </w:r>
      <w:r w:rsidR="00950BE8">
        <w:t>h</w:t>
      </w:r>
      <w:r>
        <w:t xml:space="preserve">eader </w:t>
      </w:r>
      <w:r w:rsidR="00950BE8">
        <w:t>l</w:t>
      </w:r>
      <w:r>
        <w:t>ayout</w:t>
      </w:r>
    </w:p>
    <w:p w14:paraId="47ED86FE" w14:textId="77777777" w:rsidR="00B114A9" w:rsidRDefault="00B114A9" w:rsidP="00B114A9">
      <w:r>
        <w:t>In this task, you will finalize the report header region design by adding textboxes.</w:t>
      </w:r>
    </w:p>
    <w:p w14:paraId="7E609004" w14:textId="33DB4DF9" w:rsidR="00B114A9" w:rsidRDefault="00B114A9" w:rsidP="00F437F2">
      <w:pPr>
        <w:pStyle w:val="Step"/>
      </w:pPr>
      <w:r>
        <w:t xml:space="preserve">To add a textbox to the report header region, on the </w:t>
      </w:r>
      <w:r w:rsidRPr="00C96EED">
        <w:rPr>
          <w:rStyle w:val="EmphasizeText"/>
        </w:rPr>
        <w:t>Insert</w:t>
      </w:r>
      <w:r>
        <w:t xml:space="preserve"> ribbon</w:t>
      </w:r>
      <w:r w:rsidR="00C72178">
        <w:t xml:space="preserve"> tab</w:t>
      </w:r>
      <w:r>
        <w:t xml:space="preserve">, from inside the </w:t>
      </w:r>
      <w:r w:rsidRPr="00C96EED">
        <w:rPr>
          <w:rStyle w:val="EmphasizeText"/>
        </w:rPr>
        <w:t>Report Items</w:t>
      </w:r>
      <w:r>
        <w:t xml:space="preserve"> group, </w:t>
      </w:r>
      <w:r w:rsidR="004C5DE5">
        <w:t>select</w:t>
      </w:r>
      <w:r>
        <w:t xml:space="preserve"> </w:t>
      </w:r>
      <w:r w:rsidRPr="00C96EED">
        <w:rPr>
          <w:rStyle w:val="EmphasizeText"/>
        </w:rPr>
        <w:t>Text Box</w:t>
      </w:r>
      <w:r>
        <w:t>.</w:t>
      </w:r>
    </w:p>
    <w:p w14:paraId="5981F02C" w14:textId="77777777" w:rsidR="00B114A9" w:rsidRDefault="00B114A9" w:rsidP="00B114A9">
      <w:pPr>
        <w:pStyle w:val="StepImage"/>
      </w:pPr>
      <w:r>
        <w:rPr>
          <w:noProof/>
        </w:rPr>
        <w:drawing>
          <wp:inline distT="0" distB="0" distL="0" distR="0" wp14:anchorId="060C6B32" wp14:editId="2579186F">
            <wp:extent cx="6076190" cy="1123810"/>
            <wp:effectExtent l="0" t="0" r="127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6190" cy="1123810"/>
                    </a:xfrm>
                    <a:prstGeom prst="rect">
                      <a:avLst/>
                    </a:prstGeom>
                  </pic:spPr>
                </pic:pic>
              </a:graphicData>
            </a:graphic>
          </wp:inline>
        </w:drawing>
      </w:r>
    </w:p>
    <w:p w14:paraId="68E7B899" w14:textId="26520518" w:rsidR="00B114A9" w:rsidRDefault="004C5DE5" w:rsidP="00B114A9">
      <w:pPr>
        <w:pStyle w:val="Step"/>
      </w:pPr>
      <w:r>
        <w:t>Select</w:t>
      </w:r>
      <w:r w:rsidR="00B114A9">
        <w:t xml:space="preserve"> inside the report header region, directly beneath the report title textbox.</w:t>
      </w:r>
    </w:p>
    <w:p w14:paraId="1CA1C603" w14:textId="19AD2B71" w:rsidR="00B114A9" w:rsidRPr="00220E7F" w:rsidRDefault="00B114A9" w:rsidP="00B114A9">
      <w:pPr>
        <w:pStyle w:val="Step"/>
      </w:pPr>
      <w:r>
        <w:t xml:space="preserve">Inside the </w:t>
      </w:r>
      <w:r w:rsidR="004C5DE5">
        <w:t xml:space="preserve">new </w:t>
      </w:r>
      <w:r>
        <w:t xml:space="preserve">textbox, enter </w:t>
      </w:r>
      <w:r w:rsidRPr="004259C7">
        <w:rPr>
          <w:rStyle w:val="EmphasizeText"/>
        </w:rPr>
        <w:t>Sales Order</w:t>
      </w:r>
      <w:r>
        <w:rPr>
          <w:rStyle w:val="EmphasizeText"/>
        </w:rPr>
        <w:t>:</w:t>
      </w:r>
      <w:r>
        <w:t xml:space="preserve"> followed by a space.</w:t>
      </w:r>
    </w:p>
    <w:p w14:paraId="0536214F" w14:textId="77777777" w:rsidR="00B114A9" w:rsidRDefault="00B114A9" w:rsidP="00B114A9">
      <w:pPr>
        <w:pStyle w:val="Step"/>
      </w:pPr>
      <w:r>
        <w:t xml:space="preserve">To insert a place holder, immediately after the space just entered, right-click and then select </w:t>
      </w:r>
      <w:r w:rsidRPr="004259C7">
        <w:rPr>
          <w:rStyle w:val="EmphasizeText"/>
        </w:rPr>
        <w:t>Create Placeholder</w:t>
      </w:r>
      <w:r>
        <w:t>.</w:t>
      </w:r>
    </w:p>
    <w:p w14:paraId="08A87A5E" w14:textId="77777777" w:rsidR="00B114A9" w:rsidRDefault="00B114A9" w:rsidP="00B114A9">
      <w:pPr>
        <w:pStyle w:val="StepImage"/>
      </w:pPr>
      <w:r>
        <w:rPr>
          <w:noProof/>
        </w:rPr>
        <w:drawing>
          <wp:inline distT="0" distB="0" distL="0" distR="0" wp14:anchorId="31AB27CD" wp14:editId="0E22B646">
            <wp:extent cx="2809524" cy="117142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9524" cy="1171429"/>
                    </a:xfrm>
                    <a:prstGeom prst="rect">
                      <a:avLst/>
                    </a:prstGeom>
                  </pic:spPr>
                </pic:pic>
              </a:graphicData>
            </a:graphic>
          </wp:inline>
        </w:drawing>
      </w:r>
    </w:p>
    <w:p w14:paraId="003F9823" w14:textId="77777777" w:rsidR="000C5391" w:rsidRDefault="000C5391">
      <w:pPr>
        <w:spacing w:before="0" w:after="0"/>
      </w:pPr>
      <w:r>
        <w:br w:type="page"/>
      </w:r>
    </w:p>
    <w:p w14:paraId="426B1122" w14:textId="739A446A" w:rsidR="00B114A9" w:rsidRDefault="00B114A9" w:rsidP="00B114A9">
      <w:pPr>
        <w:pStyle w:val="Step"/>
      </w:pPr>
      <w:r>
        <w:lastRenderedPageBreak/>
        <w:t xml:space="preserve">In the </w:t>
      </w:r>
      <w:r w:rsidRPr="004259C7">
        <w:rPr>
          <w:rStyle w:val="EmphasizeText"/>
        </w:rPr>
        <w:t>Placeholder Properties</w:t>
      </w:r>
      <w:r>
        <w:t xml:space="preserve"> window, at the right of the </w:t>
      </w:r>
      <w:r w:rsidRPr="004259C7">
        <w:rPr>
          <w:rStyle w:val="EmphasizeText"/>
        </w:rPr>
        <w:t>Value</w:t>
      </w:r>
      <w:r>
        <w:t xml:space="preserve"> dropdown list, </w:t>
      </w:r>
      <w:r w:rsidR="004C5DE5">
        <w:t>select</w:t>
      </w:r>
      <w:r>
        <w:t xml:space="preserve"> the </w:t>
      </w:r>
      <w:r w:rsidRPr="004259C7">
        <w:rPr>
          <w:rStyle w:val="EmphasizeText"/>
        </w:rPr>
        <w:t>fx</w:t>
      </w:r>
      <w:r>
        <w:t xml:space="preserve"> button.</w:t>
      </w:r>
    </w:p>
    <w:p w14:paraId="207D2CE8" w14:textId="77777777" w:rsidR="00B114A9" w:rsidRDefault="00B114A9" w:rsidP="00B114A9">
      <w:pPr>
        <w:pStyle w:val="StepImage"/>
      </w:pPr>
      <w:r>
        <w:rPr>
          <w:noProof/>
        </w:rPr>
        <w:drawing>
          <wp:inline distT="0" distB="0" distL="0" distR="0" wp14:anchorId="64B743E4" wp14:editId="65B45EF6">
            <wp:extent cx="5438095" cy="2400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8095" cy="2400000"/>
                    </a:xfrm>
                    <a:prstGeom prst="rect">
                      <a:avLst/>
                    </a:prstGeom>
                  </pic:spPr>
                </pic:pic>
              </a:graphicData>
            </a:graphic>
          </wp:inline>
        </w:drawing>
      </w:r>
    </w:p>
    <w:p w14:paraId="7D3074CD" w14:textId="77777777" w:rsidR="00B114A9" w:rsidRPr="004259C7" w:rsidRDefault="00B114A9" w:rsidP="00B114A9">
      <w:pPr>
        <w:pStyle w:val="StepCommentary"/>
      </w:pPr>
      <w:r>
        <w:t xml:space="preserve">The </w:t>
      </w:r>
      <w:r w:rsidRPr="004259C7">
        <w:rPr>
          <w:rStyle w:val="EmphasizeText"/>
        </w:rPr>
        <w:t>fx</w:t>
      </w:r>
      <w:r>
        <w:t xml:space="preserve"> button allows entering a custom expression. This expression will be used to return the sales order number.</w:t>
      </w:r>
    </w:p>
    <w:p w14:paraId="15ED74AB" w14:textId="77777777" w:rsidR="00B114A9" w:rsidRDefault="00B114A9" w:rsidP="00B114A9">
      <w:pPr>
        <w:pStyle w:val="Step"/>
      </w:pPr>
      <w:r>
        <w:t xml:space="preserve">In the </w:t>
      </w:r>
      <w:r w:rsidRPr="004259C7">
        <w:rPr>
          <w:rStyle w:val="EmphasizeText"/>
        </w:rPr>
        <w:t>Expression</w:t>
      </w:r>
      <w:r>
        <w:t xml:space="preserve"> window, in the </w:t>
      </w:r>
      <w:r w:rsidRPr="004259C7">
        <w:rPr>
          <w:rStyle w:val="EmphasizeText"/>
        </w:rPr>
        <w:t>Category</w:t>
      </w:r>
      <w:r>
        <w:t xml:space="preserve"> list, select </w:t>
      </w:r>
      <w:r w:rsidRPr="004259C7">
        <w:rPr>
          <w:rStyle w:val="EmphasizeText"/>
        </w:rPr>
        <w:t>Parameters</w:t>
      </w:r>
      <w:r>
        <w:t>.</w:t>
      </w:r>
    </w:p>
    <w:p w14:paraId="51A1713A" w14:textId="77777777" w:rsidR="00B114A9" w:rsidRDefault="00B114A9" w:rsidP="00B114A9">
      <w:pPr>
        <w:pStyle w:val="StepImage"/>
      </w:pPr>
      <w:r>
        <w:rPr>
          <w:noProof/>
        </w:rPr>
        <w:drawing>
          <wp:inline distT="0" distB="0" distL="0" distR="0" wp14:anchorId="53ABFB1A" wp14:editId="07CCF854">
            <wp:extent cx="1609524" cy="163809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09524" cy="1638095"/>
                    </a:xfrm>
                    <a:prstGeom prst="rect">
                      <a:avLst/>
                    </a:prstGeom>
                  </pic:spPr>
                </pic:pic>
              </a:graphicData>
            </a:graphic>
          </wp:inline>
        </w:drawing>
      </w:r>
    </w:p>
    <w:p w14:paraId="3981A53F" w14:textId="77777777" w:rsidR="00B114A9" w:rsidRDefault="00B114A9" w:rsidP="00B114A9">
      <w:pPr>
        <w:pStyle w:val="Step"/>
      </w:pPr>
      <w:r>
        <w:t xml:space="preserve">In the </w:t>
      </w:r>
      <w:r w:rsidRPr="004259C7">
        <w:rPr>
          <w:rStyle w:val="EmphasizeText"/>
        </w:rPr>
        <w:t>Values</w:t>
      </w:r>
      <w:r>
        <w:t xml:space="preserve"> list, double-click the </w:t>
      </w:r>
      <w:r w:rsidRPr="004259C7">
        <w:rPr>
          <w:rStyle w:val="EmphasizeText"/>
        </w:rPr>
        <w:t>SalesOrderNumber</w:t>
      </w:r>
      <w:r>
        <w:t xml:space="preserve"> parameter.</w:t>
      </w:r>
    </w:p>
    <w:p w14:paraId="3DAD404C" w14:textId="77777777" w:rsidR="00B114A9" w:rsidRDefault="00B114A9" w:rsidP="00B114A9">
      <w:pPr>
        <w:pStyle w:val="Step"/>
      </w:pPr>
      <w:r>
        <w:t xml:space="preserve">In the expression box, notice that a programmatic reference to the </w:t>
      </w:r>
      <w:r w:rsidRPr="004259C7">
        <w:rPr>
          <w:rStyle w:val="EmphasizeText"/>
        </w:rPr>
        <w:t>SalesOrderNumber</w:t>
      </w:r>
      <w:r>
        <w:t xml:space="preserve"> report parameter was added.</w:t>
      </w:r>
    </w:p>
    <w:p w14:paraId="3A88785B" w14:textId="77777777" w:rsidR="00B114A9" w:rsidRDefault="00B114A9" w:rsidP="00B114A9">
      <w:pPr>
        <w:pStyle w:val="StepImage"/>
      </w:pPr>
      <w:r>
        <w:rPr>
          <w:noProof/>
        </w:rPr>
        <w:drawing>
          <wp:inline distT="0" distB="0" distL="0" distR="0" wp14:anchorId="5D5F66DC" wp14:editId="2FF9F68A">
            <wp:extent cx="5180281" cy="155257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7771"/>
                    <a:stretch/>
                  </pic:blipFill>
                  <pic:spPr bwMode="auto">
                    <a:xfrm>
                      <a:off x="0" y="0"/>
                      <a:ext cx="5180952" cy="1552776"/>
                    </a:xfrm>
                    <a:prstGeom prst="rect">
                      <a:avLst/>
                    </a:prstGeom>
                    <a:ln>
                      <a:noFill/>
                    </a:ln>
                    <a:extLst>
                      <a:ext uri="{53640926-AAD7-44D8-BBD7-CCE9431645EC}">
                        <a14:shadowObscured xmlns:a14="http://schemas.microsoft.com/office/drawing/2010/main"/>
                      </a:ext>
                    </a:extLst>
                  </pic:spPr>
                </pic:pic>
              </a:graphicData>
            </a:graphic>
          </wp:inline>
        </w:drawing>
      </w:r>
    </w:p>
    <w:p w14:paraId="207DFF3F" w14:textId="1ACC907D" w:rsidR="00B114A9" w:rsidRDefault="004C5DE5" w:rsidP="00B114A9">
      <w:pPr>
        <w:pStyle w:val="Step"/>
      </w:pPr>
      <w:r>
        <w:t>Select</w:t>
      </w:r>
      <w:r w:rsidR="00B114A9">
        <w:t xml:space="preserve"> </w:t>
      </w:r>
      <w:r w:rsidR="00B114A9" w:rsidRPr="00146FBA">
        <w:rPr>
          <w:rStyle w:val="EmphasizeText"/>
        </w:rPr>
        <w:t>OK</w:t>
      </w:r>
      <w:r w:rsidR="00B114A9">
        <w:t>.</w:t>
      </w:r>
    </w:p>
    <w:p w14:paraId="1CB5D29B" w14:textId="6A6222BD" w:rsidR="00B114A9" w:rsidRDefault="00B114A9" w:rsidP="00B114A9">
      <w:pPr>
        <w:pStyle w:val="Step"/>
      </w:pPr>
      <w:r>
        <w:lastRenderedPageBreak/>
        <w:t xml:space="preserve">In the </w:t>
      </w:r>
      <w:r w:rsidRPr="004259C7">
        <w:rPr>
          <w:rStyle w:val="EmphasizeText"/>
        </w:rPr>
        <w:t>Placeholder Properties</w:t>
      </w:r>
      <w:r>
        <w:t xml:space="preserve"> window, </w:t>
      </w:r>
      <w:r w:rsidR="004C5DE5">
        <w:t>select</w:t>
      </w:r>
      <w:r>
        <w:t xml:space="preserve"> </w:t>
      </w:r>
      <w:r w:rsidRPr="00146FBA">
        <w:rPr>
          <w:rStyle w:val="EmphasizeText"/>
        </w:rPr>
        <w:t>OK</w:t>
      </w:r>
      <w:r>
        <w:t>.</w:t>
      </w:r>
    </w:p>
    <w:p w14:paraId="065D3910" w14:textId="3AE23BA7" w:rsidR="00B114A9" w:rsidRDefault="004C5DE5" w:rsidP="00B114A9">
      <w:pPr>
        <w:pStyle w:val="Step"/>
      </w:pPr>
      <w:r>
        <w:t>Select</w:t>
      </w:r>
      <w:r w:rsidR="00B114A9">
        <w:t xml:space="preserve"> a blank area of the report header region, and then select the new textbox.</w:t>
      </w:r>
    </w:p>
    <w:p w14:paraId="4162C97E" w14:textId="77777777" w:rsidR="00B114A9" w:rsidRDefault="00B114A9" w:rsidP="00B114A9">
      <w:pPr>
        <w:pStyle w:val="Step"/>
      </w:pPr>
      <w:r>
        <w:t xml:space="preserve">In the </w:t>
      </w:r>
      <w:r w:rsidRPr="003879B8">
        <w:rPr>
          <w:rStyle w:val="EmphasizeText"/>
        </w:rPr>
        <w:t>Properties</w:t>
      </w:r>
      <w:r>
        <w:t xml:space="preserve"> pane, configure the following position properties:</w:t>
      </w:r>
    </w:p>
    <w:tbl>
      <w:tblPr>
        <w:tblStyle w:val="TableGrid"/>
        <w:tblW w:w="9668" w:type="dxa"/>
        <w:tblInd w:w="397" w:type="dxa"/>
        <w:tblLook w:val="04A0" w:firstRow="1" w:lastRow="0" w:firstColumn="1" w:lastColumn="0" w:noHBand="0" w:noVBand="1"/>
      </w:tblPr>
      <w:tblGrid>
        <w:gridCol w:w="2722"/>
        <w:gridCol w:w="6946"/>
      </w:tblGrid>
      <w:tr w:rsidR="00B114A9" w14:paraId="7A2F0611" w14:textId="77777777" w:rsidTr="002F1877">
        <w:tc>
          <w:tcPr>
            <w:tcW w:w="2722" w:type="dxa"/>
            <w:tcBorders>
              <w:bottom w:val="single" w:sz="4" w:space="0" w:color="auto"/>
            </w:tcBorders>
          </w:tcPr>
          <w:p w14:paraId="05D8C6D6" w14:textId="77777777" w:rsidR="00B114A9" w:rsidRDefault="00B114A9" w:rsidP="004C5DE5">
            <w:pPr>
              <w:pStyle w:val="TableHeader"/>
              <w:ind w:left="177"/>
            </w:pPr>
            <w:r>
              <w:t>Property</w:t>
            </w:r>
          </w:p>
        </w:tc>
        <w:tc>
          <w:tcPr>
            <w:tcW w:w="6946" w:type="dxa"/>
            <w:tcBorders>
              <w:bottom w:val="single" w:sz="4" w:space="0" w:color="auto"/>
            </w:tcBorders>
          </w:tcPr>
          <w:p w14:paraId="6850ADF9" w14:textId="77777777" w:rsidR="00B114A9" w:rsidRDefault="00B114A9" w:rsidP="002F1877">
            <w:pPr>
              <w:pStyle w:val="TableHeader"/>
            </w:pPr>
            <w:r>
              <w:t>Value</w:t>
            </w:r>
          </w:p>
        </w:tc>
      </w:tr>
      <w:tr w:rsidR="00B114A9" w14:paraId="355A2389" w14:textId="77777777" w:rsidTr="002F1877">
        <w:tc>
          <w:tcPr>
            <w:tcW w:w="2722" w:type="dxa"/>
          </w:tcPr>
          <w:p w14:paraId="7908A77E" w14:textId="3893B3CD" w:rsidR="00B114A9" w:rsidRDefault="00B114A9" w:rsidP="004C5DE5">
            <w:pPr>
              <w:pStyle w:val="TableText"/>
              <w:ind w:left="177"/>
            </w:pPr>
            <w:r>
              <w:t xml:space="preserve">Position </w:t>
            </w:r>
            <w:r w:rsidR="00BC53B0">
              <w:t>&gt;</w:t>
            </w:r>
            <w:r>
              <w:t xml:space="preserve"> Location </w:t>
            </w:r>
            <w:r w:rsidR="00BC53B0">
              <w:t>&gt;</w:t>
            </w:r>
            <w:r>
              <w:t xml:space="preserve"> Left</w:t>
            </w:r>
          </w:p>
        </w:tc>
        <w:tc>
          <w:tcPr>
            <w:tcW w:w="6946" w:type="dxa"/>
          </w:tcPr>
          <w:p w14:paraId="5C0E8D93" w14:textId="77777777" w:rsidR="00B114A9" w:rsidRDefault="00B114A9" w:rsidP="002F1877">
            <w:pPr>
              <w:pStyle w:val="TableText"/>
            </w:pPr>
            <w:r>
              <w:t>0</w:t>
            </w:r>
          </w:p>
        </w:tc>
      </w:tr>
      <w:tr w:rsidR="00B114A9" w14:paraId="678107F4" w14:textId="77777777" w:rsidTr="002F1877">
        <w:tc>
          <w:tcPr>
            <w:tcW w:w="2722" w:type="dxa"/>
          </w:tcPr>
          <w:p w14:paraId="5E11FE28" w14:textId="0AB19824" w:rsidR="00B114A9" w:rsidRDefault="00B114A9" w:rsidP="004C5DE5">
            <w:pPr>
              <w:pStyle w:val="TableText"/>
              <w:ind w:left="177"/>
            </w:pPr>
            <w:r>
              <w:t xml:space="preserve">Position </w:t>
            </w:r>
            <w:r w:rsidR="00BC53B0">
              <w:t>&gt;</w:t>
            </w:r>
            <w:r>
              <w:t xml:space="preserve"> Location </w:t>
            </w:r>
            <w:r w:rsidR="00BC53B0">
              <w:t>&gt;</w:t>
            </w:r>
            <w:r>
              <w:t xml:space="preserve"> Top</w:t>
            </w:r>
          </w:p>
        </w:tc>
        <w:tc>
          <w:tcPr>
            <w:tcW w:w="6946" w:type="dxa"/>
          </w:tcPr>
          <w:p w14:paraId="735037FE" w14:textId="77777777" w:rsidR="00B114A9" w:rsidRDefault="00B114A9" w:rsidP="002F1877">
            <w:pPr>
              <w:pStyle w:val="TableText"/>
            </w:pPr>
            <w:r>
              <w:t>0.5</w:t>
            </w:r>
          </w:p>
        </w:tc>
      </w:tr>
      <w:tr w:rsidR="00B114A9" w14:paraId="3F350B74" w14:textId="77777777" w:rsidTr="002F1877">
        <w:tc>
          <w:tcPr>
            <w:tcW w:w="2722" w:type="dxa"/>
          </w:tcPr>
          <w:p w14:paraId="5C1AFF12" w14:textId="5E401367" w:rsidR="00B114A9" w:rsidRDefault="00B114A9" w:rsidP="004C5DE5">
            <w:pPr>
              <w:pStyle w:val="TableText"/>
              <w:ind w:left="177"/>
            </w:pPr>
            <w:r>
              <w:t xml:space="preserve">Position </w:t>
            </w:r>
            <w:r w:rsidR="00BC53B0">
              <w:t>&gt;</w:t>
            </w:r>
            <w:r>
              <w:t xml:space="preserve"> Size </w:t>
            </w:r>
            <w:r w:rsidR="00BC53B0">
              <w:t>&gt;</w:t>
            </w:r>
            <w:r>
              <w:t xml:space="preserve"> Width</w:t>
            </w:r>
          </w:p>
        </w:tc>
        <w:tc>
          <w:tcPr>
            <w:tcW w:w="6946" w:type="dxa"/>
          </w:tcPr>
          <w:p w14:paraId="12B830CE" w14:textId="77777777" w:rsidR="00B114A9" w:rsidRDefault="00B114A9" w:rsidP="002F1877">
            <w:pPr>
              <w:pStyle w:val="TableText"/>
            </w:pPr>
            <w:r>
              <w:t>4</w:t>
            </w:r>
          </w:p>
        </w:tc>
      </w:tr>
      <w:tr w:rsidR="00B114A9" w14:paraId="3652FFFA" w14:textId="77777777" w:rsidTr="002F1877">
        <w:tc>
          <w:tcPr>
            <w:tcW w:w="2722" w:type="dxa"/>
          </w:tcPr>
          <w:p w14:paraId="710538F4" w14:textId="1B18147D" w:rsidR="00B114A9" w:rsidRDefault="00B114A9" w:rsidP="004C5DE5">
            <w:pPr>
              <w:pStyle w:val="TableText"/>
              <w:ind w:left="177"/>
            </w:pPr>
            <w:r>
              <w:t xml:space="preserve">Position </w:t>
            </w:r>
            <w:r w:rsidR="00BC53B0">
              <w:t>&gt;</w:t>
            </w:r>
            <w:r>
              <w:t xml:space="preserve"> Size </w:t>
            </w:r>
            <w:r w:rsidR="00BC53B0">
              <w:t>&gt;</w:t>
            </w:r>
            <w:r>
              <w:t xml:space="preserve"> Height</w:t>
            </w:r>
          </w:p>
        </w:tc>
        <w:tc>
          <w:tcPr>
            <w:tcW w:w="6946" w:type="dxa"/>
          </w:tcPr>
          <w:p w14:paraId="7066E458" w14:textId="77777777" w:rsidR="00B114A9" w:rsidRDefault="00B114A9" w:rsidP="002F1877">
            <w:pPr>
              <w:pStyle w:val="TableText"/>
            </w:pPr>
            <w:r>
              <w:t>0.25</w:t>
            </w:r>
          </w:p>
        </w:tc>
      </w:tr>
      <w:tr w:rsidR="00B114A9" w14:paraId="76E78EFE" w14:textId="77777777" w:rsidTr="002F1877">
        <w:tc>
          <w:tcPr>
            <w:tcW w:w="2722" w:type="dxa"/>
          </w:tcPr>
          <w:p w14:paraId="2932E4FA" w14:textId="77777777" w:rsidR="00B114A9" w:rsidRDefault="00B114A9" w:rsidP="004C5DE5">
            <w:pPr>
              <w:pStyle w:val="TableText"/>
              <w:ind w:left="177"/>
            </w:pPr>
          </w:p>
        </w:tc>
        <w:tc>
          <w:tcPr>
            <w:tcW w:w="6946" w:type="dxa"/>
          </w:tcPr>
          <w:p w14:paraId="2087056B" w14:textId="77777777" w:rsidR="00B114A9" w:rsidRDefault="00B114A9" w:rsidP="002F1877">
            <w:pPr>
              <w:pStyle w:val="TableText"/>
            </w:pPr>
          </w:p>
        </w:tc>
      </w:tr>
    </w:tbl>
    <w:p w14:paraId="51715659" w14:textId="77777777" w:rsidR="00B114A9" w:rsidRDefault="00B114A9" w:rsidP="00F437F2">
      <w:pPr>
        <w:pStyle w:val="Step"/>
      </w:pPr>
      <w:r>
        <w:t xml:space="preserve">To format part of the textbox text, inside the new textbox, select only the </w:t>
      </w:r>
      <w:r w:rsidRPr="003879B8">
        <w:rPr>
          <w:rStyle w:val="EmphasizeText"/>
        </w:rPr>
        <w:t>Sales Order:</w:t>
      </w:r>
      <w:r>
        <w:t xml:space="preserve"> text.</w:t>
      </w:r>
    </w:p>
    <w:p w14:paraId="040A6ACE" w14:textId="77777777" w:rsidR="00B114A9" w:rsidRDefault="00B114A9" w:rsidP="00B114A9">
      <w:pPr>
        <w:pStyle w:val="StepImage"/>
      </w:pPr>
      <w:r>
        <w:rPr>
          <w:noProof/>
        </w:rPr>
        <w:drawing>
          <wp:inline distT="0" distB="0" distL="0" distR="0" wp14:anchorId="2373E633" wp14:editId="3052F2BE">
            <wp:extent cx="3876190" cy="952381"/>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76190" cy="952381"/>
                    </a:xfrm>
                    <a:prstGeom prst="rect">
                      <a:avLst/>
                    </a:prstGeom>
                  </pic:spPr>
                </pic:pic>
              </a:graphicData>
            </a:graphic>
          </wp:inline>
        </w:drawing>
      </w:r>
    </w:p>
    <w:p w14:paraId="1EB0057A" w14:textId="7987386B" w:rsidR="00B114A9" w:rsidRDefault="00B114A9" w:rsidP="00F437F2">
      <w:pPr>
        <w:pStyle w:val="Step"/>
      </w:pPr>
      <w:r>
        <w:t xml:space="preserve">On the </w:t>
      </w:r>
      <w:r w:rsidRPr="003879B8">
        <w:rPr>
          <w:rStyle w:val="EmphasizeText"/>
        </w:rPr>
        <w:t>Home</w:t>
      </w:r>
      <w:r>
        <w:t xml:space="preserve"> ribbon</w:t>
      </w:r>
      <w:r w:rsidR="00C72178">
        <w:t xml:space="preserve"> tab</w:t>
      </w:r>
      <w:r>
        <w:t xml:space="preserve">, from inside the </w:t>
      </w:r>
      <w:r w:rsidRPr="003879B8">
        <w:rPr>
          <w:rStyle w:val="EmphasizeText"/>
        </w:rPr>
        <w:t>Font</w:t>
      </w:r>
      <w:r>
        <w:t xml:space="preserve"> group, </w:t>
      </w:r>
      <w:r w:rsidR="004C5DE5">
        <w:t>select</w:t>
      </w:r>
      <w:r>
        <w:t xml:space="preserve"> the </w:t>
      </w:r>
      <w:r w:rsidRPr="003879B8">
        <w:rPr>
          <w:rStyle w:val="EmphasizeText"/>
        </w:rPr>
        <w:t>Bold</w:t>
      </w:r>
      <w:r>
        <w:t xml:space="preserve"> command.</w:t>
      </w:r>
    </w:p>
    <w:p w14:paraId="61CEEC57" w14:textId="77777777" w:rsidR="00B114A9" w:rsidRDefault="00B114A9" w:rsidP="00B114A9">
      <w:pPr>
        <w:pStyle w:val="StepImage"/>
      </w:pPr>
      <w:r>
        <w:rPr>
          <w:noProof/>
        </w:rPr>
        <w:drawing>
          <wp:inline distT="0" distB="0" distL="0" distR="0" wp14:anchorId="7937300C" wp14:editId="553B3212">
            <wp:extent cx="4085714" cy="11333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5714" cy="1133333"/>
                    </a:xfrm>
                    <a:prstGeom prst="rect">
                      <a:avLst/>
                    </a:prstGeom>
                  </pic:spPr>
                </pic:pic>
              </a:graphicData>
            </a:graphic>
          </wp:inline>
        </w:drawing>
      </w:r>
    </w:p>
    <w:p w14:paraId="5A4DA955" w14:textId="77777777" w:rsidR="00B114A9" w:rsidRDefault="00B114A9" w:rsidP="00F437F2">
      <w:pPr>
        <w:pStyle w:val="Step"/>
      </w:pPr>
      <w:r>
        <w:t xml:space="preserve">Add another textbox to the report header region, and then enter the text </w:t>
      </w:r>
      <w:r>
        <w:rPr>
          <w:rStyle w:val="EmphasizeText"/>
        </w:rPr>
        <w:t>Reseller</w:t>
      </w:r>
      <w:r w:rsidRPr="003879B8">
        <w:rPr>
          <w:rStyle w:val="EmphasizeText"/>
        </w:rPr>
        <w:t>:</w:t>
      </w:r>
      <w:r>
        <w:t xml:space="preserve"> followed by a space.</w:t>
      </w:r>
    </w:p>
    <w:p w14:paraId="70661903" w14:textId="5C43AFB9" w:rsidR="00B114A9" w:rsidRDefault="00B114A9" w:rsidP="00B114A9">
      <w:pPr>
        <w:pStyle w:val="StepCommentary"/>
      </w:pPr>
      <w:r>
        <w:t>Tip: You can also add a textbox by right-clicking the canvas, and then selected</w:t>
      </w:r>
      <w:r w:rsidR="00BC53B0">
        <w:t xml:space="preserve"> </w:t>
      </w:r>
      <w:r w:rsidR="00BC53B0" w:rsidRPr="00BC53B0">
        <w:rPr>
          <w:rStyle w:val="EmphasizeText"/>
        </w:rPr>
        <w:t>Insert</w:t>
      </w:r>
      <w:r w:rsidR="00BC53B0">
        <w:t> &gt; </w:t>
      </w:r>
      <w:r w:rsidRPr="004F65CB">
        <w:rPr>
          <w:rStyle w:val="EmphasizeText"/>
        </w:rPr>
        <w:t>Text Box</w:t>
      </w:r>
      <w:r>
        <w:t>.</w:t>
      </w:r>
    </w:p>
    <w:p w14:paraId="17DA80F4" w14:textId="77777777" w:rsidR="00B114A9" w:rsidRDefault="00B114A9" w:rsidP="00F437F2">
      <w:pPr>
        <w:pStyle w:val="Step"/>
      </w:pPr>
      <w:r>
        <w:t>After the space, insert a placeholder, and then set the value of the placeholder to use an expression.</w:t>
      </w:r>
    </w:p>
    <w:p w14:paraId="6062332C" w14:textId="77777777" w:rsidR="000C5391" w:rsidRDefault="000C5391">
      <w:pPr>
        <w:spacing w:before="0" w:after="0"/>
      </w:pPr>
      <w:r>
        <w:br w:type="page"/>
      </w:r>
    </w:p>
    <w:p w14:paraId="3491C3AB" w14:textId="290FDB70" w:rsidR="00B114A9" w:rsidRDefault="00B114A9" w:rsidP="00F437F2">
      <w:pPr>
        <w:pStyle w:val="Step"/>
      </w:pPr>
      <w:r>
        <w:lastRenderedPageBreak/>
        <w:t xml:space="preserve">In the </w:t>
      </w:r>
      <w:r w:rsidRPr="00856315">
        <w:rPr>
          <w:rStyle w:val="EmphasizeText"/>
        </w:rPr>
        <w:t>Expression</w:t>
      </w:r>
      <w:r>
        <w:t xml:space="preserve"> window, in the </w:t>
      </w:r>
      <w:r w:rsidRPr="00856315">
        <w:rPr>
          <w:rStyle w:val="EmphasizeText"/>
        </w:rPr>
        <w:t>Category</w:t>
      </w:r>
      <w:r>
        <w:t xml:space="preserve"> list, select </w:t>
      </w:r>
      <w:r>
        <w:rPr>
          <w:rStyle w:val="EmphasizeText"/>
        </w:rPr>
        <w:t>Datasets</w:t>
      </w:r>
      <w:r>
        <w:t>.</w:t>
      </w:r>
    </w:p>
    <w:p w14:paraId="570C4558" w14:textId="77777777" w:rsidR="00B114A9" w:rsidRDefault="00B114A9" w:rsidP="00B114A9">
      <w:pPr>
        <w:pStyle w:val="StepImage"/>
      </w:pPr>
      <w:r>
        <w:rPr>
          <w:noProof/>
        </w:rPr>
        <w:drawing>
          <wp:inline distT="0" distB="0" distL="0" distR="0" wp14:anchorId="5AFCC42A" wp14:editId="2DFE611E">
            <wp:extent cx="1600000" cy="1600000"/>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00000" cy="1600000"/>
                    </a:xfrm>
                    <a:prstGeom prst="rect">
                      <a:avLst/>
                    </a:prstGeom>
                  </pic:spPr>
                </pic:pic>
              </a:graphicData>
            </a:graphic>
          </wp:inline>
        </w:drawing>
      </w:r>
    </w:p>
    <w:p w14:paraId="0CCD3317" w14:textId="77777777" w:rsidR="00B114A9" w:rsidRDefault="00B114A9" w:rsidP="00B114A9">
      <w:pPr>
        <w:pStyle w:val="Step"/>
      </w:pPr>
      <w:r>
        <w:t xml:space="preserve">Base the expression value on </w:t>
      </w:r>
      <w:r w:rsidRPr="00856315">
        <w:rPr>
          <w:rStyle w:val="EmphasizeText"/>
        </w:rPr>
        <w:t>First(</w:t>
      </w:r>
      <w:r>
        <w:rPr>
          <w:rStyle w:val="EmphasizeText"/>
        </w:rPr>
        <w:t>Reseller</w:t>
      </w:r>
      <w:r w:rsidRPr="00856315">
        <w:rPr>
          <w:rStyle w:val="EmphasizeText"/>
        </w:rPr>
        <w:t>)</w:t>
      </w:r>
      <w:r>
        <w:t xml:space="preserve"> value.</w:t>
      </w:r>
    </w:p>
    <w:p w14:paraId="372D9EF8" w14:textId="77777777" w:rsidR="00B114A9" w:rsidRDefault="00B114A9" w:rsidP="00B114A9">
      <w:pPr>
        <w:pStyle w:val="Step"/>
      </w:pPr>
      <w:r>
        <w:t xml:space="preserve">In the </w:t>
      </w:r>
      <w:r w:rsidRPr="003879B8">
        <w:rPr>
          <w:rStyle w:val="EmphasizeText"/>
        </w:rPr>
        <w:t>Properties</w:t>
      </w:r>
      <w:r>
        <w:t xml:space="preserve"> pane, configure the following position properties:</w:t>
      </w:r>
    </w:p>
    <w:tbl>
      <w:tblPr>
        <w:tblStyle w:val="TableGrid"/>
        <w:tblW w:w="9668" w:type="dxa"/>
        <w:tblInd w:w="397" w:type="dxa"/>
        <w:tblLook w:val="04A0" w:firstRow="1" w:lastRow="0" w:firstColumn="1" w:lastColumn="0" w:noHBand="0" w:noVBand="1"/>
      </w:tblPr>
      <w:tblGrid>
        <w:gridCol w:w="2722"/>
        <w:gridCol w:w="6946"/>
      </w:tblGrid>
      <w:tr w:rsidR="00B114A9" w14:paraId="26810E40" w14:textId="77777777" w:rsidTr="002F1877">
        <w:tc>
          <w:tcPr>
            <w:tcW w:w="2722" w:type="dxa"/>
            <w:tcBorders>
              <w:bottom w:val="single" w:sz="4" w:space="0" w:color="auto"/>
            </w:tcBorders>
          </w:tcPr>
          <w:p w14:paraId="6C3870F9" w14:textId="77777777" w:rsidR="00B114A9" w:rsidRDefault="00B114A9" w:rsidP="004C5DE5">
            <w:pPr>
              <w:pStyle w:val="TableHeader"/>
              <w:ind w:left="177"/>
            </w:pPr>
            <w:r>
              <w:t>Property</w:t>
            </w:r>
          </w:p>
        </w:tc>
        <w:tc>
          <w:tcPr>
            <w:tcW w:w="6946" w:type="dxa"/>
            <w:tcBorders>
              <w:bottom w:val="single" w:sz="4" w:space="0" w:color="auto"/>
            </w:tcBorders>
          </w:tcPr>
          <w:p w14:paraId="4C52FB57" w14:textId="77777777" w:rsidR="00B114A9" w:rsidRDefault="00B114A9" w:rsidP="002F1877">
            <w:pPr>
              <w:pStyle w:val="TableHeader"/>
            </w:pPr>
            <w:r>
              <w:t>Value</w:t>
            </w:r>
          </w:p>
        </w:tc>
      </w:tr>
      <w:tr w:rsidR="00B114A9" w14:paraId="40601C79" w14:textId="77777777" w:rsidTr="002F1877">
        <w:tc>
          <w:tcPr>
            <w:tcW w:w="2722" w:type="dxa"/>
          </w:tcPr>
          <w:p w14:paraId="400C7854" w14:textId="44512100" w:rsidR="00B114A9" w:rsidRDefault="00B114A9" w:rsidP="004C5DE5">
            <w:pPr>
              <w:pStyle w:val="TableText"/>
              <w:ind w:left="177"/>
            </w:pPr>
            <w:r>
              <w:t xml:space="preserve">Position </w:t>
            </w:r>
            <w:r w:rsidR="00BC53B0">
              <w:t>&gt;</w:t>
            </w:r>
            <w:r>
              <w:t xml:space="preserve"> Location </w:t>
            </w:r>
            <w:r w:rsidR="00BC53B0">
              <w:t>&gt;</w:t>
            </w:r>
            <w:r>
              <w:t xml:space="preserve"> Left</w:t>
            </w:r>
          </w:p>
        </w:tc>
        <w:tc>
          <w:tcPr>
            <w:tcW w:w="6946" w:type="dxa"/>
          </w:tcPr>
          <w:p w14:paraId="39710881" w14:textId="77777777" w:rsidR="00B114A9" w:rsidRDefault="00B114A9" w:rsidP="002F1877">
            <w:pPr>
              <w:pStyle w:val="TableText"/>
            </w:pPr>
            <w:r>
              <w:t>0</w:t>
            </w:r>
          </w:p>
        </w:tc>
      </w:tr>
      <w:tr w:rsidR="00B114A9" w14:paraId="4E1A6CBA" w14:textId="77777777" w:rsidTr="002F1877">
        <w:tc>
          <w:tcPr>
            <w:tcW w:w="2722" w:type="dxa"/>
          </w:tcPr>
          <w:p w14:paraId="42311F1B" w14:textId="5ADC4B52" w:rsidR="00B114A9" w:rsidRDefault="00B114A9" w:rsidP="004C5DE5">
            <w:pPr>
              <w:pStyle w:val="TableText"/>
              <w:ind w:left="177"/>
            </w:pPr>
            <w:r>
              <w:t xml:space="preserve">Position </w:t>
            </w:r>
            <w:r w:rsidR="00BC53B0">
              <w:t>&gt;</w:t>
            </w:r>
            <w:r>
              <w:t xml:space="preserve"> Location </w:t>
            </w:r>
            <w:r w:rsidR="00BC53B0">
              <w:t>&gt;</w:t>
            </w:r>
            <w:r>
              <w:t xml:space="preserve"> Top</w:t>
            </w:r>
          </w:p>
        </w:tc>
        <w:tc>
          <w:tcPr>
            <w:tcW w:w="6946" w:type="dxa"/>
          </w:tcPr>
          <w:p w14:paraId="71831DC8" w14:textId="77777777" w:rsidR="00B114A9" w:rsidRDefault="00B114A9" w:rsidP="002F1877">
            <w:pPr>
              <w:pStyle w:val="TableText"/>
            </w:pPr>
            <w:r>
              <w:t>0.75</w:t>
            </w:r>
          </w:p>
        </w:tc>
      </w:tr>
      <w:tr w:rsidR="00B114A9" w14:paraId="36AFB59C" w14:textId="77777777" w:rsidTr="002F1877">
        <w:tc>
          <w:tcPr>
            <w:tcW w:w="2722" w:type="dxa"/>
          </w:tcPr>
          <w:p w14:paraId="66CA0B23" w14:textId="7B7F3E88" w:rsidR="00B114A9" w:rsidRDefault="00B114A9" w:rsidP="004C5DE5">
            <w:pPr>
              <w:pStyle w:val="TableText"/>
              <w:ind w:left="177"/>
            </w:pPr>
            <w:r>
              <w:t xml:space="preserve">Position </w:t>
            </w:r>
            <w:r w:rsidR="00BC53B0">
              <w:t>&gt;</w:t>
            </w:r>
            <w:r>
              <w:t xml:space="preserve"> Size </w:t>
            </w:r>
            <w:r w:rsidR="00BC53B0">
              <w:t>&gt;</w:t>
            </w:r>
            <w:r>
              <w:t xml:space="preserve"> Width</w:t>
            </w:r>
          </w:p>
        </w:tc>
        <w:tc>
          <w:tcPr>
            <w:tcW w:w="6946" w:type="dxa"/>
          </w:tcPr>
          <w:p w14:paraId="701A294F" w14:textId="77777777" w:rsidR="00B114A9" w:rsidRDefault="00B114A9" w:rsidP="002F1877">
            <w:pPr>
              <w:pStyle w:val="TableText"/>
            </w:pPr>
            <w:r>
              <w:t>4</w:t>
            </w:r>
          </w:p>
        </w:tc>
      </w:tr>
      <w:tr w:rsidR="00B114A9" w14:paraId="3F0977F8" w14:textId="77777777" w:rsidTr="002F1877">
        <w:tc>
          <w:tcPr>
            <w:tcW w:w="2722" w:type="dxa"/>
          </w:tcPr>
          <w:p w14:paraId="0DD6E988" w14:textId="63C24C46" w:rsidR="00B114A9" w:rsidRDefault="00B114A9" w:rsidP="004C5DE5">
            <w:pPr>
              <w:pStyle w:val="TableText"/>
              <w:ind w:left="177"/>
            </w:pPr>
            <w:r>
              <w:t xml:space="preserve">Position </w:t>
            </w:r>
            <w:r w:rsidR="00BC53B0">
              <w:t>&gt;</w:t>
            </w:r>
            <w:r>
              <w:t xml:space="preserve"> Size </w:t>
            </w:r>
            <w:r w:rsidR="00BC53B0">
              <w:t>&gt;</w:t>
            </w:r>
            <w:r>
              <w:t xml:space="preserve"> Height</w:t>
            </w:r>
          </w:p>
        </w:tc>
        <w:tc>
          <w:tcPr>
            <w:tcW w:w="6946" w:type="dxa"/>
          </w:tcPr>
          <w:p w14:paraId="08C9C14E" w14:textId="77777777" w:rsidR="00B114A9" w:rsidRDefault="00B114A9" w:rsidP="002F1877">
            <w:pPr>
              <w:pStyle w:val="TableText"/>
            </w:pPr>
            <w:r>
              <w:t>0.25</w:t>
            </w:r>
          </w:p>
        </w:tc>
      </w:tr>
      <w:tr w:rsidR="00B114A9" w14:paraId="644247BC" w14:textId="77777777" w:rsidTr="002F1877">
        <w:tc>
          <w:tcPr>
            <w:tcW w:w="2722" w:type="dxa"/>
          </w:tcPr>
          <w:p w14:paraId="694C4C7E" w14:textId="77777777" w:rsidR="00B114A9" w:rsidRDefault="00B114A9" w:rsidP="004C5DE5">
            <w:pPr>
              <w:pStyle w:val="TableText"/>
              <w:ind w:left="177"/>
            </w:pPr>
          </w:p>
        </w:tc>
        <w:tc>
          <w:tcPr>
            <w:tcW w:w="6946" w:type="dxa"/>
          </w:tcPr>
          <w:p w14:paraId="2F1F7117" w14:textId="77777777" w:rsidR="00B114A9" w:rsidRDefault="00B114A9" w:rsidP="002F1877">
            <w:pPr>
              <w:pStyle w:val="TableText"/>
            </w:pPr>
          </w:p>
        </w:tc>
      </w:tr>
    </w:tbl>
    <w:p w14:paraId="5DC6E2F8" w14:textId="26304AF4" w:rsidR="00B114A9" w:rsidRDefault="00B114A9" w:rsidP="00F437F2">
      <w:pPr>
        <w:pStyle w:val="Step"/>
      </w:pPr>
      <w:r>
        <w:t xml:space="preserve">Format the </w:t>
      </w:r>
      <w:r>
        <w:rPr>
          <w:rStyle w:val="EmphasizeText"/>
        </w:rPr>
        <w:t>Reseller</w:t>
      </w:r>
      <w:r w:rsidRPr="00856315">
        <w:rPr>
          <w:rStyle w:val="EmphasizeText"/>
        </w:rPr>
        <w:t>:</w:t>
      </w:r>
      <w:r>
        <w:t xml:space="preserve"> text </w:t>
      </w:r>
      <w:r w:rsidR="004C5DE5">
        <w:t>as</w:t>
      </w:r>
      <w:r>
        <w:t xml:space="preserve"> bold.</w:t>
      </w:r>
    </w:p>
    <w:p w14:paraId="31FE1E9C" w14:textId="77777777" w:rsidR="00B114A9" w:rsidRDefault="00B114A9" w:rsidP="00F437F2">
      <w:pPr>
        <w:pStyle w:val="Step"/>
      </w:pPr>
      <w:r>
        <w:t xml:space="preserve">Add a third (and last) textbox to the report header region, and then enter the text </w:t>
      </w:r>
      <w:r>
        <w:rPr>
          <w:rStyle w:val="EmphasizeText"/>
        </w:rPr>
        <w:t>Order Date</w:t>
      </w:r>
      <w:r w:rsidRPr="003879B8">
        <w:rPr>
          <w:rStyle w:val="EmphasizeText"/>
        </w:rPr>
        <w:t>:</w:t>
      </w:r>
      <w:r>
        <w:t xml:space="preserve"> followed by a space.</w:t>
      </w:r>
    </w:p>
    <w:p w14:paraId="7CE90A54" w14:textId="77777777" w:rsidR="00B114A9" w:rsidRDefault="00B114A9" w:rsidP="00F437F2">
      <w:pPr>
        <w:pStyle w:val="Step"/>
      </w:pPr>
      <w:r>
        <w:t xml:space="preserve">After the space, insert a placeholder, and set the value of the placeholder to use an expression based on the </w:t>
      </w:r>
      <w:r>
        <w:rPr>
          <w:rStyle w:val="EmphasizeText"/>
        </w:rPr>
        <w:t>Datasets</w:t>
      </w:r>
      <w:r>
        <w:t xml:space="preserve"> category, </w:t>
      </w:r>
      <w:r w:rsidRPr="00856315">
        <w:rPr>
          <w:rStyle w:val="EmphasizeText"/>
        </w:rPr>
        <w:t>First(</w:t>
      </w:r>
      <w:r>
        <w:rPr>
          <w:rStyle w:val="EmphasizeText"/>
        </w:rPr>
        <w:t>OrderDate</w:t>
      </w:r>
      <w:r w:rsidRPr="00856315">
        <w:rPr>
          <w:rStyle w:val="EmphasizeText"/>
        </w:rPr>
        <w:t>)</w:t>
      </w:r>
      <w:r>
        <w:t xml:space="preserve"> value.</w:t>
      </w:r>
    </w:p>
    <w:p w14:paraId="133E398C" w14:textId="77777777" w:rsidR="00B114A9" w:rsidRDefault="00B114A9" w:rsidP="00B114A9">
      <w:pPr>
        <w:pStyle w:val="StepImage"/>
      </w:pPr>
      <w:r>
        <w:rPr>
          <w:noProof/>
        </w:rPr>
        <w:drawing>
          <wp:inline distT="0" distB="0" distL="0" distR="0" wp14:anchorId="12E077EB" wp14:editId="486538CE">
            <wp:extent cx="5180952" cy="1047619"/>
            <wp:effectExtent l="0" t="0" r="127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0952" cy="1047619"/>
                    </a:xfrm>
                    <a:prstGeom prst="rect">
                      <a:avLst/>
                    </a:prstGeom>
                  </pic:spPr>
                </pic:pic>
              </a:graphicData>
            </a:graphic>
          </wp:inline>
        </w:drawing>
      </w:r>
    </w:p>
    <w:p w14:paraId="12443478" w14:textId="77777777" w:rsidR="000C5391" w:rsidRDefault="000C5391">
      <w:pPr>
        <w:spacing w:before="0" w:after="0"/>
      </w:pPr>
      <w:r>
        <w:br w:type="page"/>
      </w:r>
    </w:p>
    <w:p w14:paraId="55325B3E" w14:textId="325216DF" w:rsidR="00B114A9" w:rsidRDefault="00B114A9" w:rsidP="00B114A9">
      <w:pPr>
        <w:pStyle w:val="Step"/>
      </w:pPr>
      <w:r>
        <w:lastRenderedPageBreak/>
        <w:t xml:space="preserve">To format the date value, in the </w:t>
      </w:r>
      <w:r w:rsidRPr="00DC0C16">
        <w:rPr>
          <w:rStyle w:val="EmphasizeText"/>
        </w:rPr>
        <w:t>Placeholder Properties</w:t>
      </w:r>
      <w:r>
        <w:t xml:space="preserve"> window, select the </w:t>
      </w:r>
      <w:r w:rsidRPr="00DC0C16">
        <w:rPr>
          <w:rStyle w:val="EmphasizeText"/>
        </w:rPr>
        <w:t>Number</w:t>
      </w:r>
      <w:r>
        <w:t xml:space="preserve"> page.</w:t>
      </w:r>
    </w:p>
    <w:p w14:paraId="07E339E3" w14:textId="77777777" w:rsidR="00B114A9" w:rsidRDefault="00B114A9" w:rsidP="00B114A9">
      <w:pPr>
        <w:pStyle w:val="StepImage"/>
      </w:pPr>
      <w:r>
        <w:rPr>
          <w:noProof/>
        </w:rPr>
        <w:drawing>
          <wp:inline distT="0" distB="0" distL="0" distR="0" wp14:anchorId="6E4106C8" wp14:editId="4FAE1F97">
            <wp:extent cx="1200000" cy="1466667"/>
            <wp:effectExtent l="0" t="0" r="63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00000" cy="1466667"/>
                    </a:xfrm>
                    <a:prstGeom prst="rect">
                      <a:avLst/>
                    </a:prstGeom>
                  </pic:spPr>
                </pic:pic>
              </a:graphicData>
            </a:graphic>
          </wp:inline>
        </w:drawing>
      </w:r>
    </w:p>
    <w:p w14:paraId="33305D35" w14:textId="77777777" w:rsidR="00B114A9" w:rsidRDefault="00B114A9" w:rsidP="00B114A9">
      <w:pPr>
        <w:pStyle w:val="Step"/>
      </w:pPr>
      <w:r>
        <w:t xml:space="preserve">In the </w:t>
      </w:r>
      <w:r w:rsidRPr="00DC0C16">
        <w:rPr>
          <w:rStyle w:val="EmphasizeText"/>
        </w:rPr>
        <w:t>Category</w:t>
      </w:r>
      <w:r>
        <w:t xml:space="preserve"> list, select </w:t>
      </w:r>
      <w:r w:rsidRPr="00DC0C16">
        <w:rPr>
          <w:rStyle w:val="EmphasizeText"/>
        </w:rPr>
        <w:t>Date</w:t>
      </w:r>
      <w:r>
        <w:t>.</w:t>
      </w:r>
    </w:p>
    <w:p w14:paraId="61748661" w14:textId="77777777" w:rsidR="00B114A9" w:rsidRDefault="00B114A9" w:rsidP="00B114A9">
      <w:pPr>
        <w:pStyle w:val="StepImage"/>
      </w:pPr>
      <w:r>
        <w:rPr>
          <w:noProof/>
        </w:rPr>
        <w:drawing>
          <wp:inline distT="0" distB="0" distL="0" distR="0" wp14:anchorId="65FEC449" wp14:editId="79BD1BF4">
            <wp:extent cx="1133333" cy="1276190"/>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33333" cy="1276190"/>
                    </a:xfrm>
                    <a:prstGeom prst="rect">
                      <a:avLst/>
                    </a:prstGeom>
                  </pic:spPr>
                </pic:pic>
              </a:graphicData>
            </a:graphic>
          </wp:inline>
        </w:drawing>
      </w:r>
    </w:p>
    <w:p w14:paraId="4E54260F" w14:textId="77777777" w:rsidR="00B114A9" w:rsidRDefault="00B114A9" w:rsidP="00B114A9">
      <w:pPr>
        <w:pStyle w:val="Step"/>
      </w:pPr>
      <w:r>
        <w:t xml:space="preserve">In the </w:t>
      </w:r>
      <w:r w:rsidRPr="00DC0C16">
        <w:rPr>
          <w:rStyle w:val="EmphasizeText"/>
        </w:rPr>
        <w:t>Type</w:t>
      </w:r>
      <w:r>
        <w:t xml:space="preserve"> list, select a suitable date format type.</w:t>
      </w:r>
    </w:p>
    <w:p w14:paraId="0D44D9BB" w14:textId="328E9592" w:rsidR="00B114A9" w:rsidRPr="00DC0C16" w:rsidRDefault="00B114A9" w:rsidP="00B114A9">
      <w:pPr>
        <w:pStyle w:val="Step"/>
      </w:pPr>
      <w:r>
        <w:t xml:space="preserve">In the </w:t>
      </w:r>
      <w:r w:rsidRPr="00DC0C16">
        <w:rPr>
          <w:rStyle w:val="EmphasizeText"/>
        </w:rPr>
        <w:t>Placeholder Properties</w:t>
      </w:r>
      <w:r>
        <w:t xml:space="preserve"> window , </w:t>
      </w:r>
      <w:r w:rsidR="004C5DE5">
        <w:t>select</w:t>
      </w:r>
      <w:r>
        <w:t xml:space="preserve"> </w:t>
      </w:r>
      <w:r w:rsidRPr="00DC0C16">
        <w:rPr>
          <w:rStyle w:val="EmphasizeText"/>
        </w:rPr>
        <w:t>OK</w:t>
      </w:r>
      <w:r>
        <w:t>.</w:t>
      </w:r>
    </w:p>
    <w:p w14:paraId="25618AF7" w14:textId="62CDC896" w:rsidR="00B114A9" w:rsidRDefault="00B114A9" w:rsidP="00B114A9">
      <w:pPr>
        <w:pStyle w:val="Step"/>
      </w:pPr>
      <w:r>
        <w:t xml:space="preserve">In the </w:t>
      </w:r>
      <w:r w:rsidRPr="003879B8">
        <w:rPr>
          <w:rStyle w:val="EmphasizeText"/>
        </w:rPr>
        <w:t>Properties</w:t>
      </w:r>
      <w:r>
        <w:t xml:space="preserve"> pane, configure the following position properties:</w:t>
      </w:r>
    </w:p>
    <w:tbl>
      <w:tblPr>
        <w:tblStyle w:val="TableGrid"/>
        <w:tblW w:w="9668" w:type="dxa"/>
        <w:tblInd w:w="397" w:type="dxa"/>
        <w:tblLook w:val="04A0" w:firstRow="1" w:lastRow="0" w:firstColumn="1" w:lastColumn="0" w:noHBand="0" w:noVBand="1"/>
      </w:tblPr>
      <w:tblGrid>
        <w:gridCol w:w="2722"/>
        <w:gridCol w:w="6946"/>
      </w:tblGrid>
      <w:tr w:rsidR="00B114A9" w14:paraId="7D2BA252" w14:textId="77777777" w:rsidTr="002F1877">
        <w:tc>
          <w:tcPr>
            <w:tcW w:w="2722" w:type="dxa"/>
            <w:tcBorders>
              <w:bottom w:val="single" w:sz="4" w:space="0" w:color="auto"/>
            </w:tcBorders>
          </w:tcPr>
          <w:p w14:paraId="2A1CE9C4" w14:textId="77777777" w:rsidR="00B114A9" w:rsidRDefault="00B114A9" w:rsidP="004C5DE5">
            <w:pPr>
              <w:pStyle w:val="TableHeader"/>
              <w:ind w:left="177"/>
            </w:pPr>
            <w:r>
              <w:t>Property</w:t>
            </w:r>
          </w:p>
        </w:tc>
        <w:tc>
          <w:tcPr>
            <w:tcW w:w="6946" w:type="dxa"/>
            <w:tcBorders>
              <w:bottom w:val="single" w:sz="4" w:space="0" w:color="auto"/>
            </w:tcBorders>
          </w:tcPr>
          <w:p w14:paraId="3240DB59" w14:textId="77777777" w:rsidR="00B114A9" w:rsidRDefault="00B114A9" w:rsidP="002F1877">
            <w:pPr>
              <w:pStyle w:val="TableHeader"/>
            </w:pPr>
            <w:r>
              <w:t>Value</w:t>
            </w:r>
          </w:p>
        </w:tc>
      </w:tr>
      <w:tr w:rsidR="00B114A9" w14:paraId="20E49944" w14:textId="77777777" w:rsidTr="002F1877">
        <w:tc>
          <w:tcPr>
            <w:tcW w:w="2722" w:type="dxa"/>
          </w:tcPr>
          <w:p w14:paraId="0DFF1E73" w14:textId="401C5159" w:rsidR="00B114A9" w:rsidRDefault="00B114A9" w:rsidP="004C5DE5">
            <w:pPr>
              <w:pStyle w:val="TableText"/>
              <w:ind w:left="177"/>
            </w:pPr>
            <w:r>
              <w:t xml:space="preserve">Position </w:t>
            </w:r>
            <w:r w:rsidR="00BC53B0">
              <w:t>&gt;</w:t>
            </w:r>
            <w:r>
              <w:t xml:space="preserve"> Location </w:t>
            </w:r>
            <w:r w:rsidR="00BC53B0">
              <w:t>&gt;</w:t>
            </w:r>
            <w:r>
              <w:t xml:space="preserve"> Left</w:t>
            </w:r>
          </w:p>
        </w:tc>
        <w:tc>
          <w:tcPr>
            <w:tcW w:w="6946" w:type="dxa"/>
          </w:tcPr>
          <w:p w14:paraId="0F3FE298" w14:textId="77777777" w:rsidR="00B114A9" w:rsidRDefault="00B114A9" w:rsidP="002F1877">
            <w:pPr>
              <w:pStyle w:val="TableText"/>
            </w:pPr>
            <w:r>
              <w:t>0</w:t>
            </w:r>
          </w:p>
        </w:tc>
      </w:tr>
      <w:tr w:rsidR="00B114A9" w14:paraId="3EB44F99" w14:textId="77777777" w:rsidTr="002F1877">
        <w:tc>
          <w:tcPr>
            <w:tcW w:w="2722" w:type="dxa"/>
          </w:tcPr>
          <w:p w14:paraId="7CD89A72" w14:textId="137B5EEB" w:rsidR="00B114A9" w:rsidRDefault="00B114A9" w:rsidP="004C5DE5">
            <w:pPr>
              <w:pStyle w:val="TableText"/>
              <w:ind w:left="177"/>
            </w:pPr>
            <w:r>
              <w:t xml:space="preserve">Position </w:t>
            </w:r>
            <w:r w:rsidR="00BC53B0">
              <w:t>&gt;</w:t>
            </w:r>
            <w:r>
              <w:t xml:space="preserve"> Location </w:t>
            </w:r>
            <w:r w:rsidR="00BC53B0">
              <w:t>&gt;</w:t>
            </w:r>
            <w:r>
              <w:t xml:space="preserve"> Top</w:t>
            </w:r>
          </w:p>
        </w:tc>
        <w:tc>
          <w:tcPr>
            <w:tcW w:w="6946" w:type="dxa"/>
          </w:tcPr>
          <w:p w14:paraId="1CA9F1F7" w14:textId="77777777" w:rsidR="00B114A9" w:rsidRDefault="00B114A9" w:rsidP="002F1877">
            <w:pPr>
              <w:pStyle w:val="TableText"/>
            </w:pPr>
            <w:r>
              <w:t>1</w:t>
            </w:r>
          </w:p>
        </w:tc>
      </w:tr>
      <w:tr w:rsidR="00B114A9" w14:paraId="0DFA9776" w14:textId="77777777" w:rsidTr="002F1877">
        <w:tc>
          <w:tcPr>
            <w:tcW w:w="2722" w:type="dxa"/>
          </w:tcPr>
          <w:p w14:paraId="265E6345" w14:textId="0D816A89" w:rsidR="00B114A9" w:rsidRDefault="00B114A9" w:rsidP="004C5DE5">
            <w:pPr>
              <w:pStyle w:val="TableText"/>
              <w:ind w:left="177"/>
            </w:pPr>
            <w:r>
              <w:t xml:space="preserve">Position </w:t>
            </w:r>
            <w:r w:rsidR="00BC53B0">
              <w:t>&gt;</w:t>
            </w:r>
            <w:r>
              <w:t xml:space="preserve"> Size </w:t>
            </w:r>
            <w:r w:rsidR="00BC53B0">
              <w:t>&gt;</w:t>
            </w:r>
            <w:r>
              <w:t xml:space="preserve"> Width</w:t>
            </w:r>
          </w:p>
        </w:tc>
        <w:tc>
          <w:tcPr>
            <w:tcW w:w="6946" w:type="dxa"/>
          </w:tcPr>
          <w:p w14:paraId="0E131ADF" w14:textId="77777777" w:rsidR="00B114A9" w:rsidRDefault="00B114A9" w:rsidP="002F1877">
            <w:pPr>
              <w:pStyle w:val="TableText"/>
            </w:pPr>
            <w:r>
              <w:t>4</w:t>
            </w:r>
          </w:p>
        </w:tc>
      </w:tr>
      <w:tr w:rsidR="00B114A9" w14:paraId="02B3D8E7" w14:textId="77777777" w:rsidTr="002F1877">
        <w:tc>
          <w:tcPr>
            <w:tcW w:w="2722" w:type="dxa"/>
          </w:tcPr>
          <w:p w14:paraId="6191310E" w14:textId="65A50563" w:rsidR="00B114A9" w:rsidRDefault="00B114A9" w:rsidP="004C5DE5">
            <w:pPr>
              <w:pStyle w:val="TableText"/>
              <w:ind w:left="177"/>
            </w:pPr>
            <w:r>
              <w:t xml:space="preserve">Position </w:t>
            </w:r>
            <w:r w:rsidR="00BC53B0">
              <w:t>&gt;</w:t>
            </w:r>
            <w:r>
              <w:t xml:space="preserve"> Size </w:t>
            </w:r>
            <w:r w:rsidR="00BC53B0">
              <w:t>&gt;</w:t>
            </w:r>
            <w:r>
              <w:t xml:space="preserve"> Height</w:t>
            </w:r>
          </w:p>
        </w:tc>
        <w:tc>
          <w:tcPr>
            <w:tcW w:w="6946" w:type="dxa"/>
          </w:tcPr>
          <w:p w14:paraId="1A13BFDA" w14:textId="77777777" w:rsidR="00B114A9" w:rsidRDefault="00B114A9" w:rsidP="002F1877">
            <w:pPr>
              <w:pStyle w:val="TableText"/>
            </w:pPr>
            <w:r>
              <w:t>0.25</w:t>
            </w:r>
          </w:p>
        </w:tc>
      </w:tr>
      <w:tr w:rsidR="00B114A9" w14:paraId="022B99D3" w14:textId="77777777" w:rsidTr="002F1877">
        <w:tc>
          <w:tcPr>
            <w:tcW w:w="2722" w:type="dxa"/>
          </w:tcPr>
          <w:p w14:paraId="4894CD11" w14:textId="77777777" w:rsidR="00B114A9" w:rsidRDefault="00B114A9" w:rsidP="004C5DE5">
            <w:pPr>
              <w:pStyle w:val="TableText"/>
              <w:ind w:left="177"/>
            </w:pPr>
          </w:p>
        </w:tc>
        <w:tc>
          <w:tcPr>
            <w:tcW w:w="6946" w:type="dxa"/>
          </w:tcPr>
          <w:p w14:paraId="0F8BD308" w14:textId="77777777" w:rsidR="00B114A9" w:rsidRDefault="00B114A9" w:rsidP="002F1877">
            <w:pPr>
              <w:pStyle w:val="TableText"/>
            </w:pPr>
          </w:p>
        </w:tc>
      </w:tr>
    </w:tbl>
    <w:p w14:paraId="5DB8E4CE" w14:textId="06941173" w:rsidR="00B114A9" w:rsidRDefault="00B114A9" w:rsidP="00F437F2">
      <w:pPr>
        <w:pStyle w:val="Step"/>
      </w:pPr>
      <w:r>
        <w:t xml:space="preserve">Format the </w:t>
      </w:r>
      <w:r>
        <w:rPr>
          <w:rStyle w:val="EmphasizeText"/>
        </w:rPr>
        <w:t>Order Date</w:t>
      </w:r>
      <w:r w:rsidRPr="00856315">
        <w:rPr>
          <w:rStyle w:val="EmphasizeText"/>
        </w:rPr>
        <w:t>:</w:t>
      </w:r>
      <w:r>
        <w:t xml:space="preserve"> text </w:t>
      </w:r>
      <w:r w:rsidR="004C5DE5">
        <w:t>as</w:t>
      </w:r>
      <w:r>
        <w:t xml:space="preserve"> bold.</w:t>
      </w:r>
    </w:p>
    <w:p w14:paraId="192E92AD" w14:textId="047EC9E8" w:rsidR="00B114A9" w:rsidRDefault="00B114A9" w:rsidP="00F437F2">
      <w:pPr>
        <w:pStyle w:val="Step"/>
      </w:pPr>
      <w:r>
        <w:t xml:space="preserve">Finally, </w:t>
      </w:r>
      <w:r w:rsidR="004C5DE5">
        <w:t>select</w:t>
      </w:r>
      <w:r>
        <w:t xml:space="preserve"> a blank area of the report header region.</w:t>
      </w:r>
    </w:p>
    <w:p w14:paraId="2ABDA72E" w14:textId="77777777" w:rsidR="00B114A9" w:rsidRDefault="00B114A9" w:rsidP="00F437F2">
      <w:pPr>
        <w:pStyle w:val="Step"/>
      </w:pPr>
      <w:r>
        <w:t xml:space="preserve">In the </w:t>
      </w:r>
      <w:r w:rsidRPr="003879B8">
        <w:rPr>
          <w:rStyle w:val="EmphasizeText"/>
        </w:rPr>
        <w:t>Properties</w:t>
      </w:r>
      <w:r>
        <w:t xml:space="preserve"> pane, set the </w:t>
      </w:r>
      <w:r w:rsidRPr="00856315">
        <w:rPr>
          <w:rStyle w:val="EmphasizeText"/>
        </w:rPr>
        <w:t>Height</w:t>
      </w:r>
      <w:r>
        <w:t xml:space="preserve"> property to </w:t>
      </w:r>
      <w:r w:rsidRPr="00856315">
        <w:rPr>
          <w:rStyle w:val="EmphasizeText"/>
        </w:rPr>
        <w:t>1.5</w:t>
      </w:r>
      <w:r>
        <w:t>.</w:t>
      </w:r>
    </w:p>
    <w:p w14:paraId="5E2EB2ED" w14:textId="77777777" w:rsidR="000C5391" w:rsidRDefault="000C5391">
      <w:pPr>
        <w:spacing w:before="0" w:after="0"/>
      </w:pPr>
      <w:r>
        <w:br w:type="page"/>
      </w:r>
    </w:p>
    <w:p w14:paraId="48C34941" w14:textId="009E9109" w:rsidR="00B114A9" w:rsidRDefault="00B114A9" w:rsidP="00F437F2">
      <w:pPr>
        <w:pStyle w:val="Step"/>
      </w:pPr>
      <w:r>
        <w:lastRenderedPageBreak/>
        <w:t>Verify that the report header region looks like the following:</w:t>
      </w:r>
    </w:p>
    <w:p w14:paraId="06DE2FA3" w14:textId="77777777" w:rsidR="00B114A9" w:rsidRDefault="00B114A9" w:rsidP="00B114A9">
      <w:pPr>
        <w:pStyle w:val="StepImage"/>
      </w:pPr>
      <w:r>
        <w:rPr>
          <w:noProof/>
        </w:rPr>
        <w:drawing>
          <wp:inline distT="0" distB="0" distL="0" distR="0" wp14:anchorId="66E64E02" wp14:editId="2C4B91FF">
            <wp:extent cx="5523809" cy="1647619"/>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3809" cy="1647619"/>
                    </a:xfrm>
                    <a:prstGeom prst="rect">
                      <a:avLst/>
                    </a:prstGeom>
                  </pic:spPr>
                </pic:pic>
              </a:graphicData>
            </a:graphic>
          </wp:inline>
        </w:drawing>
      </w:r>
    </w:p>
    <w:p w14:paraId="14D63EB5" w14:textId="77777777" w:rsidR="00B114A9" w:rsidRDefault="00B114A9" w:rsidP="00F437F2">
      <w:pPr>
        <w:pStyle w:val="Step"/>
      </w:pPr>
      <w:r>
        <w:t>Save the report.</w:t>
      </w:r>
    </w:p>
    <w:p w14:paraId="7A306BF5" w14:textId="41CC1825" w:rsidR="00B114A9" w:rsidRDefault="00B114A9" w:rsidP="00F437F2">
      <w:pPr>
        <w:pStyle w:val="Step"/>
      </w:pPr>
      <w:r>
        <w:t xml:space="preserve">To preview the report, on the </w:t>
      </w:r>
      <w:r w:rsidRPr="00856315">
        <w:rPr>
          <w:rStyle w:val="EmphasizeText"/>
        </w:rPr>
        <w:t>Home</w:t>
      </w:r>
      <w:r>
        <w:t xml:space="preserve"> ribbon</w:t>
      </w:r>
      <w:r w:rsidR="00C72178">
        <w:t xml:space="preserve"> tab</w:t>
      </w:r>
      <w:r>
        <w:t xml:space="preserve">, from inside the </w:t>
      </w:r>
      <w:r w:rsidRPr="00856315">
        <w:rPr>
          <w:rStyle w:val="EmphasizeText"/>
        </w:rPr>
        <w:t>Views</w:t>
      </w:r>
      <w:r>
        <w:t xml:space="preserve"> group, </w:t>
      </w:r>
      <w:r w:rsidR="00004AC1">
        <w:t>select</w:t>
      </w:r>
      <w:r>
        <w:t xml:space="preserve"> </w:t>
      </w:r>
      <w:r w:rsidRPr="00856315">
        <w:rPr>
          <w:rStyle w:val="EmphasizeText"/>
        </w:rPr>
        <w:t>Run</w:t>
      </w:r>
      <w:r>
        <w:t>.</w:t>
      </w:r>
    </w:p>
    <w:p w14:paraId="2EAA9DC6" w14:textId="77777777" w:rsidR="00B114A9" w:rsidRDefault="00B114A9" w:rsidP="00B114A9">
      <w:pPr>
        <w:pStyle w:val="StepImage"/>
      </w:pPr>
      <w:r>
        <w:rPr>
          <w:noProof/>
        </w:rPr>
        <w:drawing>
          <wp:inline distT="0" distB="0" distL="0" distR="0" wp14:anchorId="6A2CB35C" wp14:editId="4FE9B473">
            <wp:extent cx="4085714" cy="11333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5714" cy="1133333"/>
                    </a:xfrm>
                    <a:prstGeom prst="rect">
                      <a:avLst/>
                    </a:prstGeom>
                  </pic:spPr>
                </pic:pic>
              </a:graphicData>
            </a:graphic>
          </wp:inline>
        </w:drawing>
      </w:r>
    </w:p>
    <w:p w14:paraId="627393DD" w14:textId="269FD49C" w:rsidR="00B114A9" w:rsidRDefault="00B114A9" w:rsidP="00B114A9">
      <w:pPr>
        <w:pStyle w:val="StepCommentary"/>
      </w:pPr>
      <w:r>
        <w:t>Running the report renders the report in HTML</w:t>
      </w:r>
      <w:r w:rsidR="00004AC1">
        <w:t xml:space="preserve"> format</w:t>
      </w:r>
      <w:r>
        <w:t>. As the only report parameter has a default value, the report will run automatically.</w:t>
      </w:r>
    </w:p>
    <w:p w14:paraId="06FC6473" w14:textId="5CAC23AF" w:rsidR="00B114A9" w:rsidRDefault="00B114A9" w:rsidP="00B114A9">
      <w:pPr>
        <w:pStyle w:val="Step"/>
      </w:pPr>
      <w:r>
        <w:t>Verify that the rendered report looks like the following:</w:t>
      </w:r>
    </w:p>
    <w:p w14:paraId="1BA6371E" w14:textId="272345EA" w:rsidR="00B114A9" w:rsidRPr="00DC0C16" w:rsidRDefault="005414D1" w:rsidP="00B114A9">
      <w:pPr>
        <w:pStyle w:val="StepImage"/>
      </w:pPr>
      <w:r>
        <w:rPr>
          <w:noProof/>
        </w:rPr>
        <w:drawing>
          <wp:inline distT="0" distB="0" distL="0" distR="0" wp14:anchorId="0F3DE406" wp14:editId="4F98CF5E">
            <wp:extent cx="5619048" cy="183809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7"/>
                    <a:stretch>
                      <a:fillRect/>
                    </a:stretch>
                  </pic:blipFill>
                  <pic:spPr>
                    <a:xfrm>
                      <a:off x="0" y="0"/>
                      <a:ext cx="5619048" cy="1838095"/>
                    </a:xfrm>
                    <a:prstGeom prst="rect">
                      <a:avLst/>
                    </a:prstGeom>
                  </pic:spPr>
                </pic:pic>
              </a:graphicData>
            </a:graphic>
          </wp:inline>
        </w:drawing>
      </w:r>
    </w:p>
    <w:p w14:paraId="10385E18" w14:textId="77777777" w:rsidR="000C5391" w:rsidRDefault="000C5391">
      <w:pPr>
        <w:spacing w:before="0" w:after="0"/>
      </w:pPr>
      <w:r>
        <w:br w:type="page"/>
      </w:r>
    </w:p>
    <w:p w14:paraId="74F6559E" w14:textId="651FCE40" w:rsidR="00B114A9" w:rsidRDefault="00B114A9" w:rsidP="00F437F2">
      <w:pPr>
        <w:pStyle w:val="Step"/>
      </w:pPr>
      <w:r>
        <w:lastRenderedPageBreak/>
        <w:t xml:space="preserve">To return to design view, on the </w:t>
      </w:r>
      <w:r w:rsidRPr="00DC0C16">
        <w:rPr>
          <w:rStyle w:val="EmphasizeText"/>
        </w:rPr>
        <w:t>Run</w:t>
      </w:r>
      <w:r>
        <w:t xml:space="preserve"> ribbon</w:t>
      </w:r>
      <w:r w:rsidR="00C72178">
        <w:t xml:space="preserve"> tab</w:t>
      </w:r>
      <w:r>
        <w:t xml:space="preserve">, from inside the </w:t>
      </w:r>
      <w:r w:rsidRPr="00DC0C16">
        <w:rPr>
          <w:rStyle w:val="EmphasizeText"/>
        </w:rPr>
        <w:t>Views</w:t>
      </w:r>
      <w:r>
        <w:t xml:space="preserve"> group, </w:t>
      </w:r>
      <w:r w:rsidR="00004AC1">
        <w:t>select</w:t>
      </w:r>
      <w:r>
        <w:t xml:space="preserve"> </w:t>
      </w:r>
      <w:r w:rsidRPr="00DC0C16">
        <w:rPr>
          <w:rStyle w:val="EmphasizeText"/>
        </w:rPr>
        <w:t>Design</w:t>
      </w:r>
      <w:r>
        <w:t>.</w:t>
      </w:r>
    </w:p>
    <w:p w14:paraId="293F9306" w14:textId="77777777" w:rsidR="00B114A9" w:rsidRDefault="00B114A9" w:rsidP="00B114A9">
      <w:pPr>
        <w:pStyle w:val="StepImage"/>
      </w:pPr>
      <w:r>
        <w:rPr>
          <w:noProof/>
        </w:rPr>
        <w:drawing>
          <wp:inline distT="0" distB="0" distL="0" distR="0" wp14:anchorId="2C85827D" wp14:editId="18EBAE95">
            <wp:extent cx="4657143" cy="1123810"/>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57143" cy="1123810"/>
                    </a:xfrm>
                    <a:prstGeom prst="rect">
                      <a:avLst/>
                    </a:prstGeom>
                  </pic:spPr>
                </pic:pic>
              </a:graphicData>
            </a:graphic>
          </wp:inline>
        </w:drawing>
      </w:r>
    </w:p>
    <w:p w14:paraId="06F81424" w14:textId="77777777" w:rsidR="00B114A9" w:rsidRPr="00DC0C16" w:rsidRDefault="00B114A9" w:rsidP="00B114A9">
      <w:pPr>
        <w:pStyle w:val="StepCommentary"/>
      </w:pPr>
      <w:r>
        <w:t>You will now add a table to the report body to display a formatted layout of the sales order lines.</w:t>
      </w:r>
    </w:p>
    <w:p w14:paraId="76295D13" w14:textId="0069212D" w:rsidR="00B114A9" w:rsidRDefault="00B114A9" w:rsidP="00BD150A">
      <w:pPr>
        <w:pStyle w:val="Heading3"/>
      </w:pPr>
      <w:r>
        <w:t xml:space="preserve">Add a </w:t>
      </w:r>
      <w:r w:rsidR="00950BE8">
        <w:t>t</w:t>
      </w:r>
      <w:r>
        <w:t xml:space="preserve">able </w:t>
      </w:r>
      <w:r w:rsidR="00950BE8">
        <w:t>d</w:t>
      </w:r>
      <w:r>
        <w:t xml:space="preserve">ata </w:t>
      </w:r>
      <w:r w:rsidR="00950BE8">
        <w:t>r</w:t>
      </w:r>
      <w:r>
        <w:t>egion</w:t>
      </w:r>
    </w:p>
    <w:p w14:paraId="2BE4A45B" w14:textId="77777777" w:rsidR="00B114A9" w:rsidRDefault="00B114A9" w:rsidP="00B114A9">
      <w:r>
        <w:t>In this task, you will add a table data region to the report body.</w:t>
      </w:r>
    </w:p>
    <w:p w14:paraId="7D81F3AC" w14:textId="576CEE74" w:rsidR="00B114A9" w:rsidRDefault="00B114A9" w:rsidP="00F437F2">
      <w:pPr>
        <w:pStyle w:val="Step"/>
      </w:pPr>
      <w:r>
        <w:t xml:space="preserve">On the </w:t>
      </w:r>
      <w:r w:rsidRPr="00C96EED">
        <w:rPr>
          <w:rStyle w:val="EmphasizeText"/>
        </w:rPr>
        <w:t>Insert</w:t>
      </w:r>
      <w:r>
        <w:t xml:space="preserve"> ribbon</w:t>
      </w:r>
      <w:r w:rsidR="00C72178">
        <w:t xml:space="preserve"> tab</w:t>
      </w:r>
      <w:r>
        <w:t xml:space="preserve">, from inside the </w:t>
      </w:r>
      <w:r>
        <w:rPr>
          <w:rStyle w:val="EmphasizeText"/>
        </w:rPr>
        <w:t>Data</w:t>
      </w:r>
      <w:r w:rsidRPr="00C96EED">
        <w:rPr>
          <w:rStyle w:val="EmphasizeText"/>
        </w:rPr>
        <w:t> </w:t>
      </w:r>
      <w:r>
        <w:rPr>
          <w:rStyle w:val="EmphasizeText"/>
        </w:rPr>
        <w:t>Regions</w:t>
      </w:r>
      <w:r>
        <w:t xml:space="preserve"> group, </w:t>
      </w:r>
      <w:r w:rsidR="00004AC1">
        <w:t>open</w:t>
      </w:r>
      <w:r>
        <w:t xml:space="preserve"> </w:t>
      </w:r>
      <w:r>
        <w:rPr>
          <w:rStyle w:val="EmphasizeText"/>
        </w:rPr>
        <w:t>Table</w:t>
      </w:r>
      <w:r>
        <w:t xml:space="preserve">, and then select </w:t>
      </w:r>
      <w:r w:rsidRPr="00F91AD8">
        <w:rPr>
          <w:rStyle w:val="EmphasizeText"/>
        </w:rPr>
        <w:t>Insert Table</w:t>
      </w:r>
      <w:r>
        <w:t>.</w:t>
      </w:r>
    </w:p>
    <w:p w14:paraId="7D6E0BA9" w14:textId="77777777" w:rsidR="00B114A9" w:rsidRDefault="00B114A9" w:rsidP="00B114A9">
      <w:pPr>
        <w:pStyle w:val="StepImage"/>
      </w:pPr>
      <w:r>
        <w:rPr>
          <w:noProof/>
        </w:rPr>
        <w:drawing>
          <wp:inline distT="0" distB="0" distL="0" distR="0" wp14:anchorId="2495544F" wp14:editId="0FD02DCC">
            <wp:extent cx="4171950" cy="1371600"/>
            <wp:effectExtent l="0" t="0" r="0" b="0"/>
            <wp:docPr id="65" name="Picture 65" descr="C:\Users\PETERM~1\AppData\Local\Temp\SNAGHTML33b54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M~1\AppData\Local\Temp\SNAGHTML33b5425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1950" cy="1371600"/>
                    </a:xfrm>
                    <a:prstGeom prst="rect">
                      <a:avLst/>
                    </a:prstGeom>
                    <a:noFill/>
                    <a:ln>
                      <a:noFill/>
                    </a:ln>
                  </pic:spPr>
                </pic:pic>
              </a:graphicData>
            </a:graphic>
          </wp:inline>
        </w:drawing>
      </w:r>
    </w:p>
    <w:p w14:paraId="01C24E1B" w14:textId="4A6E1634" w:rsidR="00B114A9" w:rsidRDefault="00B114A9" w:rsidP="00F437F2">
      <w:pPr>
        <w:pStyle w:val="Step"/>
      </w:pPr>
      <w:r>
        <w:t xml:space="preserve">To add the table, </w:t>
      </w:r>
      <w:r w:rsidR="00004AC1">
        <w:t>select</w:t>
      </w:r>
      <w:r>
        <w:t xml:space="preserve"> a blank area inside the report body.</w:t>
      </w:r>
    </w:p>
    <w:p w14:paraId="163B1117" w14:textId="7C56B2C3" w:rsidR="00B114A9" w:rsidRDefault="00B114A9" w:rsidP="00B114A9">
      <w:pPr>
        <w:pStyle w:val="Step"/>
      </w:pPr>
      <w:r>
        <w:t xml:space="preserve">In the </w:t>
      </w:r>
      <w:r w:rsidRPr="00571F8B">
        <w:rPr>
          <w:rStyle w:val="EmphasizeText"/>
        </w:rPr>
        <w:t>Properties</w:t>
      </w:r>
      <w:r>
        <w:t xml:space="preserve"> pane, configure the following position properties:</w:t>
      </w:r>
    </w:p>
    <w:tbl>
      <w:tblPr>
        <w:tblStyle w:val="TableGrid"/>
        <w:tblW w:w="9668" w:type="dxa"/>
        <w:tblInd w:w="397" w:type="dxa"/>
        <w:tblLook w:val="04A0" w:firstRow="1" w:lastRow="0" w:firstColumn="1" w:lastColumn="0" w:noHBand="0" w:noVBand="1"/>
      </w:tblPr>
      <w:tblGrid>
        <w:gridCol w:w="2722"/>
        <w:gridCol w:w="6946"/>
      </w:tblGrid>
      <w:tr w:rsidR="00B114A9" w14:paraId="2FE19AF8" w14:textId="77777777" w:rsidTr="002F1877">
        <w:tc>
          <w:tcPr>
            <w:tcW w:w="2722" w:type="dxa"/>
            <w:tcBorders>
              <w:bottom w:val="single" w:sz="4" w:space="0" w:color="auto"/>
            </w:tcBorders>
          </w:tcPr>
          <w:p w14:paraId="730B6A6F" w14:textId="77777777" w:rsidR="00B114A9" w:rsidRDefault="00B114A9" w:rsidP="00004AC1">
            <w:pPr>
              <w:pStyle w:val="TableHeader"/>
              <w:ind w:left="177"/>
            </w:pPr>
            <w:r>
              <w:t>Property</w:t>
            </w:r>
          </w:p>
        </w:tc>
        <w:tc>
          <w:tcPr>
            <w:tcW w:w="6946" w:type="dxa"/>
            <w:tcBorders>
              <w:bottom w:val="single" w:sz="4" w:space="0" w:color="auto"/>
            </w:tcBorders>
          </w:tcPr>
          <w:p w14:paraId="17FF1552" w14:textId="77777777" w:rsidR="00B114A9" w:rsidRDefault="00B114A9" w:rsidP="002F1877">
            <w:pPr>
              <w:pStyle w:val="TableHeader"/>
            </w:pPr>
            <w:r>
              <w:t>Value</w:t>
            </w:r>
          </w:p>
        </w:tc>
      </w:tr>
      <w:tr w:rsidR="00B114A9" w14:paraId="1A28AA16" w14:textId="77777777" w:rsidTr="002F1877">
        <w:tc>
          <w:tcPr>
            <w:tcW w:w="2722" w:type="dxa"/>
          </w:tcPr>
          <w:p w14:paraId="7D02EE10" w14:textId="2B7A10F4" w:rsidR="00B114A9" w:rsidRDefault="00B114A9" w:rsidP="00004AC1">
            <w:pPr>
              <w:pStyle w:val="TableText"/>
              <w:ind w:left="177"/>
            </w:pPr>
            <w:r>
              <w:t xml:space="preserve">Position </w:t>
            </w:r>
            <w:r w:rsidR="00BC53B0">
              <w:t>&gt;</w:t>
            </w:r>
            <w:r>
              <w:t xml:space="preserve"> Location </w:t>
            </w:r>
            <w:r w:rsidR="00BC53B0">
              <w:t>&gt;</w:t>
            </w:r>
            <w:r>
              <w:t xml:space="preserve"> Left</w:t>
            </w:r>
          </w:p>
        </w:tc>
        <w:tc>
          <w:tcPr>
            <w:tcW w:w="6946" w:type="dxa"/>
          </w:tcPr>
          <w:p w14:paraId="7473D113" w14:textId="77777777" w:rsidR="00B114A9" w:rsidRDefault="00B114A9" w:rsidP="002F1877">
            <w:pPr>
              <w:pStyle w:val="TableText"/>
            </w:pPr>
            <w:r>
              <w:t>0</w:t>
            </w:r>
          </w:p>
        </w:tc>
      </w:tr>
      <w:tr w:rsidR="00B114A9" w14:paraId="5CC8702F" w14:textId="77777777" w:rsidTr="002F1877">
        <w:tc>
          <w:tcPr>
            <w:tcW w:w="2722" w:type="dxa"/>
          </w:tcPr>
          <w:p w14:paraId="2511BBED" w14:textId="096E3F45" w:rsidR="00B114A9" w:rsidRDefault="00B114A9" w:rsidP="00004AC1">
            <w:pPr>
              <w:pStyle w:val="TableText"/>
              <w:ind w:left="177"/>
            </w:pPr>
            <w:r>
              <w:t xml:space="preserve">Position </w:t>
            </w:r>
            <w:r w:rsidR="00BC53B0">
              <w:t>&gt;</w:t>
            </w:r>
            <w:r>
              <w:t xml:space="preserve"> Location </w:t>
            </w:r>
            <w:r w:rsidR="00BC53B0">
              <w:t>&gt;</w:t>
            </w:r>
            <w:r>
              <w:t xml:space="preserve"> Top</w:t>
            </w:r>
          </w:p>
        </w:tc>
        <w:tc>
          <w:tcPr>
            <w:tcW w:w="6946" w:type="dxa"/>
          </w:tcPr>
          <w:p w14:paraId="346333D6" w14:textId="77777777" w:rsidR="00B114A9" w:rsidRDefault="00B114A9" w:rsidP="002F1877">
            <w:pPr>
              <w:pStyle w:val="TableText"/>
            </w:pPr>
            <w:r>
              <w:t>0</w:t>
            </w:r>
          </w:p>
        </w:tc>
      </w:tr>
      <w:tr w:rsidR="00B114A9" w14:paraId="42E0DA06" w14:textId="77777777" w:rsidTr="002F1877">
        <w:tc>
          <w:tcPr>
            <w:tcW w:w="2722" w:type="dxa"/>
          </w:tcPr>
          <w:p w14:paraId="108493F1" w14:textId="77777777" w:rsidR="00B114A9" w:rsidRDefault="00B114A9" w:rsidP="00004AC1">
            <w:pPr>
              <w:pStyle w:val="TableText"/>
              <w:ind w:left="177"/>
            </w:pPr>
          </w:p>
        </w:tc>
        <w:tc>
          <w:tcPr>
            <w:tcW w:w="6946" w:type="dxa"/>
          </w:tcPr>
          <w:p w14:paraId="492C485C" w14:textId="77777777" w:rsidR="00B114A9" w:rsidRDefault="00B114A9" w:rsidP="002F1877">
            <w:pPr>
              <w:pStyle w:val="TableText"/>
            </w:pPr>
          </w:p>
        </w:tc>
      </w:tr>
    </w:tbl>
    <w:p w14:paraId="4718E189" w14:textId="77777777" w:rsidR="00B114A9" w:rsidRDefault="00B114A9" w:rsidP="00B114A9">
      <w:pPr>
        <w:pStyle w:val="StepCommentary"/>
      </w:pPr>
      <w:r>
        <w:t>The table will display five columns. By default, the table template includes only three columns.</w:t>
      </w:r>
    </w:p>
    <w:p w14:paraId="3F49C54D" w14:textId="77777777" w:rsidR="000C5391" w:rsidRDefault="000C5391">
      <w:pPr>
        <w:spacing w:before="0" w:after="0"/>
      </w:pPr>
      <w:r>
        <w:br w:type="page"/>
      </w:r>
    </w:p>
    <w:p w14:paraId="795043DA" w14:textId="5A1A555D" w:rsidR="00B114A9" w:rsidRDefault="00B114A9" w:rsidP="00B114A9">
      <w:pPr>
        <w:pStyle w:val="Step"/>
      </w:pPr>
      <w:r>
        <w:lastRenderedPageBreak/>
        <w:t xml:space="preserve">To add a column to the table, right-click inside any cell of the last column, and then select </w:t>
      </w:r>
      <w:r w:rsidRPr="00571F8B">
        <w:rPr>
          <w:rStyle w:val="EmphasizeText"/>
        </w:rPr>
        <w:t>Insert Column</w:t>
      </w:r>
      <w:r w:rsidR="00004AC1">
        <w:t> &gt; </w:t>
      </w:r>
      <w:r w:rsidR="00004AC1" w:rsidRPr="00004AC1">
        <w:rPr>
          <w:rStyle w:val="EmphasizeText"/>
        </w:rPr>
        <w:t>Right</w:t>
      </w:r>
      <w:r w:rsidR="00004AC1">
        <w:t>.</w:t>
      </w:r>
    </w:p>
    <w:p w14:paraId="1747F118" w14:textId="77777777" w:rsidR="00B114A9" w:rsidRDefault="00B114A9" w:rsidP="00B114A9">
      <w:pPr>
        <w:pStyle w:val="StepImage"/>
      </w:pPr>
      <w:r>
        <w:rPr>
          <w:noProof/>
        </w:rPr>
        <w:drawing>
          <wp:inline distT="0" distB="0" distL="0" distR="0" wp14:anchorId="4079AF72" wp14:editId="174C7512">
            <wp:extent cx="5086350" cy="3162300"/>
            <wp:effectExtent l="0" t="0" r="0" b="0"/>
            <wp:docPr id="66" name="Picture 66" descr="C:\Users\PETERM~1\AppData\Local\Temp\SNAGHTML33b96f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ERM~1\AppData\Local\Temp\SNAGHTML33b96fb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6350" cy="3162300"/>
                    </a:xfrm>
                    <a:prstGeom prst="rect">
                      <a:avLst/>
                    </a:prstGeom>
                    <a:noFill/>
                    <a:ln>
                      <a:noFill/>
                    </a:ln>
                  </pic:spPr>
                </pic:pic>
              </a:graphicData>
            </a:graphic>
          </wp:inline>
        </w:drawing>
      </w:r>
    </w:p>
    <w:p w14:paraId="3DF8D29A" w14:textId="77777777" w:rsidR="00B114A9" w:rsidRDefault="00B114A9" w:rsidP="00B114A9">
      <w:pPr>
        <w:pStyle w:val="Step"/>
      </w:pPr>
      <w:r>
        <w:t>Repeat the last step to add a second new column.</w:t>
      </w:r>
    </w:p>
    <w:p w14:paraId="0DB43038" w14:textId="77777777" w:rsidR="00B114A9" w:rsidRDefault="00B114A9" w:rsidP="00B114A9">
      <w:pPr>
        <w:pStyle w:val="Step"/>
      </w:pPr>
      <w:r>
        <w:t>Hover the cursor over the cell in the second row of the first column to reveal the field picker icon.</w:t>
      </w:r>
    </w:p>
    <w:p w14:paraId="54AA98C1" w14:textId="77777777" w:rsidR="00B114A9" w:rsidRDefault="00B114A9" w:rsidP="00B114A9">
      <w:pPr>
        <w:pStyle w:val="StepImage"/>
      </w:pPr>
      <w:r>
        <w:rPr>
          <w:noProof/>
        </w:rPr>
        <w:drawing>
          <wp:inline distT="0" distB="0" distL="0" distR="0" wp14:anchorId="6B33E00B" wp14:editId="40270227">
            <wp:extent cx="4790476" cy="62857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0476" cy="628571"/>
                    </a:xfrm>
                    <a:prstGeom prst="rect">
                      <a:avLst/>
                    </a:prstGeom>
                  </pic:spPr>
                </pic:pic>
              </a:graphicData>
            </a:graphic>
          </wp:inline>
        </w:drawing>
      </w:r>
    </w:p>
    <w:p w14:paraId="2FB2F7BC" w14:textId="0AF7ECA0" w:rsidR="00B114A9" w:rsidRDefault="000F0EE9" w:rsidP="00B114A9">
      <w:pPr>
        <w:pStyle w:val="Step"/>
      </w:pPr>
      <w:r>
        <w:t>Select</w:t>
      </w:r>
      <w:r w:rsidR="00B114A9">
        <w:t xml:space="preserve"> the field picker icon, and then select the </w:t>
      </w:r>
      <w:r w:rsidR="00B114A9" w:rsidRPr="00571F8B">
        <w:rPr>
          <w:rStyle w:val="EmphasizeText"/>
        </w:rPr>
        <w:t>Line</w:t>
      </w:r>
      <w:r w:rsidR="00B114A9">
        <w:t xml:space="preserve"> field.</w:t>
      </w:r>
    </w:p>
    <w:p w14:paraId="7FD6B60B" w14:textId="77777777" w:rsidR="00B114A9" w:rsidRDefault="00B114A9" w:rsidP="00B114A9">
      <w:pPr>
        <w:pStyle w:val="StepImage"/>
      </w:pPr>
      <w:r>
        <w:rPr>
          <w:noProof/>
        </w:rPr>
        <w:drawing>
          <wp:inline distT="0" distB="0" distL="0" distR="0" wp14:anchorId="338A6B42" wp14:editId="60419BB1">
            <wp:extent cx="2276190" cy="237142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76190" cy="2371429"/>
                    </a:xfrm>
                    <a:prstGeom prst="rect">
                      <a:avLst/>
                    </a:prstGeom>
                  </pic:spPr>
                </pic:pic>
              </a:graphicData>
            </a:graphic>
          </wp:inline>
        </w:drawing>
      </w:r>
    </w:p>
    <w:p w14:paraId="57EA18E9" w14:textId="77777777" w:rsidR="000C5391" w:rsidRDefault="000C5391">
      <w:pPr>
        <w:spacing w:before="0" w:after="0"/>
      </w:pPr>
      <w:r>
        <w:br w:type="page"/>
      </w:r>
    </w:p>
    <w:p w14:paraId="4970D0B0" w14:textId="30EEE593" w:rsidR="00B114A9" w:rsidRDefault="00B114A9" w:rsidP="00B114A9">
      <w:pPr>
        <w:pStyle w:val="Step"/>
      </w:pPr>
      <w:r>
        <w:lastRenderedPageBreak/>
        <w:t>Notice that the table now includes a text value in the first row (header), and a field reference in the detail row.</w:t>
      </w:r>
    </w:p>
    <w:p w14:paraId="0802BB18" w14:textId="77777777" w:rsidR="00B114A9" w:rsidRDefault="00B114A9" w:rsidP="00B114A9">
      <w:pPr>
        <w:pStyle w:val="StepImage"/>
      </w:pPr>
      <w:r>
        <w:rPr>
          <w:noProof/>
        </w:rPr>
        <w:drawing>
          <wp:inline distT="0" distB="0" distL="0" distR="0" wp14:anchorId="4FFEB189" wp14:editId="78EDC59C">
            <wp:extent cx="4990476" cy="876190"/>
            <wp:effectExtent l="0" t="0" r="63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0476" cy="876190"/>
                    </a:xfrm>
                    <a:prstGeom prst="rect">
                      <a:avLst/>
                    </a:prstGeom>
                  </pic:spPr>
                </pic:pic>
              </a:graphicData>
            </a:graphic>
          </wp:inline>
        </w:drawing>
      </w:r>
    </w:p>
    <w:p w14:paraId="6BD0424F" w14:textId="77777777" w:rsidR="00B114A9" w:rsidRDefault="00B114A9" w:rsidP="00B114A9">
      <w:pPr>
        <w:pStyle w:val="Step"/>
      </w:pPr>
      <w:r>
        <w:t>Add fields to the next four columns, in order, as follows:</w:t>
      </w:r>
    </w:p>
    <w:p w14:paraId="2F8CD28D" w14:textId="77777777" w:rsidR="00B114A9" w:rsidRDefault="00B114A9" w:rsidP="00B114A9">
      <w:pPr>
        <w:pStyle w:val="StepBullet"/>
      </w:pPr>
      <w:r w:rsidRPr="00C67588">
        <w:t>Product</w:t>
      </w:r>
    </w:p>
    <w:p w14:paraId="48763CD2" w14:textId="77777777" w:rsidR="00B114A9" w:rsidRDefault="00B114A9" w:rsidP="00B114A9">
      <w:pPr>
        <w:pStyle w:val="StepBullet"/>
      </w:pPr>
      <w:r w:rsidRPr="00C67588">
        <w:t>Quantity</w:t>
      </w:r>
    </w:p>
    <w:p w14:paraId="7B0816B5" w14:textId="77777777" w:rsidR="00B114A9" w:rsidRDefault="00B114A9" w:rsidP="00B114A9">
      <w:pPr>
        <w:pStyle w:val="StepBullet"/>
      </w:pPr>
      <w:r>
        <w:t>UnitPrice</w:t>
      </w:r>
    </w:p>
    <w:p w14:paraId="005C1678" w14:textId="77777777" w:rsidR="00B114A9" w:rsidRDefault="00B114A9" w:rsidP="00B114A9">
      <w:pPr>
        <w:pStyle w:val="StepBullet"/>
      </w:pPr>
      <w:r w:rsidRPr="00C67588">
        <w:t>Amount</w:t>
      </w:r>
    </w:p>
    <w:p w14:paraId="67D69EAE" w14:textId="77777777" w:rsidR="00B114A9" w:rsidRDefault="00B114A9" w:rsidP="00B114A9">
      <w:pPr>
        <w:pStyle w:val="Step"/>
      </w:pPr>
      <w:r>
        <w:t>Verify that the table design looks like the following:</w:t>
      </w:r>
    </w:p>
    <w:p w14:paraId="2F92760B" w14:textId="77777777" w:rsidR="00B114A9" w:rsidRDefault="00B114A9" w:rsidP="00B114A9">
      <w:pPr>
        <w:pStyle w:val="StepImage"/>
      </w:pPr>
      <w:r>
        <w:rPr>
          <w:noProof/>
        </w:rPr>
        <w:drawing>
          <wp:inline distT="0" distB="0" distL="0" distR="0" wp14:anchorId="54C2E0A4" wp14:editId="5330CDDE">
            <wp:extent cx="5019048" cy="8285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9048" cy="828571"/>
                    </a:xfrm>
                    <a:prstGeom prst="rect">
                      <a:avLst/>
                    </a:prstGeom>
                  </pic:spPr>
                </pic:pic>
              </a:graphicData>
            </a:graphic>
          </wp:inline>
        </w:drawing>
      </w:r>
    </w:p>
    <w:p w14:paraId="20C75D63" w14:textId="77777777" w:rsidR="00B114A9" w:rsidRDefault="00B114A9" w:rsidP="00B114A9">
      <w:pPr>
        <w:pStyle w:val="Step"/>
      </w:pPr>
      <w:r>
        <w:t>Save the report.</w:t>
      </w:r>
    </w:p>
    <w:p w14:paraId="02A1E8DD" w14:textId="77777777" w:rsidR="000C5391" w:rsidRDefault="000C5391">
      <w:pPr>
        <w:spacing w:before="0" w:after="0"/>
      </w:pPr>
      <w:r>
        <w:br w:type="page"/>
      </w:r>
    </w:p>
    <w:p w14:paraId="5DA7BC8D" w14:textId="54D175D2" w:rsidR="00B114A9" w:rsidRDefault="00B114A9" w:rsidP="00B114A9">
      <w:pPr>
        <w:pStyle w:val="Step"/>
      </w:pPr>
      <w:r>
        <w:lastRenderedPageBreak/>
        <w:t>Preview the report.</w:t>
      </w:r>
    </w:p>
    <w:p w14:paraId="06F95F91" w14:textId="77777777" w:rsidR="00B114A9" w:rsidRDefault="00B114A9" w:rsidP="00B114A9">
      <w:pPr>
        <w:pStyle w:val="StepImage"/>
      </w:pPr>
      <w:r>
        <w:rPr>
          <w:noProof/>
        </w:rPr>
        <w:drawing>
          <wp:inline distT="0" distB="0" distL="0" distR="0" wp14:anchorId="125692C5" wp14:editId="1E49503B">
            <wp:extent cx="4085714" cy="113333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5714" cy="1133333"/>
                    </a:xfrm>
                    <a:prstGeom prst="rect">
                      <a:avLst/>
                    </a:prstGeom>
                  </pic:spPr>
                </pic:pic>
              </a:graphicData>
            </a:graphic>
          </wp:inline>
        </w:drawing>
      </w:r>
    </w:p>
    <w:p w14:paraId="27D3F832" w14:textId="605A1F38" w:rsidR="00B114A9" w:rsidRPr="00A0126E" w:rsidRDefault="008B2EE2" w:rsidP="00B114A9">
      <w:pPr>
        <w:pStyle w:val="StepImage"/>
      </w:pPr>
      <w:r>
        <w:rPr>
          <w:noProof/>
        </w:rPr>
        <w:drawing>
          <wp:inline distT="0" distB="0" distL="0" distR="0" wp14:anchorId="7C6C8873" wp14:editId="509DD122">
            <wp:extent cx="5552381" cy="3361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5"/>
                    <a:stretch>
                      <a:fillRect/>
                    </a:stretch>
                  </pic:blipFill>
                  <pic:spPr>
                    <a:xfrm>
                      <a:off x="0" y="0"/>
                      <a:ext cx="5552381" cy="3361905"/>
                    </a:xfrm>
                    <a:prstGeom prst="rect">
                      <a:avLst/>
                    </a:prstGeom>
                  </pic:spPr>
                </pic:pic>
              </a:graphicData>
            </a:graphic>
          </wp:inline>
        </w:drawing>
      </w:r>
    </w:p>
    <w:p w14:paraId="09E56AB0" w14:textId="77777777" w:rsidR="00B114A9" w:rsidRDefault="00B114A9" w:rsidP="00B114A9">
      <w:pPr>
        <w:pStyle w:val="StepCommentary"/>
      </w:pPr>
      <w:r>
        <w:t xml:space="preserve">The table includes a header and 12 sales order line rows. </w:t>
      </w:r>
      <w:r w:rsidRPr="00A0126E">
        <w:t xml:space="preserve">There are many improvements </w:t>
      </w:r>
      <w:r>
        <w:t>that</w:t>
      </w:r>
      <w:r w:rsidRPr="00A0126E">
        <w:t xml:space="preserve"> can be made by formatting the table layout.</w:t>
      </w:r>
    </w:p>
    <w:p w14:paraId="413A9138" w14:textId="77777777" w:rsidR="00B114A9" w:rsidRPr="00A0126E" w:rsidRDefault="00B114A9" w:rsidP="00B114A9">
      <w:pPr>
        <w:pStyle w:val="StepCommentary"/>
      </w:pPr>
      <w:r w:rsidRPr="00A0126E">
        <w:t>In the next task you will:</w:t>
      </w:r>
    </w:p>
    <w:p w14:paraId="7EE1DC6B" w14:textId="77777777" w:rsidR="00B114A9" w:rsidRPr="00A0126E" w:rsidRDefault="00B114A9" w:rsidP="00B114A9">
      <w:pPr>
        <w:pStyle w:val="StepBullet"/>
        <w:rPr>
          <w:i/>
        </w:rPr>
      </w:pPr>
      <w:r w:rsidRPr="00A0126E">
        <w:rPr>
          <w:i/>
        </w:rPr>
        <w:t>Format the table header</w:t>
      </w:r>
      <w:r>
        <w:rPr>
          <w:i/>
        </w:rPr>
        <w:t xml:space="preserve"> by</w:t>
      </w:r>
      <w:r w:rsidRPr="00A0126E">
        <w:rPr>
          <w:i/>
        </w:rPr>
        <w:t xml:space="preserve"> using a background color and bold font style</w:t>
      </w:r>
    </w:p>
    <w:p w14:paraId="39D1F539" w14:textId="77777777" w:rsidR="00B114A9" w:rsidRPr="00A0126E" w:rsidRDefault="00B114A9" w:rsidP="00B114A9">
      <w:pPr>
        <w:pStyle w:val="StepBullet"/>
        <w:rPr>
          <w:i/>
        </w:rPr>
      </w:pPr>
      <w:r w:rsidRPr="00A0126E">
        <w:rPr>
          <w:i/>
        </w:rPr>
        <w:t>Modify column widths to remove redundant space and</w:t>
      </w:r>
      <w:r>
        <w:rPr>
          <w:i/>
        </w:rPr>
        <w:t xml:space="preserve"> to</w:t>
      </w:r>
      <w:r w:rsidRPr="00A0126E">
        <w:rPr>
          <w:i/>
        </w:rPr>
        <w:t xml:space="preserve"> </w:t>
      </w:r>
      <w:r>
        <w:rPr>
          <w:i/>
        </w:rPr>
        <w:t xml:space="preserve">prevent </w:t>
      </w:r>
      <w:r w:rsidRPr="00A0126E">
        <w:rPr>
          <w:i/>
        </w:rPr>
        <w:t xml:space="preserve">long text values </w:t>
      </w:r>
      <w:r>
        <w:rPr>
          <w:i/>
        </w:rPr>
        <w:t>from</w:t>
      </w:r>
      <w:r w:rsidRPr="00A0126E">
        <w:rPr>
          <w:i/>
        </w:rPr>
        <w:t xml:space="preserve"> wrap</w:t>
      </w:r>
      <w:r>
        <w:rPr>
          <w:i/>
        </w:rPr>
        <w:t>ping</w:t>
      </w:r>
    </w:p>
    <w:p w14:paraId="46B96B64" w14:textId="77777777" w:rsidR="00B114A9" w:rsidRPr="00A0126E" w:rsidRDefault="00B114A9" w:rsidP="00B114A9">
      <w:pPr>
        <w:pStyle w:val="StepBullet"/>
        <w:rPr>
          <w:i/>
        </w:rPr>
      </w:pPr>
      <w:r w:rsidRPr="00A0126E">
        <w:rPr>
          <w:i/>
        </w:rPr>
        <w:t>Left-justify the first column</w:t>
      </w:r>
      <w:r>
        <w:rPr>
          <w:i/>
        </w:rPr>
        <w:t xml:space="preserve"> values</w:t>
      </w:r>
    </w:p>
    <w:p w14:paraId="5259B371" w14:textId="77777777" w:rsidR="00B114A9" w:rsidRPr="00A0126E" w:rsidRDefault="00B114A9" w:rsidP="00B114A9">
      <w:pPr>
        <w:pStyle w:val="StepBullet"/>
        <w:rPr>
          <w:i/>
        </w:rPr>
      </w:pPr>
      <w:r w:rsidRPr="00A0126E">
        <w:rPr>
          <w:i/>
        </w:rPr>
        <w:t>Right-justify the last three column</w:t>
      </w:r>
      <w:r>
        <w:rPr>
          <w:i/>
        </w:rPr>
        <w:t xml:space="preserve"> values</w:t>
      </w:r>
    </w:p>
    <w:p w14:paraId="5645E744" w14:textId="77777777" w:rsidR="00B114A9" w:rsidRPr="00A0126E" w:rsidRDefault="00B114A9" w:rsidP="00B114A9">
      <w:pPr>
        <w:pStyle w:val="StepBullet"/>
        <w:rPr>
          <w:i/>
        </w:rPr>
      </w:pPr>
      <w:r w:rsidRPr="00A0126E">
        <w:rPr>
          <w:i/>
        </w:rPr>
        <w:t>Format currency values</w:t>
      </w:r>
      <w:r>
        <w:rPr>
          <w:i/>
        </w:rPr>
        <w:t xml:space="preserve"> using a currency symbol (for USD)</w:t>
      </w:r>
    </w:p>
    <w:p w14:paraId="52C60726" w14:textId="77777777" w:rsidR="00B114A9" w:rsidRPr="00A0126E" w:rsidRDefault="00B114A9" w:rsidP="00B114A9">
      <w:pPr>
        <w:pStyle w:val="StepBullet"/>
        <w:rPr>
          <w:i/>
        </w:rPr>
      </w:pPr>
      <w:r w:rsidRPr="00A0126E">
        <w:rPr>
          <w:i/>
        </w:rPr>
        <w:t>Add and format a total row</w:t>
      </w:r>
      <w:r>
        <w:rPr>
          <w:i/>
        </w:rPr>
        <w:t xml:space="preserve"> for the table</w:t>
      </w:r>
    </w:p>
    <w:p w14:paraId="120D28C8" w14:textId="77777777" w:rsidR="00B114A9" w:rsidRDefault="00B114A9" w:rsidP="00B114A9">
      <w:pPr>
        <w:spacing w:before="0" w:after="0"/>
        <w:rPr>
          <w:rFonts w:eastAsiaTheme="majorEastAsia" w:cstheme="majorBidi"/>
          <w:b/>
          <w:szCs w:val="20"/>
        </w:rPr>
      </w:pPr>
      <w:r>
        <w:br w:type="page"/>
      </w:r>
    </w:p>
    <w:p w14:paraId="1DE22A52" w14:textId="29E7A62C" w:rsidR="00B114A9" w:rsidRDefault="00B114A9" w:rsidP="00BD150A">
      <w:pPr>
        <w:pStyle w:val="Heading3"/>
      </w:pPr>
      <w:r>
        <w:lastRenderedPageBreak/>
        <w:t xml:space="preserve">Format the </w:t>
      </w:r>
      <w:r w:rsidR="00950BE8">
        <w:t>t</w:t>
      </w:r>
      <w:r>
        <w:t xml:space="preserve">able </w:t>
      </w:r>
      <w:r w:rsidR="00950BE8">
        <w:t>d</w:t>
      </w:r>
      <w:r>
        <w:t xml:space="preserve">ata </w:t>
      </w:r>
      <w:r w:rsidR="00950BE8">
        <w:t>r</w:t>
      </w:r>
      <w:r>
        <w:t>egion</w:t>
      </w:r>
    </w:p>
    <w:p w14:paraId="087E3EF8" w14:textId="77777777" w:rsidR="00B114A9" w:rsidRDefault="00B114A9" w:rsidP="00B114A9">
      <w:r>
        <w:t>In this task, you will format the table data region.</w:t>
      </w:r>
    </w:p>
    <w:p w14:paraId="6E4265E4" w14:textId="77777777" w:rsidR="00B114A9" w:rsidRDefault="00B114A9" w:rsidP="00F437F2">
      <w:pPr>
        <w:pStyle w:val="Step"/>
      </w:pPr>
      <w:r>
        <w:t>Return to design view.</w:t>
      </w:r>
    </w:p>
    <w:p w14:paraId="044BC5B5" w14:textId="0E93076D" w:rsidR="00B114A9" w:rsidRDefault="000F0EE9" w:rsidP="00F437F2">
      <w:pPr>
        <w:pStyle w:val="Step"/>
      </w:pPr>
      <w:r>
        <w:t>Select</w:t>
      </w:r>
      <w:r w:rsidR="00B114A9">
        <w:t xml:space="preserve"> any cell in the table to reveal the gray cell guides</w:t>
      </w:r>
      <w:r w:rsidR="00004AC1">
        <w:t xml:space="preserve"> (located across the top and at the left side of the data region)</w:t>
      </w:r>
      <w:r w:rsidR="00B114A9">
        <w:t>.</w:t>
      </w:r>
    </w:p>
    <w:p w14:paraId="69EC5731" w14:textId="77777777" w:rsidR="00B114A9" w:rsidRDefault="00B114A9" w:rsidP="00B114A9">
      <w:pPr>
        <w:pStyle w:val="StepImage"/>
      </w:pPr>
      <w:r>
        <w:rPr>
          <w:noProof/>
        </w:rPr>
        <w:drawing>
          <wp:inline distT="0" distB="0" distL="0" distR="0" wp14:anchorId="34844694" wp14:editId="5194687E">
            <wp:extent cx="4800000" cy="685714"/>
            <wp:effectExtent l="0"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0000" cy="685714"/>
                    </a:xfrm>
                    <a:prstGeom prst="rect">
                      <a:avLst/>
                    </a:prstGeom>
                  </pic:spPr>
                </pic:pic>
              </a:graphicData>
            </a:graphic>
          </wp:inline>
        </w:drawing>
      </w:r>
    </w:p>
    <w:p w14:paraId="2AD9D39C" w14:textId="77777777" w:rsidR="00B114A9" w:rsidRPr="00600F9B" w:rsidRDefault="00B114A9" w:rsidP="00B114A9">
      <w:pPr>
        <w:pStyle w:val="StepCommentary"/>
      </w:pPr>
      <w:r>
        <w:t>The cell guides are there to help you configure entire rows or columns.</w:t>
      </w:r>
    </w:p>
    <w:p w14:paraId="0197D53A" w14:textId="012E24AF" w:rsidR="00B114A9" w:rsidRDefault="00B114A9" w:rsidP="00F437F2">
      <w:pPr>
        <w:pStyle w:val="Step"/>
      </w:pPr>
      <w:r>
        <w:t xml:space="preserve">To format the table header, </w:t>
      </w:r>
      <w:r w:rsidR="000F0EE9">
        <w:t>select</w:t>
      </w:r>
      <w:r>
        <w:t xml:space="preserve"> the header row guide.</w:t>
      </w:r>
    </w:p>
    <w:p w14:paraId="38DBC579" w14:textId="77777777" w:rsidR="00B114A9" w:rsidRDefault="00B114A9" w:rsidP="00B114A9">
      <w:pPr>
        <w:pStyle w:val="StepImage"/>
      </w:pPr>
      <w:r>
        <w:rPr>
          <w:noProof/>
        </w:rPr>
        <w:drawing>
          <wp:inline distT="0" distB="0" distL="0" distR="0" wp14:anchorId="4579839D" wp14:editId="61BAEFB5">
            <wp:extent cx="5153025" cy="685800"/>
            <wp:effectExtent l="0" t="0" r="9525" b="0"/>
            <wp:docPr id="74" name="Picture 74" descr="C:\Users\PETERM~1\AppData\Local\Temp\SNAGHTML34264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M~1\AppData\Local\Temp\SNAGHTML3426409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3025" cy="685800"/>
                    </a:xfrm>
                    <a:prstGeom prst="rect">
                      <a:avLst/>
                    </a:prstGeom>
                    <a:noFill/>
                    <a:ln>
                      <a:noFill/>
                    </a:ln>
                  </pic:spPr>
                </pic:pic>
              </a:graphicData>
            </a:graphic>
          </wp:inline>
        </w:drawing>
      </w:r>
    </w:p>
    <w:p w14:paraId="62337DA9" w14:textId="77777777" w:rsidR="00B114A9" w:rsidRPr="00CF5863" w:rsidRDefault="00B114A9" w:rsidP="00B114A9">
      <w:pPr>
        <w:pStyle w:val="StepCommentary"/>
      </w:pPr>
      <w:r>
        <w:t xml:space="preserve">Selecting a row or a column guide selects all cells in the row or column. Each cell is in fact a textbox. Formatting single textbox—or a multi-selection of textboxes—can then be achieved by using the </w:t>
      </w:r>
      <w:r w:rsidRPr="00CF5863">
        <w:rPr>
          <w:rStyle w:val="EmphasizeText"/>
        </w:rPr>
        <w:t>Properties</w:t>
      </w:r>
      <w:r>
        <w:t xml:space="preserve"> pane, or the ribbon commands.</w:t>
      </w:r>
    </w:p>
    <w:p w14:paraId="6C68A55E" w14:textId="77777777" w:rsidR="00B114A9" w:rsidRDefault="00B114A9" w:rsidP="00B114A9">
      <w:pPr>
        <w:pStyle w:val="Step"/>
      </w:pPr>
      <w:r>
        <w:t xml:space="preserve">In the </w:t>
      </w:r>
      <w:r w:rsidRPr="00CF5863">
        <w:rPr>
          <w:rStyle w:val="EmphasizeText"/>
        </w:rPr>
        <w:t>Properties</w:t>
      </w:r>
      <w:r>
        <w:t xml:space="preserve"> pane (or the ribbon), configure the following properties:</w:t>
      </w:r>
    </w:p>
    <w:tbl>
      <w:tblPr>
        <w:tblStyle w:val="TableGrid"/>
        <w:tblW w:w="9668" w:type="dxa"/>
        <w:tblInd w:w="397" w:type="dxa"/>
        <w:tblLook w:val="04A0" w:firstRow="1" w:lastRow="0" w:firstColumn="1" w:lastColumn="0" w:noHBand="0" w:noVBand="1"/>
      </w:tblPr>
      <w:tblGrid>
        <w:gridCol w:w="2722"/>
        <w:gridCol w:w="6946"/>
      </w:tblGrid>
      <w:tr w:rsidR="00B114A9" w14:paraId="674253BB" w14:textId="77777777" w:rsidTr="002F1877">
        <w:tc>
          <w:tcPr>
            <w:tcW w:w="2722" w:type="dxa"/>
            <w:tcBorders>
              <w:bottom w:val="single" w:sz="4" w:space="0" w:color="auto"/>
            </w:tcBorders>
          </w:tcPr>
          <w:p w14:paraId="059CF359" w14:textId="77777777" w:rsidR="00B114A9" w:rsidRDefault="00B114A9" w:rsidP="00836C0A">
            <w:pPr>
              <w:pStyle w:val="TableHeader"/>
              <w:ind w:left="177"/>
            </w:pPr>
            <w:r>
              <w:t>Property</w:t>
            </w:r>
          </w:p>
        </w:tc>
        <w:tc>
          <w:tcPr>
            <w:tcW w:w="6946" w:type="dxa"/>
            <w:tcBorders>
              <w:bottom w:val="single" w:sz="4" w:space="0" w:color="auto"/>
            </w:tcBorders>
          </w:tcPr>
          <w:p w14:paraId="71305BE5" w14:textId="77777777" w:rsidR="00B114A9" w:rsidRDefault="00B114A9" w:rsidP="002F1877">
            <w:pPr>
              <w:pStyle w:val="TableHeader"/>
            </w:pPr>
            <w:r>
              <w:t>Value</w:t>
            </w:r>
          </w:p>
        </w:tc>
      </w:tr>
      <w:tr w:rsidR="00B114A9" w14:paraId="1432E73D" w14:textId="77777777" w:rsidTr="002F1877">
        <w:tc>
          <w:tcPr>
            <w:tcW w:w="2722" w:type="dxa"/>
          </w:tcPr>
          <w:p w14:paraId="76930A5E" w14:textId="630173FC" w:rsidR="00B114A9" w:rsidRDefault="00B114A9" w:rsidP="00836C0A">
            <w:pPr>
              <w:pStyle w:val="TableText"/>
              <w:ind w:left="177"/>
            </w:pPr>
            <w:r>
              <w:t xml:space="preserve">Fill </w:t>
            </w:r>
            <w:r w:rsidR="00836C0A">
              <w:t>&gt;</w:t>
            </w:r>
            <w:r>
              <w:t xml:space="preserve"> BackgroundColor</w:t>
            </w:r>
          </w:p>
        </w:tc>
        <w:tc>
          <w:tcPr>
            <w:tcW w:w="6946" w:type="dxa"/>
          </w:tcPr>
          <w:p w14:paraId="0201A566" w14:textId="77777777" w:rsidR="00B114A9" w:rsidRDefault="00B114A9" w:rsidP="002F1877">
            <w:pPr>
              <w:pStyle w:val="TableText"/>
            </w:pPr>
            <w:r>
              <w:t>DarkGreen (tip: hover the cursor over each color to reveal its name)</w:t>
            </w:r>
          </w:p>
        </w:tc>
      </w:tr>
      <w:tr w:rsidR="00B114A9" w14:paraId="1A3E4686" w14:textId="77777777" w:rsidTr="002F1877">
        <w:tc>
          <w:tcPr>
            <w:tcW w:w="2722" w:type="dxa"/>
          </w:tcPr>
          <w:p w14:paraId="7FDDD6F1" w14:textId="1FCD827A" w:rsidR="00B114A9" w:rsidRDefault="00B114A9" w:rsidP="00836C0A">
            <w:pPr>
              <w:pStyle w:val="TableText"/>
              <w:ind w:left="177"/>
            </w:pPr>
            <w:r>
              <w:t xml:space="preserve">Font </w:t>
            </w:r>
            <w:r w:rsidR="00836C0A">
              <w:t>&gt;</w:t>
            </w:r>
            <w:r>
              <w:t xml:space="preserve"> Color</w:t>
            </w:r>
          </w:p>
        </w:tc>
        <w:tc>
          <w:tcPr>
            <w:tcW w:w="6946" w:type="dxa"/>
          </w:tcPr>
          <w:p w14:paraId="7C8BCCD7" w14:textId="77777777" w:rsidR="00B114A9" w:rsidRDefault="00B114A9" w:rsidP="002F1877">
            <w:pPr>
              <w:pStyle w:val="TableText"/>
            </w:pPr>
            <w:r>
              <w:t>White</w:t>
            </w:r>
          </w:p>
        </w:tc>
      </w:tr>
      <w:tr w:rsidR="00B114A9" w14:paraId="4BCC5DB9" w14:textId="77777777" w:rsidTr="002F1877">
        <w:tc>
          <w:tcPr>
            <w:tcW w:w="2722" w:type="dxa"/>
          </w:tcPr>
          <w:p w14:paraId="6224443D" w14:textId="6B3A1D4D" w:rsidR="00B114A9" w:rsidRDefault="00B114A9" w:rsidP="00836C0A">
            <w:pPr>
              <w:pStyle w:val="TableText"/>
              <w:ind w:left="177"/>
            </w:pPr>
            <w:r>
              <w:t xml:space="preserve">Font </w:t>
            </w:r>
            <w:r w:rsidR="00836C0A">
              <w:t>&gt;</w:t>
            </w:r>
            <w:r>
              <w:t xml:space="preserve"> Font </w:t>
            </w:r>
            <w:r w:rsidR="00836C0A">
              <w:t>&gt;</w:t>
            </w:r>
            <w:r>
              <w:t xml:space="preserve"> FontWeight</w:t>
            </w:r>
          </w:p>
        </w:tc>
        <w:tc>
          <w:tcPr>
            <w:tcW w:w="6946" w:type="dxa"/>
          </w:tcPr>
          <w:p w14:paraId="245AD5E4" w14:textId="77777777" w:rsidR="00B114A9" w:rsidRDefault="00B114A9" w:rsidP="002F1877">
            <w:pPr>
              <w:pStyle w:val="TableText"/>
            </w:pPr>
            <w:r>
              <w:t>Bold</w:t>
            </w:r>
          </w:p>
        </w:tc>
      </w:tr>
      <w:tr w:rsidR="00B114A9" w14:paraId="72F09A85" w14:textId="77777777" w:rsidTr="002F1877">
        <w:tc>
          <w:tcPr>
            <w:tcW w:w="2722" w:type="dxa"/>
          </w:tcPr>
          <w:p w14:paraId="7A347080" w14:textId="77777777" w:rsidR="00B114A9" w:rsidRDefault="00B114A9" w:rsidP="00836C0A">
            <w:pPr>
              <w:pStyle w:val="TableText"/>
              <w:ind w:left="177"/>
            </w:pPr>
          </w:p>
        </w:tc>
        <w:tc>
          <w:tcPr>
            <w:tcW w:w="6946" w:type="dxa"/>
          </w:tcPr>
          <w:p w14:paraId="48CCC6BA" w14:textId="77777777" w:rsidR="00B114A9" w:rsidRDefault="00B114A9" w:rsidP="002F1877">
            <w:pPr>
              <w:pStyle w:val="TableText"/>
            </w:pPr>
          </w:p>
        </w:tc>
      </w:tr>
    </w:tbl>
    <w:p w14:paraId="1364CF10" w14:textId="77777777" w:rsidR="00B114A9" w:rsidRDefault="00B114A9" w:rsidP="00B114A9">
      <w:pPr>
        <w:pStyle w:val="Step"/>
      </w:pPr>
      <w:r>
        <w:t>Select the first column guide.</w:t>
      </w:r>
    </w:p>
    <w:p w14:paraId="1D685E46" w14:textId="77777777" w:rsidR="00B114A9" w:rsidRPr="00CF5863" w:rsidRDefault="00B114A9" w:rsidP="00B114A9">
      <w:pPr>
        <w:pStyle w:val="StepImage"/>
      </w:pPr>
      <w:r>
        <w:rPr>
          <w:noProof/>
        </w:rPr>
        <w:drawing>
          <wp:inline distT="0" distB="0" distL="0" distR="0" wp14:anchorId="5B8ACC24" wp14:editId="76C675AA">
            <wp:extent cx="4800600" cy="962025"/>
            <wp:effectExtent l="0" t="0" r="0" b="9525"/>
            <wp:docPr id="75" name="Picture 75" descr="C:\Users\PETERM~1\AppData\Local\Temp\SNAGHTML342b0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M~1\AppData\Local\Temp\SNAGHTML342b018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962025"/>
                    </a:xfrm>
                    <a:prstGeom prst="rect">
                      <a:avLst/>
                    </a:prstGeom>
                    <a:noFill/>
                    <a:ln>
                      <a:noFill/>
                    </a:ln>
                  </pic:spPr>
                </pic:pic>
              </a:graphicData>
            </a:graphic>
          </wp:inline>
        </w:drawing>
      </w:r>
    </w:p>
    <w:p w14:paraId="47F56584" w14:textId="4432419D" w:rsidR="00B114A9" w:rsidRDefault="00B114A9" w:rsidP="00F437F2">
      <w:pPr>
        <w:pStyle w:val="Step"/>
      </w:pPr>
      <w:r>
        <w:t xml:space="preserve">In the </w:t>
      </w:r>
      <w:r w:rsidRPr="00CF5863">
        <w:rPr>
          <w:rStyle w:val="EmphasizeText"/>
        </w:rPr>
        <w:t>Properties</w:t>
      </w:r>
      <w:r>
        <w:t xml:space="preserve"> pane, set the </w:t>
      </w:r>
      <w:r w:rsidRPr="00CF5863">
        <w:rPr>
          <w:rStyle w:val="EmphasizeText"/>
        </w:rPr>
        <w:t>Position</w:t>
      </w:r>
      <w:r w:rsidR="00836C0A">
        <w:t> &gt; </w:t>
      </w:r>
      <w:r w:rsidR="00836C0A" w:rsidRPr="00836C0A">
        <w:rPr>
          <w:rStyle w:val="EmphasizeText"/>
        </w:rPr>
        <w:t>Size</w:t>
      </w:r>
      <w:r w:rsidR="00836C0A">
        <w:t> &gt; </w:t>
      </w:r>
      <w:r w:rsidR="00836C0A" w:rsidRPr="00836C0A">
        <w:rPr>
          <w:rStyle w:val="EmphasizeText"/>
        </w:rPr>
        <w:t>Width</w:t>
      </w:r>
      <w:r w:rsidR="00836C0A">
        <w:t xml:space="preserve"> </w:t>
      </w:r>
      <w:r>
        <w:t xml:space="preserve">property to </w:t>
      </w:r>
      <w:r w:rsidRPr="00CF5863">
        <w:rPr>
          <w:rStyle w:val="EmphasizeText"/>
        </w:rPr>
        <w:t>0.5</w:t>
      </w:r>
      <w:r>
        <w:t>.</w:t>
      </w:r>
    </w:p>
    <w:p w14:paraId="2C445ABC" w14:textId="77777777" w:rsidR="00B114A9" w:rsidRDefault="00B114A9" w:rsidP="00B114A9">
      <w:pPr>
        <w:pStyle w:val="Step"/>
      </w:pPr>
      <w:r>
        <w:t xml:space="preserve">Set the width of the second column to </w:t>
      </w:r>
      <w:r w:rsidRPr="00CF5863">
        <w:rPr>
          <w:rStyle w:val="EmphasizeText"/>
        </w:rPr>
        <w:t>2.5</w:t>
      </w:r>
      <w:r>
        <w:t>.</w:t>
      </w:r>
    </w:p>
    <w:p w14:paraId="5559B9B5" w14:textId="08EB6A8D" w:rsidR="00B114A9" w:rsidRDefault="00065F15" w:rsidP="00D479C2">
      <w:pPr>
        <w:pStyle w:val="Step"/>
      </w:pPr>
      <w:r>
        <w:lastRenderedPageBreak/>
        <w:t xml:space="preserve">Select </w:t>
      </w:r>
      <w:r w:rsidR="00DF6378">
        <w:t>the</w:t>
      </w:r>
      <w:r>
        <w:t xml:space="preserve"> </w:t>
      </w:r>
      <w:r w:rsidRPr="00065F15">
        <w:rPr>
          <w:rStyle w:val="EmphasizeText"/>
        </w:rPr>
        <w:t>Quantity</w:t>
      </w:r>
      <w:r>
        <w:t xml:space="preserve"> column guide, and then while </w:t>
      </w:r>
      <w:r w:rsidR="00B114A9">
        <w:t xml:space="preserve">pressing the </w:t>
      </w:r>
      <w:r w:rsidR="00B114A9" w:rsidRPr="00CF5863">
        <w:rPr>
          <w:rStyle w:val="EmphasizeText"/>
        </w:rPr>
        <w:t>Ctrl</w:t>
      </w:r>
      <w:r w:rsidR="00B114A9">
        <w:t xml:space="preserve"> key, select </w:t>
      </w:r>
      <w:r>
        <w:t xml:space="preserve">also </w:t>
      </w:r>
      <w:r w:rsidR="00B114A9">
        <w:t xml:space="preserve">the last </w:t>
      </w:r>
      <w:r>
        <w:t>two</w:t>
      </w:r>
      <w:r w:rsidR="00B114A9">
        <w:t xml:space="preserve"> column header </w:t>
      </w:r>
      <w:r>
        <w:t>guides</w:t>
      </w:r>
      <w:r w:rsidR="00B114A9">
        <w:t xml:space="preserve"> (</w:t>
      </w:r>
      <w:r w:rsidR="00B114A9" w:rsidRPr="00CF5863">
        <w:rPr>
          <w:rStyle w:val="EmphasizeText"/>
        </w:rPr>
        <w:t>Unit Price</w:t>
      </w:r>
      <w:r w:rsidR="00B114A9">
        <w:t xml:space="preserve"> and </w:t>
      </w:r>
      <w:r w:rsidR="00B114A9" w:rsidRPr="00CF5863">
        <w:rPr>
          <w:rStyle w:val="EmphasizeText"/>
        </w:rPr>
        <w:t>Amount</w:t>
      </w:r>
      <w:r w:rsidR="00B114A9">
        <w:t>).</w:t>
      </w:r>
    </w:p>
    <w:p w14:paraId="6E3645AB" w14:textId="1879AF98" w:rsidR="00B114A9" w:rsidRDefault="00B114A9" w:rsidP="00B114A9">
      <w:pPr>
        <w:pStyle w:val="Step"/>
      </w:pPr>
      <w:r>
        <w:t xml:space="preserve">In the </w:t>
      </w:r>
      <w:r w:rsidRPr="00CF5863">
        <w:rPr>
          <w:rStyle w:val="EmphasizeText"/>
        </w:rPr>
        <w:t>Properties</w:t>
      </w:r>
      <w:r>
        <w:t xml:space="preserve"> pane (or ribbon), set the </w:t>
      </w:r>
      <w:r>
        <w:rPr>
          <w:rStyle w:val="EmphasizeText"/>
        </w:rPr>
        <w:t>Alignment</w:t>
      </w:r>
      <w:r w:rsidR="00E70854">
        <w:t> &gt; </w:t>
      </w:r>
      <w:r w:rsidR="00E70854" w:rsidRPr="00E70854">
        <w:rPr>
          <w:rStyle w:val="EmphasizeText"/>
        </w:rPr>
        <w:t>TextAlign</w:t>
      </w:r>
      <w:r w:rsidR="00E70854">
        <w:t xml:space="preserve"> </w:t>
      </w:r>
      <w:r>
        <w:t xml:space="preserve">property to </w:t>
      </w:r>
      <w:r>
        <w:rPr>
          <w:rStyle w:val="EmphasizeText"/>
        </w:rPr>
        <w:t>Right</w:t>
      </w:r>
      <w:r>
        <w:t>.</w:t>
      </w:r>
    </w:p>
    <w:p w14:paraId="331BA70F" w14:textId="77777777" w:rsidR="00B114A9" w:rsidRDefault="00B114A9" w:rsidP="00B114A9">
      <w:pPr>
        <w:pStyle w:val="Step"/>
      </w:pPr>
      <w:r>
        <w:t xml:space="preserve">Set the </w:t>
      </w:r>
      <w:r w:rsidRPr="00CF5863">
        <w:rPr>
          <w:rStyle w:val="EmphasizeText"/>
        </w:rPr>
        <w:t>Line</w:t>
      </w:r>
      <w:r>
        <w:t xml:space="preserve"> detail textbox to left align.</w:t>
      </w:r>
    </w:p>
    <w:p w14:paraId="46E4C0B1" w14:textId="77777777" w:rsidR="00B114A9" w:rsidRDefault="00B114A9" w:rsidP="00B114A9">
      <w:pPr>
        <w:pStyle w:val="StepImage"/>
      </w:pPr>
      <w:r>
        <w:rPr>
          <w:noProof/>
        </w:rPr>
        <w:drawing>
          <wp:inline distT="0" distB="0" distL="0" distR="0" wp14:anchorId="369CECE0" wp14:editId="3D38196D">
            <wp:extent cx="5695950" cy="990600"/>
            <wp:effectExtent l="0" t="0" r="0" b="0"/>
            <wp:docPr id="76" name="Picture 76" descr="C:\Users\PETERM~1\AppData\Local\Temp\SNAGHTML342fbe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ETERM~1\AppData\Local\Temp\SNAGHTML342fbe1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950" cy="990600"/>
                    </a:xfrm>
                    <a:prstGeom prst="rect">
                      <a:avLst/>
                    </a:prstGeom>
                    <a:noFill/>
                    <a:ln>
                      <a:noFill/>
                    </a:ln>
                  </pic:spPr>
                </pic:pic>
              </a:graphicData>
            </a:graphic>
          </wp:inline>
        </w:drawing>
      </w:r>
    </w:p>
    <w:p w14:paraId="50C122C3" w14:textId="252A2806" w:rsidR="00B114A9" w:rsidRDefault="00B114A9" w:rsidP="00B114A9">
      <w:pPr>
        <w:pStyle w:val="Step"/>
      </w:pPr>
      <w:r>
        <w:t xml:space="preserve">On the </w:t>
      </w:r>
      <w:r w:rsidRPr="00600F9B">
        <w:rPr>
          <w:rStyle w:val="EmphasizeText"/>
        </w:rPr>
        <w:t>Home</w:t>
      </w:r>
      <w:r>
        <w:t xml:space="preserve"> ribbon</w:t>
      </w:r>
      <w:r w:rsidR="00C72178">
        <w:t xml:space="preserve"> tab</w:t>
      </w:r>
      <w:r>
        <w:t xml:space="preserve">, from inside the </w:t>
      </w:r>
      <w:r w:rsidRPr="00600F9B">
        <w:rPr>
          <w:rStyle w:val="EmphasizeText"/>
        </w:rPr>
        <w:t>Number</w:t>
      </w:r>
      <w:r>
        <w:t xml:space="preserve"> group, set the last two </w:t>
      </w:r>
      <w:r w:rsidRPr="00600F9B">
        <w:rPr>
          <w:u w:val="single"/>
        </w:rPr>
        <w:t>detail</w:t>
      </w:r>
      <w:r>
        <w:t xml:space="preserve"> (not header) textboxes (</w:t>
      </w:r>
      <w:r w:rsidRPr="009D037E">
        <w:rPr>
          <w:rStyle w:val="EmphasizeText"/>
        </w:rPr>
        <w:t>UnitPrice</w:t>
      </w:r>
      <w:r>
        <w:t xml:space="preserve"> and </w:t>
      </w:r>
      <w:r w:rsidRPr="009D037E">
        <w:rPr>
          <w:rStyle w:val="EmphasizeText"/>
        </w:rPr>
        <w:t>Amount</w:t>
      </w:r>
      <w:r>
        <w:t>) to format with a currency symbol.</w:t>
      </w:r>
    </w:p>
    <w:p w14:paraId="5D4E4266" w14:textId="3E9706A2" w:rsidR="00741A6B" w:rsidRDefault="00741A6B" w:rsidP="00741A6B">
      <w:pPr>
        <w:pStyle w:val="StepImage"/>
      </w:pPr>
      <w:r>
        <w:rPr>
          <w:noProof/>
        </w:rPr>
        <w:drawing>
          <wp:inline distT="0" distB="0" distL="0" distR="0" wp14:anchorId="42E649E5" wp14:editId="17ADB641">
            <wp:extent cx="5714286" cy="1123810"/>
            <wp:effectExtent l="0" t="0" r="1270" b="63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60"/>
                    <a:stretch>
                      <a:fillRect/>
                    </a:stretch>
                  </pic:blipFill>
                  <pic:spPr>
                    <a:xfrm>
                      <a:off x="0" y="0"/>
                      <a:ext cx="5714286" cy="1123810"/>
                    </a:xfrm>
                    <a:prstGeom prst="rect">
                      <a:avLst/>
                    </a:prstGeom>
                  </pic:spPr>
                </pic:pic>
              </a:graphicData>
            </a:graphic>
          </wp:inline>
        </w:drawing>
      </w:r>
    </w:p>
    <w:p w14:paraId="1C5F723A" w14:textId="77777777" w:rsidR="00B114A9" w:rsidRDefault="00B114A9" w:rsidP="00B114A9">
      <w:pPr>
        <w:pStyle w:val="StepImage"/>
      </w:pPr>
      <w:r>
        <w:rPr>
          <w:noProof/>
        </w:rPr>
        <w:drawing>
          <wp:inline distT="0" distB="0" distL="0" distR="0" wp14:anchorId="2C345273" wp14:editId="6E4BD62C">
            <wp:extent cx="3485714" cy="876190"/>
            <wp:effectExtent l="0" t="0" r="63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85714" cy="876190"/>
                    </a:xfrm>
                    <a:prstGeom prst="rect">
                      <a:avLst/>
                    </a:prstGeom>
                  </pic:spPr>
                </pic:pic>
              </a:graphicData>
            </a:graphic>
          </wp:inline>
        </w:drawing>
      </w:r>
    </w:p>
    <w:p w14:paraId="75ECA61F" w14:textId="77777777" w:rsidR="00741A6B" w:rsidRDefault="00741A6B">
      <w:pPr>
        <w:spacing w:before="0" w:after="0"/>
      </w:pPr>
      <w:r>
        <w:br w:type="page"/>
      </w:r>
    </w:p>
    <w:p w14:paraId="14ADD751" w14:textId="0F882B2A" w:rsidR="00B114A9" w:rsidRDefault="00B114A9" w:rsidP="00B114A9">
      <w:pPr>
        <w:pStyle w:val="Step"/>
      </w:pPr>
      <w:r>
        <w:lastRenderedPageBreak/>
        <w:t xml:space="preserve">To add a total row to the table, right-click the </w:t>
      </w:r>
      <w:r w:rsidRPr="009D037E">
        <w:rPr>
          <w:rStyle w:val="EmphasizeText"/>
        </w:rPr>
        <w:t>Quantity</w:t>
      </w:r>
      <w:r>
        <w:t xml:space="preserve"> detail textbox, and then select </w:t>
      </w:r>
      <w:r w:rsidRPr="009D037E">
        <w:rPr>
          <w:rStyle w:val="EmphasizeText"/>
        </w:rPr>
        <w:t>Add Total</w:t>
      </w:r>
      <w:r>
        <w:t>.</w:t>
      </w:r>
    </w:p>
    <w:p w14:paraId="6C29F366" w14:textId="77777777" w:rsidR="00B114A9" w:rsidRDefault="00B114A9" w:rsidP="00B114A9">
      <w:pPr>
        <w:pStyle w:val="StepImage"/>
      </w:pPr>
      <w:r>
        <w:rPr>
          <w:noProof/>
        </w:rPr>
        <w:drawing>
          <wp:inline distT="0" distB="0" distL="0" distR="0" wp14:anchorId="6E64525D" wp14:editId="19B8A7B5">
            <wp:extent cx="1714286" cy="3904762"/>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14286" cy="3904762"/>
                    </a:xfrm>
                    <a:prstGeom prst="rect">
                      <a:avLst/>
                    </a:prstGeom>
                  </pic:spPr>
                </pic:pic>
              </a:graphicData>
            </a:graphic>
          </wp:inline>
        </w:drawing>
      </w:r>
    </w:p>
    <w:p w14:paraId="206B7A01" w14:textId="77777777" w:rsidR="00B114A9" w:rsidRDefault="00B114A9" w:rsidP="00B114A9">
      <w:pPr>
        <w:pStyle w:val="Step"/>
      </w:pPr>
      <w:r>
        <w:t xml:space="preserve">Notice that a new row, which represents the table footer, has been added, and that the expression will evaluate the sum of </w:t>
      </w:r>
      <w:r w:rsidRPr="009D037E">
        <w:rPr>
          <w:rStyle w:val="EmphasizeText"/>
        </w:rPr>
        <w:t>Quantity</w:t>
      </w:r>
      <w:r>
        <w:t xml:space="preserve"> values.</w:t>
      </w:r>
    </w:p>
    <w:p w14:paraId="56344C35" w14:textId="77777777" w:rsidR="00B114A9" w:rsidRDefault="00B114A9" w:rsidP="00B114A9">
      <w:pPr>
        <w:pStyle w:val="Step"/>
      </w:pPr>
      <w:r>
        <w:t xml:space="preserve">Repeat the last step to add a total for the </w:t>
      </w:r>
      <w:r w:rsidRPr="009D037E">
        <w:rPr>
          <w:rStyle w:val="EmphasizeText"/>
        </w:rPr>
        <w:t>Amount</w:t>
      </w:r>
      <w:r>
        <w:t xml:space="preserve"> detail textbox.</w:t>
      </w:r>
    </w:p>
    <w:p w14:paraId="2F5C70E9" w14:textId="77777777" w:rsidR="00B114A9" w:rsidRDefault="00B114A9" w:rsidP="00B114A9">
      <w:pPr>
        <w:pStyle w:val="Step"/>
      </w:pPr>
      <w:r>
        <w:t xml:space="preserve">In the first cell of the table footer row, enter the word </w:t>
      </w:r>
      <w:r w:rsidRPr="009D037E">
        <w:rPr>
          <w:rStyle w:val="EmphasizeText"/>
        </w:rPr>
        <w:t>Total</w:t>
      </w:r>
      <w:r>
        <w:t>.</w:t>
      </w:r>
    </w:p>
    <w:p w14:paraId="08646474" w14:textId="77777777" w:rsidR="00B114A9" w:rsidRDefault="00B114A9" w:rsidP="00B114A9">
      <w:pPr>
        <w:pStyle w:val="Step"/>
      </w:pPr>
      <w:r>
        <w:t>Format all textboxes in the footer row to format as bold.</w:t>
      </w:r>
    </w:p>
    <w:p w14:paraId="0E6E6666" w14:textId="77777777" w:rsidR="00B114A9" w:rsidRDefault="00B114A9" w:rsidP="00B114A9">
      <w:pPr>
        <w:pStyle w:val="Step"/>
      </w:pPr>
      <w:r>
        <w:t>Verify that the table design looks like the following:</w:t>
      </w:r>
    </w:p>
    <w:p w14:paraId="3C5B09A2" w14:textId="64F2329A" w:rsidR="00B114A9" w:rsidRDefault="00741A6B" w:rsidP="00B114A9">
      <w:pPr>
        <w:pStyle w:val="StepImage"/>
      </w:pPr>
      <w:r>
        <w:rPr>
          <w:noProof/>
        </w:rPr>
        <w:drawing>
          <wp:inline distT="0" distB="0" distL="0" distR="0" wp14:anchorId="3A8C3D40" wp14:editId="0DDE434F">
            <wp:extent cx="5714286" cy="914286"/>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3"/>
                    <a:stretch>
                      <a:fillRect/>
                    </a:stretch>
                  </pic:blipFill>
                  <pic:spPr>
                    <a:xfrm>
                      <a:off x="0" y="0"/>
                      <a:ext cx="5714286" cy="914286"/>
                    </a:xfrm>
                    <a:prstGeom prst="rect">
                      <a:avLst/>
                    </a:prstGeom>
                  </pic:spPr>
                </pic:pic>
              </a:graphicData>
            </a:graphic>
          </wp:inline>
        </w:drawing>
      </w:r>
    </w:p>
    <w:p w14:paraId="12E8A531" w14:textId="77777777" w:rsidR="00741A6B" w:rsidRDefault="00741A6B">
      <w:pPr>
        <w:spacing w:before="0" w:after="0"/>
      </w:pPr>
      <w:r>
        <w:br w:type="page"/>
      </w:r>
    </w:p>
    <w:p w14:paraId="0B8D56A2" w14:textId="22C8F841" w:rsidR="00B114A9" w:rsidRDefault="00B114A9" w:rsidP="00B114A9">
      <w:pPr>
        <w:pStyle w:val="Step"/>
      </w:pPr>
      <w:r>
        <w:lastRenderedPageBreak/>
        <w:t>To remove any trailing space after the table, hover the cursor over the dashed line between the report body and report footer region, and then drag upwards to touch the bottom of the table.</w:t>
      </w:r>
    </w:p>
    <w:p w14:paraId="484142F8" w14:textId="77777777" w:rsidR="00B114A9" w:rsidRDefault="00B114A9" w:rsidP="00B114A9">
      <w:pPr>
        <w:pStyle w:val="StepImage"/>
      </w:pPr>
      <w:r>
        <w:rPr>
          <w:noProof/>
        </w:rPr>
        <w:drawing>
          <wp:inline distT="0" distB="0" distL="0" distR="0" wp14:anchorId="19277DF6" wp14:editId="1B17FB6C">
            <wp:extent cx="5523809" cy="2561905"/>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3809" cy="2561905"/>
                    </a:xfrm>
                    <a:prstGeom prst="rect">
                      <a:avLst/>
                    </a:prstGeom>
                  </pic:spPr>
                </pic:pic>
              </a:graphicData>
            </a:graphic>
          </wp:inline>
        </w:drawing>
      </w:r>
    </w:p>
    <w:p w14:paraId="0AB2EDD4" w14:textId="77777777" w:rsidR="00B114A9" w:rsidRDefault="00B114A9" w:rsidP="00B114A9">
      <w:pPr>
        <w:pStyle w:val="Step"/>
      </w:pPr>
      <w:r>
        <w:t>Save the report</w:t>
      </w:r>
    </w:p>
    <w:p w14:paraId="65057208" w14:textId="77777777" w:rsidR="00B114A9" w:rsidRDefault="00B114A9" w:rsidP="00B114A9">
      <w:pPr>
        <w:pStyle w:val="Step"/>
      </w:pPr>
      <w:r>
        <w:t>Preview the report.</w:t>
      </w:r>
    </w:p>
    <w:p w14:paraId="46905D17" w14:textId="77777777" w:rsidR="00741A6B" w:rsidRDefault="00741A6B">
      <w:pPr>
        <w:spacing w:before="0" w:after="0"/>
      </w:pPr>
      <w:r>
        <w:br w:type="page"/>
      </w:r>
    </w:p>
    <w:p w14:paraId="1CF48DAD" w14:textId="1FEC47EF" w:rsidR="00B114A9" w:rsidRDefault="00B114A9" w:rsidP="00B114A9">
      <w:pPr>
        <w:pStyle w:val="Step"/>
      </w:pPr>
      <w:r>
        <w:lastRenderedPageBreak/>
        <w:t>Verify that the rendered report looks like the following:</w:t>
      </w:r>
    </w:p>
    <w:p w14:paraId="6CEBE77C" w14:textId="1C3854E6" w:rsidR="00B114A9" w:rsidRDefault="00C72178" w:rsidP="00B114A9">
      <w:pPr>
        <w:pStyle w:val="StepImage"/>
      </w:pPr>
      <w:r>
        <w:rPr>
          <w:noProof/>
        </w:rPr>
        <w:drawing>
          <wp:inline distT="0" distB="0" distL="0" distR="0" wp14:anchorId="381DCD87" wp14:editId="34E62AFE">
            <wp:extent cx="5561905" cy="527619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stretch>
                      <a:fillRect/>
                    </a:stretch>
                  </pic:blipFill>
                  <pic:spPr>
                    <a:xfrm>
                      <a:off x="0" y="0"/>
                      <a:ext cx="5561905" cy="5276190"/>
                    </a:xfrm>
                    <a:prstGeom prst="rect">
                      <a:avLst/>
                    </a:prstGeom>
                  </pic:spPr>
                </pic:pic>
              </a:graphicData>
            </a:graphic>
          </wp:inline>
        </w:drawing>
      </w:r>
    </w:p>
    <w:p w14:paraId="311C5E62" w14:textId="77777777" w:rsidR="00B114A9" w:rsidRDefault="00B114A9" w:rsidP="00B114A9">
      <w:pPr>
        <w:pStyle w:val="Step"/>
      </w:pPr>
      <w:r>
        <w:t xml:space="preserve">In the </w:t>
      </w:r>
      <w:r w:rsidRPr="00644A8D">
        <w:rPr>
          <w:rStyle w:val="EmphasizeText"/>
        </w:rPr>
        <w:t>Sales Order Number</w:t>
      </w:r>
      <w:r>
        <w:t xml:space="preserve"> parameter box, replace the value with </w:t>
      </w:r>
      <w:r w:rsidRPr="00644A8D">
        <w:rPr>
          <w:rStyle w:val="EmphasizeText"/>
        </w:rPr>
        <w:t>51721</w:t>
      </w:r>
      <w:r>
        <w:t>.</w:t>
      </w:r>
    </w:p>
    <w:p w14:paraId="285DA374" w14:textId="77777777" w:rsidR="00B114A9" w:rsidRDefault="00B114A9" w:rsidP="00B114A9">
      <w:pPr>
        <w:pStyle w:val="StepImage"/>
      </w:pPr>
      <w:r>
        <w:rPr>
          <w:noProof/>
        </w:rPr>
        <w:drawing>
          <wp:inline distT="0" distB="0" distL="0" distR="0" wp14:anchorId="29916D84" wp14:editId="4B23201E">
            <wp:extent cx="4504762" cy="514286"/>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4762" cy="514286"/>
                    </a:xfrm>
                    <a:prstGeom prst="rect">
                      <a:avLst/>
                    </a:prstGeom>
                  </pic:spPr>
                </pic:pic>
              </a:graphicData>
            </a:graphic>
          </wp:inline>
        </w:drawing>
      </w:r>
    </w:p>
    <w:p w14:paraId="2B54686B" w14:textId="61FED1CE" w:rsidR="00B114A9" w:rsidRDefault="00B114A9" w:rsidP="00B114A9">
      <w:pPr>
        <w:pStyle w:val="Step"/>
      </w:pPr>
      <w:r>
        <w:t xml:space="preserve">To re-run the report, at the right, </w:t>
      </w:r>
      <w:r w:rsidR="00741A6B">
        <w:t>select</w:t>
      </w:r>
      <w:r>
        <w:t xml:space="preserve"> </w:t>
      </w:r>
      <w:r w:rsidRPr="00644A8D">
        <w:rPr>
          <w:rStyle w:val="EmphasizeText"/>
        </w:rPr>
        <w:t>View Report</w:t>
      </w:r>
      <w:r>
        <w:t>.</w:t>
      </w:r>
    </w:p>
    <w:p w14:paraId="60368B17" w14:textId="77777777" w:rsidR="00B114A9" w:rsidRDefault="00B114A9" w:rsidP="00B114A9">
      <w:pPr>
        <w:pStyle w:val="StepImage"/>
      </w:pPr>
      <w:r>
        <w:rPr>
          <w:noProof/>
        </w:rPr>
        <w:drawing>
          <wp:inline distT="0" distB="0" distL="0" distR="0" wp14:anchorId="1D93FD76" wp14:editId="516F542F">
            <wp:extent cx="1638095" cy="514286"/>
            <wp:effectExtent l="0" t="0" r="63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38095" cy="514286"/>
                    </a:xfrm>
                    <a:prstGeom prst="rect">
                      <a:avLst/>
                    </a:prstGeom>
                  </pic:spPr>
                </pic:pic>
              </a:graphicData>
            </a:graphic>
          </wp:inline>
        </w:drawing>
      </w:r>
    </w:p>
    <w:p w14:paraId="2782D05E" w14:textId="77777777" w:rsidR="00B114A9" w:rsidRPr="00644A8D" w:rsidRDefault="00B114A9" w:rsidP="00B114A9">
      <w:pPr>
        <w:pStyle w:val="StepCommentary"/>
      </w:pPr>
      <w:r>
        <w:t>This sales order has 72 sales order lines, and so the data will render over many pages.</w:t>
      </w:r>
    </w:p>
    <w:p w14:paraId="79FC5564" w14:textId="77777777" w:rsidR="00741A6B" w:rsidRDefault="00741A6B">
      <w:pPr>
        <w:spacing w:before="0" w:after="0"/>
      </w:pPr>
      <w:r>
        <w:br w:type="page"/>
      </w:r>
    </w:p>
    <w:p w14:paraId="608065E9" w14:textId="71B8845D" w:rsidR="00B114A9" w:rsidRDefault="00B114A9" w:rsidP="00B114A9">
      <w:pPr>
        <w:pStyle w:val="Step"/>
      </w:pPr>
      <w:r>
        <w:lastRenderedPageBreak/>
        <w:t xml:space="preserve">To navigate to the second page of the report, on the </w:t>
      </w:r>
      <w:r w:rsidRPr="00FF73AC">
        <w:rPr>
          <w:rStyle w:val="EmphasizeText"/>
        </w:rPr>
        <w:t>Run</w:t>
      </w:r>
      <w:r>
        <w:t xml:space="preserve"> ribbon</w:t>
      </w:r>
      <w:r w:rsidR="00C72178">
        <w:t xml:space="preserve"> tab</w:t>
      </w:r>
      <w:r>
        <w:t xml:space="preserve">, from inside the </w:t>
      </w:r>
      <w:r w:rsidRPr="00FF73AC">
        <w:rPr>
          <w:rStyle w:val="EmphasizeText"/>
        </w:rPr>
        <w:t>Navigation</w:t>
      </w:r>
      <w:r>
        <w:t xml:space="preserve"> group, </w:t>
      </w:r>
      <w:r w:rsidR="00741A6B">
        <w:t>select</w:t>
      </w:r>
      <w:r>
        <w:t xml:space="preserve"> </w:t>
      </w:r>
      <w:r w:rsidRPr="00FF73AC">
        <w:rPr>
          <w:rStyle w:val="EmphasizeText"/>
        </w:rPr>
        <w:t>Next</w:t>
      </w:r>
      <w:r>
        <w:t>.</w:t>
      </w:r>
    </w:p>
    <w:p w14:paraId="38D28B97" w14:textId="77777777" w:rsidR="00B114A9" w:rsidRDefault="00B114A9" w:rsidP="00B114A9">
      <w:pPr>
        <w:pStyle w:val="StepImage"/>
      </w:pPr>
      <w:r>
        <w:rPr>
          <w:noProof/>
        </w:rPr>
        <w:drawing>
          <wp:inline distT="0" distB="0" distL="0" distR="0" wp14:anchorId="36FD7162" wp14:editId="33F37C11">
            <wp:extent cx="4628571" cy="1133333"/>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8571" cy="1133333"/>
                    </a:xfrm>
                    <a:prstGeom prst="rect">
                      <a:avLst/>
                    </a:prstGeom>
                  </pic:spPr>
                </pic:pic>
              </a:graphicData>
            </a:graphic>
          </wp:inline>
        </w:drawing>
      </w:r>
    </w:p>
    <w:p w14:paraId="0041E192" w14:textId="77777777" w:rsidR="00B114A9" w:rsidRDefault="00B114A9" w:rsidP="00B114A9">
      <w:pPr>
        <w:pStyle w:val="Step"/>
      </w:pPr>
      <w:r>
        <w:t>On page 2, notice that the table header does not appear.</w:t>
      </w:r>
    </w:p>
    <w:p w14:paraId="7A775CFA" w14:textId="77777777" w:rsidR="00B114A9" w:rsidRDefault="00B114A9" w:rsidP="00B114A9">
      <w:pPr>
        <w:pStyle w:val="StepCommentary"/>
      </w:pPr>
      <w:r>
        <w:t>You will address this issue in the next task.</w:t>
      </w:r>
    </w:p>
    <w:p w14:paraId="5036D2D7" w14:textId="77777777" w:rsidR="00B114A9" w:rsidRDefault="00B114A9" w:rsidP="00B114A9">
      <w:pPr>
        <w:pStyle w:val="Step"/>
      </w:pPr>
      <w:r>
        <w:t>Scroll to the bottom of the page, and then notice that the report footer displays only the execution time.</w:t>
      </w:r>
    </w:p>
    <w:p w14:paraId="6243593F" w14:textId="77777777" w:rsidR="00B114A9" w:rsidRDefault="00B114A9" w:rsidP="00B114A9">
      <w:pPr>
        <w:pStyle w:val="StepCommentary"/>
      </w:pPr>
      <w:r>
        <w:t>In the next task, you will improve the footer text by appending the page number.</w:t>
      </w:r>
    </w:p>
    <w:p w14:paraId="4CC3A93E" w14:textId="5A30EA67" w:rsidR="00B114A9" w:rsidRDefault="00B114A9" w:rsidP="00BD150A">
      <w:pPr>
        <w:pStyle w:val="Heading3"/>
      </w:pPr>
      <w:r>
        <w:t>Finaliz</w:t>
      </w:r>
      <w:r w:rsidR="00950BE8">
        <w:t>e</w:t>
      </w:r>
      <w:r>
        <w:t xml:space="preserve"> the </w:t>
      </w:r>
      <w:r w:rsidR="00950BE8">
        <w:t>r</w:t>
      </w:r>
      <w:r>
        <w:t xml:space="preserve">eport </w:t>
      </w:r>
      <w:r w:rsidR="00950BE8">
        <w:t>d</w:t>
      </w:r>
      <w:r>
        <w:t>esign</w:t>
      </w:r>
    </w:p>
    <w:p w14:paraId="094083D2" w14:textId="77777777" w:rsidR="00B114A9" w:rsidRDefault="00B114A9" w:rsidP="00B114A9">
      <w:r>
        <w:t>In this task, you will finalize the report design by ensuring multi-page reports render appropriately.</w:t>
      </w:r>
    </w:p>
    <w:p w14:paraId="0B0DD008" w14:textId="77777777" w:rsidR="00B114A9" w:rsidRDefault="00B114A9" w:rsidP="00F437F2">
      <w:pPr>
        <w:pStyle w:val="Step"/>
      </w:pPr>
      <w:r>
        <w:t>Switch to the design view.</w:t>
      </w:r>
    </w:p>
    <w:p w14:paraId="2BF273FC" w14:textId="77777777" w:rsidR="00B114A9" w:rsidRDefault="00B114A9" w:rsidP="00F437F2">
      <w:pPr>
        <w:pStyle w:val="Step"/>
      </w:pPr>
      <w:r>
        <w:t>To ensure the table header repeats on all pages, first select any textbox of the table.</w:t>
      </w:r>
    </w:p>
    <w:p w14:paraId="0F58636A" w14:textId="252B5EDA" w:rsidR="00B114A9" w:rsidRDefault="00B114A9" w:rsidP="00F437F2">
      <w:pPr>
        <w:pStyle w:val="Step"/>
      </w:pPr>
      <w:r>
        <w:t xml:space="preserve">In the </w:t>
      </w:r>
      <w:r w:rsidRPr="008910F5">
        <w:rPr>
          <w:rStyle w:val="EmphasizeText"/>
        </w:rPr>
        <w:t>Grouping</w:t>
      </w:r>
      <w:r>
        <w:t xml:space="preserve"> pane (located along the bottom of the report designer), at the far right</w:t>
      </w:r>
      <w:r w:rsidR="00F437F2">
        <w:t xml:space="preserve"> of the </w:t>
      </w:r>
      <w:r w:rsidR="00F437F2" w:rsidRPr="00F437F2">
        <w:rPr>
          <w:rStyle w:val="EmphasizeText"/>
        </w:rPr>
        <w:t>Column Groups</w:t>
      </w:r>
      <w:r>
        <w:t xml:space="preserve">, </w:t>
      </w:r>
      <w:r w:rsidR="000F0EE9">
        <w:t>select</w:t>
      </w:r>
      <w:r>
        <w:t xml:space="preserve"> the down-arrow, and then select </w:t>
      </w:r>
      <w:r w:rsidRPr="008910F5">
        <w:rPr>
          <w:rStyle w:val="EmphasizeText"/>
        </w:rPr>
        <w:t>Advanced Mode</w:t>
      </w:r>
      <w:r>
        <w:t>.</w:t>
      </w:r>
    </w:p>
    <w:p w14:paraId="4CEA9D51" w14:textId="77777777" w:rsidR="00B114A9" w:rsidRDefault="00B114A9" w:rsidP="00B114A9">
      <w:pPr>
        <w:pStyle w:val="StepImage"/>
      </w:pPr>
      <w:r>
        <w:rPr>
          <w:noProof/>
        </w:rPr>
        <w:drawing>
          <wp:inline distT="0" distB="0" distL="0" distR="0" wp14:anchorId="1EEB6C3F" wp14:editId="48A47F15">
            <wp:extent cx="5924550" cy="828675"/>
            <wp:effectExtent l="0" t="0" r="0" b="9525"/>
            <wp:docPr id="85" name="Picture 85" descr="C:\Users\PETERM~1\AppData\Local\Temp\SNAGHTML34447b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ETERM~1\AppData\Local\Temp\SNAGHTML34447bd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4550" cy="828675"/>
                    </a:xfrm>
                    <a:prstGeom prst="rect">
                      <a:avLst/>
                    </a:prstGeom>
                    <a:noFill/>
                    <a:ln>
                      <a:noFill/>
                    </a:ln>
                  </pic:spPr>
                </pic:pic>
              </a:graphicData>
            </a:graphic>
          </wp:inline>
        </w:drawing>
      </w:r>
    </w:p>
    <w:p w14:paraId="5FA21506" w14:textId="77777777" w:rsidR="00B114A9" w:rsidRDefault="00B114A9" w:rsidP="00B114A9">
      <w:pPr>
        <w:pStyle w:val="Step"/>
      </w:pPr>
      <w:r>
        <w:t xml:space="preserve">In the </w:t>
      </w:r>
      <w:r w:rsidRPr="0007692C">
        <w:rPr>
          <w:rStyle w:val="EmphasizeText"/>
        </w:rPr>
        <w:t>Row Groups</w:t>
      </w:r>
      <w:r>
        <w:t xml:space="preserve"> section, select the first static group.</w:t>
      </w:r>
    </w:p>
    <w:p w14:paraId="680D76E5" w14:textId="77777777" w:rsidR="00B114A9" w:rsidRDefault="00B114A9" w:rsidP="00B114A9">
      <w:pPr>
        <w:pStyle w:val="StepImage"/>
      </w:pPr>
      <w:r>
        <w:rPr>
          <w:noProof/>
        </w:rPr>
        <w:drawing>
          <wp:inline distT="0" distB="0" distL="0" distR="0" wp14:anchorId="69AC2C6E" wp14:editId="0D317612">
            <wp:extent cx="3961905" cy="1180952"/>
            <wp:effectExtent l="0" t="0" r="63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1905" cy="1180952"/>
                    </a:xfrm>
                    <a:prstGeom prst="rect">
                      <a:avLst/>
                    </a:prstGeom>
                  </pic:spPr>
                </pic:pic>
              </a:graphicData>
            </a:graphic>
          </wp:inline>
        </w:drawing>
      </w:r>
    </w:p>
    <w:p w14:paraId="679728B9" w14:textId="77777777" w:rsidR="00B114A9" w:rsidRPr="00600F9B" w:rsidRDefault="00B114A9" w:rsidP="00B114A9">
      <w:pPr>
        <w:pStyle w:val="StepCommentary"/>
      </w:pPr>
      <w:r>
        <w:t>This selected the table header row.</w:t>
      </w:r>
    </w:p>
    <w:p w14:paraId="2D0232E0" w14:textId="77777777" w:rsidR="00B114A9" w:rsidRDefault="00B114A9" w:rsidP="00B114A9">
      <w:pPr>
        <w:spacing w:before="0" w:after="0"/>
      </w:pPr>
      <w:r>
        <w:br w:type="page"/>
      </w:r>
    </w:p>
    <w:p w14:paraId="486683E8" w14:textId="1C4175BA" w:rsidR="00B114A9" w:rsidRDefault="00B114A9" w:rsidP="00B114A9">
      <w:pPr>
        <w:pStyle w:val="Step"/>
      </w:pPr>
      <w:r>
        <w:lastRenderedPageBreak/>
        <w:t xml:space="preserve">In the </w:t>
      </w:r>
      <w:r w:rsidRPr="0007692C">
        <w:rPr>
          <w:rStyle w:val="EmphasizeText"/>
        </w:rPr>
        <w:t>Properties</w:t>
      </w:r>
      <w:r>
        <w:t xml:space="preserve"> pane, set the</w:t>
      </w:r>
      <w:r w:rsidR="00741A6B">
        <w:t xml:space="preserve"> </w:t>
      </w:r>
      <w:r w:rsidR="00741A6B" w:rsidRPr="00741A6B">
        <w:rPr>
          <w:rStyle w:val="EmphasizeText"/>
        </w:rPr>
        <w:t>Other</w:t>
      </w:r>
      <w:r w:rsidR="00741A6B">
        <w:t> &gt; </w:t>
      </w:r>
      <w:r w:rsidRPr="0007692C">
        <w:rPr>
          <w:rStyle w:val="EmphasizeText"/>
        </w:rPr>
        <w:t>RepeatOnNewPage</w:t>
      </w:r>
      <w:r>
        <w:t xml:space="preserve"> property to </w:t>
      </w:r>
      <w:r w:rsidRPr="0007692C">
        <w:rPr>
          <w:rStyle w:val="EmphasizeText"/>
        </w:rPr>
        <w:t>True</w:t>
      </w:r>
      <w:r>
        <w:t>.</w:t>
      </w:r>
    </w:p>
    <w:p w14:paraId="1FDF2E87" w14:textId="77777777" w:rsidR="00B114A9" w:rsidRDefault="00B114A9" w:rsidP="00B114A9">
      <w:pPr>
        <w:pStyle w:val="StepCommentary"/>
      </w:pPr>
      <w:r>
        <w:t>This ensures that the first static group (representing the table header) will repeat on all pages.</w:t>
      </w:r>
    </w:p>
    <w:p w14:paraId="5008C350" w14:textId="77777777" w:rsidR="00B114A9" w:rsidRDefault="00B114A9" w:rsidP="00B114A9">
      <w:pPr>
        <w:pStyle w:val="Step"/>
      </w:pPr>
      <w:r>
        <w:t xml:space="preserve">In the table footer region, right-click the </w:t>
      </w:r>
      <w:r w:rsidRPr="0007692C">
        <w:rPr>
          <w:rStyle w:val="EmphasizeText"/>
        </w:rPr>
        <w:t>ExecutionTime</w:t>
      </w:r>
      <w:r>
        <w:t xml:space="preserve"> textbox, and then select </w:t>
      </w:r>
      <w:r w:rsidRPr="0007692C">
        <w:rPr>
          <w:rStyle w:val="EmphasizeText"/>
        </w:rPr>
        <w:t>Expression</w:t>
      </w:r>
      <w:r>
        <w:t>.</w:t>
      </w:r>
    </w:p>
    <w:p w14:paraId="7B39BED5" w14:textId="77777777" w:rsidR="00B114A9" w:rsidRDefault="00B114A9" w:rsidP="00B114A9">
      <w:pPr>
        <w:pStyle w:val="StepImage"/>
      </w:pPr>
      <w:r>
        <w:rPr>
          <w:noProof/>
        </w:rPr>
        <w:drawing>
          <wp:inline distT="0" distB="0" distL="0" distR="0" wp14:anchorId="3D8B388D" wp14:editId="210552EA">
            <wp:extent cx="5257800" cy="2181225"/>
            <wp:effectExtent l="0" t="0" r="0" b="9525"/>
            <wp:docPr id="93" name="Picture 93" descr="C:\Users\PETERM~1\AppData\Local\Temp\SNAGHTML34484e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ERM~1\AppData\Local\Temp\SNAGHTML34484ed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57800" cy="2181225"/>
                    </a:xfrm>
                    <a:prstGeom prst="rect">
                      <a:avLst/>
                    </a:prstGeom>
                    <a:noFill/>
                    <a:ln>
                      <a:noFill/>
                    </a:ln>
                  </pic:spPr>
                </pic:pic>
              </a:graphicData>
            </a:graphic>
          </wp:inline>
        </w:drawing>
      </w:r>
    </w:p>
    <w:p w14:paraId="715AEB5C" w14:textId="06E82CEA" w:rsidR="00B114A9" w:rsidRDefault="00B114A9" w:rsidP="00B114A9">
      <w:pPr>
        <w:pStyle w:val="Step"/>
      </w:pPr>
      <w:r>
        <w:t xml:space="preserve">In the </w:t>
      </w:r>
      <w:r w:rsidRPr="0007692C">
        <w:rPr>
          <w:rStyle w:val="EmphasizeText"/>
        </w:rPr>
        <w:t>Expression</w:t>
      </w:r>
      <w:r>
        <w:t xml:space="preserve"> window, in the expression box, append a space, followed by </w:t>
      </w:r>
      <w:r w:rsidRPr="0007692C">
        <w:rPr>
          <w:rStyle w:val="EmphasizeText"/>
        </w:rPr>
        <w:t>&amp; “ | Page “ &amp;</w:t>
      </w:r>
      <w:r>
        <w:t>, to produce the following</w:t>
      </w:r>
      <w:r w:rsidR="00741A6B">
        <w:t xml:space="preserve"> expression</w:t>
      </w:r>
      <w:r>
        <w:t>:</w:t>
      </w:r>
    </w:p>
    <w:p w14:paraId="48041D89" w14:textId="77777777" w:rsidR="00B114A9" w:rsidRDefault="00B114A9" w:rsidP="00B114A9">
      <w:pPr>
        <w:pStyle w:val="StepCodeHeader"/>
      </w:pPr>
      <w:r>
        <w:t>VB Script</w:t>
      </w:r>
    </w:p>
    <w:p w14:paraId="60EDE703" w14:textId="77777777" w:rsidR="00B114A9" w:rsidRDefault="00B114A9" w:rsidP="00B114A9">
      <w:pPr>
        <w:pStyle w:val="StepCodeText"/>
      </w:pPr>
      <w:r w:rsidRPr="0007692C">
        <w:t>=Globals!ExecutionTime</w:t>
      </w:r>
      <w:r>
        <w:t xml:space="preserve"> </w:t>
      </w:r>
      <w:r w:rsidRPr="0007692C">
        <w:t>&amp; " | Page " &amp;</w:t>
      </w:r>
    </w:p>
    <w:p w14:paraId="21C43A8E" w14:textId="77777777" w:rsidR="00B114A9" w:rsidRDefault="00B114A9" w:rsidP="00B114A9">
      <w:pPr>
        <w:pStyle w:val="Step"/>
      </w:pPr>
      <w:r>
        <w:t>Ensure that a space follows the last ampersand (&amp;).</w:t>
      </w:r>
    </w:p>
    <w:p w14:paraId="0007129C" w14:textId="77777777" w:rsidR="00B114A9" w:rsidRDefault="00B114A9" w:rsidP="00B114A9">
      <w:pPr>
        <w:pStyle w:val="Step"/>
      </w:pPr>
      <w:r>
        <w:t xml:space="preserve">In the </w:t>
      </w:r>
      <w:r w:rsidRPr="0007692C">
        <w:rPr>
          <w:rStyle w:val="EmphasizeText"/>
        </w:rPr>
        <w:t>Category</w:t>
      </w:r>
      <w:r>
        <w:t xml:space="preserve"> list, select </w:t>
      </w:r>
      <w:r w:rsidRPr="0007692C">
        <w:rPr>
          <w:rStyle w:val="EmphasizeText"/>
        </w:rPr>
        <w:t>Built-in Fields</w:t>
      </w:r>
      <w:r>
        <w:t>.</w:t>
      </w:r>
    </w:p>
    <w:p w14:paraId="2A61A6EA" w14:textId="77777777" w:rsidR="00B114A9" w:rsidRDefault="00B114A9" w:rsidP="00B114A9">
      <w:pPr>
        <w:pStyle w:val="StepImage"/>
      </w:pPr>
      <w:r>
        <w:rPr>
          <w:noProof/>
        </w:rPr>
        <w:drawing>
          <wp:inline distT="0" distB="0" distL="0" distR="0" wp14:anchorId="644A9EBE" wp14:editId="1DB8C0A8">
            <wp:extent cx="1600000" cy="1561905"/>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00000" cy="1561905"/>
                    </a:xfrm>
                    <a:prstGeom prst="rect">
                      <a:avLst/>
                    </a:prstGeom>
                  </pic:spPr>
                </pic:pic>
              </a:graphicData>
            </a:graphic>
          </wp:inline>
        </w:drawing>
      </w:r>
    </w:p>
    <w:p w14:paraId="7F4D3A58" w14:textId="77777777" w:rsidR="00B114A9" w:rsidRPr="0007692C" w:rsidRDefault="00B114A9" w:rsidP="00B114A9">
      <w:pPr>
        <w:pStyle w:val="Step"/>
      </w:pPr>
      <w:r>
        <w:t xml:space="preserve">To inject the page number value into the expression, in the </w:t>
      </w:r>
      <w:r w:rsidRPr="00613416">
        <w:rPr>
          <w:rStyle w:val="EmphasizeText"/>
        </w:rPr>
        <w:t>Item</w:t>
      </w:r>
      <w:r>
        <w:t xml:space="preserve"> list, double-click </w:t>
      </w:r>
      <w:r w:rsidRPr="0007692C">
        <w:rPr>
          <w:rStyle w:val="EmphasizeText"/>
        </w:rPr>
        <w:t>PageNumber</w:t>
      </w:r>
      <w:r>
        <w:t>.</w:t>
      </w:r>
    </w:p>
    <w:p w14:paraId="50C4398E" w14:textId="77777777" w:rsidR="00B114A9" w:rsidRDefault="00B114A9" w:rsidP="00B114A9">
      <w:pPr>
        <w:pStyle w:val="Step"/>
      </w:pPr>
      <w:r>
        <w:t>Verify that the complete expression reads as follows:</w:t>
      </w:r>
    </w:p>
    <w:p w14:paraId="12E0D288" w14:textId="77777777" w:rsidR="00B114A9" w:rsidRDefault="00B114A9" w:rsidP="00B114A9">
      <w:pPr>
        <w:pStyle w:val="StepImage"/>
      </w:pPr>
      <w:r>
        <w:rPr>
          <w:noProof/>
        </w:rPr>
        <w:drawing>
          <wp:inline distT="0" distB="0" distL="0" distR="0" wp14:anchorId="53C3BA82" wp14:editId="16D6E006">
            <wp:extent cx="5180952" cy="1028571"/>
            <wp:effectExtent l="0" t="0" r="127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0952" cy="1028571"/>
                    </a:xfrm>
                    <a:prstGeom prst="rect">
                      <a:avLst/>
                    </a:prstGeom>
                  </pic:spPr>
                </pic:pic>
              </a:graphicData>
            </a:graphic>
          </wp:inline>
        </w:drawing>
      </w:r>
    </w:p>
    <w:p w14:paraId="55F96BFE" w14:textId="2133A95D" w:rsidR="00B114A9" w:rsidRDefault="00741A6B" w:rsidP="00B114A9">
      <w:pPr>
        <w:pStyle w:val="Step"/>
      </w:pPr>
      <w:r>
        <w:lastRenderedPageBreak/>
        <w:t>Select</w:t>
      </w:r>
      <w:r w:rsidR="00B114A9">
        <w:t xml:space="preserve"> </w:t>
      </w:r>
      <w:r w:rsidR="00B114A9" w:rsidRPr="0007692C">
        <w:rPr>
          <w:rStyle w:val="EmphasizeText"/>
        </w:rPr>
        <w:t>OK</w:t>
      </w:r>
      <w:r w:rsidR="00B114A9">
        <w:t>.</w:t>
      </w:r>
    </w:p>
    <w:p w14:paraId="5CB0DF24" w14:textId="77777777" w:rsidR="00B114A9" w:rsidRDefault="00B114A9" w:rsidP="00B114A9">
      <w:pPr>
        <w:pStyle w:val="Step"/>
      </w:pPr>
      <w:r>
        <w:t>Drag the left side of the textbox to increase the width to the width of the report page.</w:t>
      </w:r>
    </w:p>
    <w:p w14:paraId="086D4930" w14:textId="77777777" w:rsidR="00B114A9" w:rsidRDefault="00B114A9" w:rsidP="00B114A9">
      <w:pPr>
        <w:pStyle w:val="StepImage"/>
      </w:pPr>
      <w:r>
        <w:rPr>
          <w:noProof/>
        </w:rPr>
        <w:drawing>
          <wp:inline distT="0" distB="0" distL="0" distR="0" wp14:anchorId="4C5D1501" wp14:editId="29FBA480">
            <wp:extent cx="5628571" cy="476190"/>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8571" cy="476190"/>
                    </a:xfrm>
                    <a:prstGeom prst="rect">
                      <a:avLst/>
                    </a:prstGeom>
                  </pic:spPr>
                </pic:pic>
              </a:graphicData>
            </a:graphic>
          </wp:inline>
        </w:drawing>
      </w:r>
    </w:p>
    <w:p w14:paraId="639D797F" w14:textId="77777777" w:rsidR="00B114A9" w:rsidRDefault="00B114A9" w:rsidP="00B114A9">
      <w:pPr>
        <w:pStyle w:val="StepCommentary"/>
      </w:pPr>
      <w:r>
        <w:t>The design of the report is now complete. Lastly, you will ensure that the page width is set to exactly six inches, and also remove the report parameter default value.</w:t>
      </w:r>
    </w:p>
    <w:p w14:paraId="2B4AECC8" w14:textId="2BCF5681" w:rsidR="00B114A9" w:rsidRDefault="00B114A9" w:rsidP="00B114A9">
      <w:pPr>
        <w:pStyle w:val="Step"/>
      </w:pPr>
      <w:r>
        <w:t>To select the report body, right-click any table textbox, and then select</w:t>
      </w:r>
      <w:r w:rsidR="00741A6B">
        <w:t xml:space="preserve"> </w:t>
      </w:r>
      <w:r w:rsidR="00741A6B" w:rsidRPr="00741A6B">
        <w:rPr>
          <w:rStyle w:val="EmphasizeText"/>
        </w:rPr>
        <w:t>Select</w:t>
      </w:r>
      <w:r w:rsidR="00741A6B">
        <w:t> &gt; </w:t>
      </w:r>
      <w:r w:rsidRPr="000D6149">
        <w:rPr>
          <w:rStyle w:val="EmphasizeText"/>
        </w:rPr>
        <w:t>Body</w:t>
      </w:r>
      <w:r>
        <w:t>.</w:t>
      </w:r>
    </w:p>
    <w:p w14:paraId="746A80DB" w14:textId="77777777" w:rsidR="00B114A9" w:rsidRDefault="00B114A9" w:rsidP="00B114A9">
      <w:pPr>
        <w:pStyle w:val="StepImage"/>
      </w:pPr>
      <w:r>
        <w:rPr>
          <w:noProof/>
        </w:rPr>
        <w:drawing>
          <wp:inline distT="0" distB="0" distL="0" distR="0" wp14:anchorId="35E293E0" wp14:editId="504FB5E4">
            <wp:extent cx="2733675" cy="2257425"/>
            <wp:effectExtent l="0" t="0" r="9525" b="9525"/>
            <wp:docPr id="95" name="Picture 95" descr="C:\Users\PETERM~1\AppData\Local\Temp\SNAGHTML34507b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ETERM~1\AppData\Local\Temp\SNAGHTML34507b3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33675" cy="2257425"/>
                    </a:xfrm>
                    <a:prstGeom prst="rect">
                      <a:avLst/>
                    </a:prstGeom>
                    <a:noFill/>
                    <a:ln>
                      <a:noFill/>
                    </a:ln>
                  </pic:spPr>
                </pic:pic>
              </a:graphicData>
            </a:graphic>
          </wp:inline>
        </w:drawing>
      </w:r>
    </w:p>
    <w:p w14:paraId="34DE4759" w14:textId="77777777" w:rsidR="00B114A9" w:rsidRDefault="00B114A9" w:rsidP="00B114A9">
      <w:pPr>
        <w:pStyle w:val="StepCommentary"/>
      </w:pPr>
      <w:r>
        <w:t>As the table fills the entire report body, this technique must be used to select the report body.</w:t>
      </w:r>
    </w:p>
    <w:p w14:paraId="4E63E97D" w14:textId="3CAD727C" w:rsidR="00B114A9" w:rsidRDefault="00B114A9" w:rsidP="00B114A9">
      <w:pPr>
        <w:pStyle w:val="Step"/>
      </w:pPr>
      <w:r>
        <w:t xml:space="preserve">In the </w:t>
      </w:r>
      <w:r w:rsidRPr="000D6149">
        <w:rPr>
          <w:rStyle w:val="EmphasizeText"/>
        </w:rPr>
        <w:t>Properties</w:t>
      </w:r>
      <w:r>
        <w:t xml:space="preserve"> pane, ensure that the</w:t>
      </w:r>
      <w:r w:rsidR="00741A6B">
        <w:t xml:space="preserve"> </w:t>
      </w:r>
      <w:r w:rsidR="00741A6B" w:rsidRPr="00741A6B">
        <w:rPr>
          <w:rStyle w:val="EmphasizeText"/>
        </w:rPr>
        <w:t>Position</w:t>
      </w:r>
      <w:r w:rsidR="00741A6B">
        <w:t> &gt; </w:t>
      </w:r>
      <w:r w:rsidR="00741A6B" w:rsidRPr="00741A6B">
        <w:rPr>
          <w:rStyle w:val="EmphasizeText"/>
        </w:rPr>
        <w:t>Size</w:t>
      </w:r>
      <w:r w:rsidR="00741A6B">
        <w:t> &gt; </w:t>
      </w:r>
      <w:r w:rsidRPr="000D6149">
        <w:rPr>
          <w:rStyle w:val="EmphasizeText"/>
        </w:rPr>
        <w:t>Width</w:t>
      </w:r>
      <w:r>
        <w:t xml:space="preserve"> property is set to </w:t>
      </w:r>
      <w:r w:rsidRPr="000D6149">
        <w:rPr>
          <w:rStyle w:val="EmphasizeText"/>
        </w:rPr>
        <w:t>6</w:t>
      </w:r>
      <w:r>
        <w:t>.</w:t>
      </w:r>
    </w:p>
    <w:p w14:paraId="6A01372D" w14:textId="05760BBE" w:rsidR="00B114A9" w:rsidRDefault="00B114A9" w:rsidP="00B114A9">
      <w:pPr>
        <w:pStyle w:val="StepCommentary"/>
      </w:pPr>
      <w:r>
        <w:t>It</w:t>
      </w:r>
      <w:r w:rsidR="00741A6B">
        <w:t>’</w:t>
      </w:r>
      <w:r>
        <w:t>s important the width is not greater than six inches, as rendering to print format would break the table up across multiple pages.</w:t>
      </w:r>
    </w:p>
    <w:p w14:paraId="4BAEA039" w14:textId="77777777" w:rsidR="00B114A9" w:rsidRDefault="00B114A9" w:rsidP="00B114A9">
      <w:pPr>
        <w:pStyle w:val="Step"/>
      </w:pPr>
      <w:r>
        <w:t xml:space="preserve">In the </w:t>
      </w:r>
      <w:r w:rsidRPr="000D6149">
        <w:rPr>
          <w:rStyle w:val="EmphasizeText"/>
        </w:rPr>
        <w:t>Report Data</w:t>
      </w:r>
      <w:r>
        <w:t xml:space="preserve"> pane, open the </w:t>
      </w:r>
      <w:r w:rsidRPr="000D6149">
        <w:rPr>
          <w:rStyle w:val="EmphasizeText"/>
        </w:rPr>
        <w:t>SalesOrderNumber</w:t>
      </w:r>
      <w:r>
        <w:t xml:space="preserve"> report parameter properties.</w:t>
      </w:r>
    </w:p>
    <w:p w14:paraId="0545939C" w14:textId="77777777" w:rsidR="00B114A9" w:rsidRDefault="00B114A9" w:rsidP="00B114A9">
      <w:pPr>
        <w:pStyle w:val="Step"/>
      </w:pPr>
      <w:r>
        <w:t xml:space="preserve">On the </w:t>
      </w:r>
      <w:r w:rsidRPr="000D6149">
        <w:rPr>
          <w:rStyle w:val="EmphasizeText"/>
        </w:rPr>
        <w:t>Default Values</w:t>
      </w:r>
      <w:r>
        <w:t xml:space="preserve"> page, select the </w:t>
      </w:r>
      <w:r w:rsidRPr="000D6149">
        <w:rPr>
          <w:rStyle w:val="EmphasizeText"/>
        </w:rPr>
        <w:t>No Default Value</w:t>
      </w:r>
      <w:r>
        <w:t xml:space="preserve"> option.</w:t>
      </w:r>
    </w:p>
    <w:p w14:paraId="593C8689" w14:textId="77777777" w:rsidR="00B114A9" w:rsidRDefault="00B114A9" w:rsidP="00B114A9">
      <w:pPr>
        <w:pStyle w:val="StepImage"/>
      </w:pPr>
      <w:r>
        <w:rPr>
          <w:noProof/>
        </w:rPr>
        <w:drawing>
          <wp:inline distT="0" distB="0" distL="0" distR="0" wp14:anchorId="1D01CA8A" wp14:editId="68C3DA62">
            <wp:extent cx="2276190" cy="8666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6190" cy="866667"/>
                    </a:xfrm>
                    <a:prstGeom prst="rect">
                      <a:avLst/>
                    </a:prstGeom>
                  </pic:spPr>
                </pic:pic>
              </a:graphicData>
            </a:graphic>
          </wp:inline>
        </w:drawing>
      </w:r>
    </w:p>
    <w:p w14:paraId="02021ED3" w14:textId="39053318" w:rsidR="00B114A9" w:rsidRDefault="00741A6B" w:rsidP="00B114A9">
      <w:pPr>
        <w:pStyle w:val="Step"/>
      </w:pPr>
      <w:r>
        <w:t>Select</w:t>
      </w:r>
      <w:r w:rsidR="00B114A9">
        <w:t xml:space="preserve"> </w:t>
      </w:r>
      <w:r w:rsidR="00B114A9" w:rsidRPr="000D6149">
        <w:rPr>
          <w:rStyle w:val="EmphasizeText"/>
        </w:rPr>
        <w:t>OK</w:t>
      </w:r>
      <w:r w:rsidR="00B114A9">
        <w:t>.</w:t>
      </w:r>
    </w:p>
    <w:p w14:paraId="26652B18" w14:textId="77777777" w:rsidR="00B114A9" w:rsidRDefault="00B114A9" w:rsidP="00B114A9">
      <w:pPr>
        <w:pStyle w:val="Step"/>
      </w:pPr>
      <w:r>
        <w:t>Save the report.</w:t>
      </w:r>
    </w:p>
    <w:p w14:paraId="1232F22B" w14:textId="77777777" w:rsidR="00B114A9" w:rsidRDefault="00B114A9" w:rsidP="00B114A9">
      <w:pPr>
        <w:spacing w:before="0" w:after="0"/>
        <w:rPr>
          <w:rFonts w:eastAsiaTheme="majorEastAsia" w:cstheme="majorBidi"/>
          <w:b/>
          <w:szCs w:val="20"/>
        </w:rPr>
      </w:pPr>
      <w:r>
        <w:br w:type="page"/>
      </w:r>
    </w:p>
    <w:p w14:paraId="478119D0" w14:textId="47821291" w:rsidR="00B114A9" w:rsidRDefault="00B114A9" w:rsidP="00BD150A">
      <w:pPr>
        <w:pStyle w:val="Heading3"/>
      </w:pPr>
      <w:r>
        <w:lastRenderedPageBreak/>
        <w:t>Explor</w:t>
      </w:r>
      <w:r w:rsidR="00950BE8">
        <w:t>e</w:t>
      </w:r>
      <w:r>
        <w:t xml:space="preserve"> the </w:t>
      </w:r>
      <w:r w:rsidR="00666DAC">
        <w:t>completed</w:t>
      </w:r>
      <w:r>
        <w:t xml:space="preserve"> </w:t>
      </w:r>
      <w:r w:rsidR="00950BE8">
        <w:t>r</w:t>
      </w:r>
      <w:r>
        <w:t>eport</w:t>
      </w:r>
    </w:p>
    <w:p w14:paraId="3EC81143" w14:textId="55D489DD" w:rsidR="00B114A9" w:rsidRDefault="00B114A9" w:rsidP="00B114A9">
      <w:r>
        <w:t xml:space="preserve">In this task, you will </w:t>
      </w:r>
      <w:r w:rsidR="00C72178">
        <w:t>view the report in print layout mode</w:t>
      </w:r>
      <w:r>
        <w:t>.</w:t>
      </w:r>
    </w:p>
    <w:p w14:paraId="1C4B02DF" w14:textId="7540782C" w:rsidR="00B114A9" w:rsidRDefault="00B114A9" w:rsidP="00F437F2">
      <w:pPr>
        <w:pStyle w:val="Step"/>
      </w:pPr>
      <w:r>
        <w:t>Preview the report.</w:t>
      </w:r>
    </w:p>
    <w:p w14:paraId="454F1956" w14:textId="68981B5E" w:rsidR="00F437F2" w:rsidRDefault="00F437F2" w:rsidP="00F437F2">
      <w:pPr>
        <w:pStyle w:val="Step"/>
      </w:pPr>
      <w:r>
        <w:t xml:space="preserve">In the </w:t>
      </w:r>
      <w:r w:rsidRPr="00644A8D">
        <w:rPr>
          <w:rStyle w:val="EmphasizeText"/>
        </w:rPr>
        <w:t>Sales Order Number</w:t>
      </w:r>
      <w:r>
        <w:t xml:space="preserve"> parameter box, enter the value with </w:t>
      </w:r>
      <w:r w:rsidRPr="00644A8D">
        <w:rPr>
          <w:rStyle w:val="EmphasizeText"/>
        </w:rPr>
        <w:t>51721</w:t>
      </w:r>
    </w:p>
    <w:p w14:paraId="37653E56" w14:textId="2493F71F" w:rsidR="00C72178" w:rsidRDefault="00C72178" w:rsidP="00F437F2">
      <w:pPr>
        <w:pStyle w:val="Step"/>
      </w:pPr>
      <w:r>
        <w:t xml:space="preserve">On the </w:t>
      </w:r>
      <w:r w:rsidRPr="00C72178">
        <w:rPr>
          <w:rStyle w:val="EmphasizeText"/>
        </w:rPr>
        <w:t>Run</w:t>
      </w:r>
      <w:r>
        <w:t xml:space="preserve"> ribbon tab, from inside the </w:t>
      </w:r>
      <w:r w:rsidRPr="00C72178">
        <w:rPr>
          <w:rStyle w:val="EmphasizeText"/>
        </w:rPr>
        <w:t>Print</w:t>
      </w:r>
      <w:r>
        <w:t xml:space="preserve"> group, </w:t>
      </w:r>
      <w:r w:rsidR="000F0EE9">
        <w:t>select</w:t>
      </w:r>
      <w:r>
        <w:t xml:space="preserve"> </w:t>
      </w:r>
      <w:r w:rsidRPr="00C72178">
        <w:rPr>
          <w:rStyle w:val="EmphasizeText"/>
        </w:rPr>
        <w:t>Print Layout</w:t>
      </w:r>
      <w:r>
        <w:t>.</w:t>
      </w:r>
    </w:p>
    <w:p w14:paraId="31226BF6" w14:textId="080BA480" w:rsidR="00C72178" w:rsidRDefault="00C72178" w:rsidP="00C72178">
      <w:pPr>
        <w:pStyle w:val="StepImage"/>
      </w:pPr>
      <w:r>
        <w:rPr>
          <w:noProof/>
        </w:rPr>
        <w:drawing>
          <wp:inline distT="0" distB="0" distL="0" distR="0" wp14:anchorId="28251F0D" wp14:editId="332510B0">
            <wp:extent cx="2038095" cy="876190"/>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38095" cy="876190"/>
                    </a:xfrm>
                    <a:prstGeom prst="rect">
                      <a:avLst/>
                    </a:prstGeom>
                  </pic:spPr>
                </pic:pic>
              </a:graphicData>
            </a:graphic>
          </wp:inline>
        </w:drawing>
      </w:r>
    </w:p>
    <w:p w14:paraId="6C0B8509" w14:textId="4E55891B" w:rsidR="00B114A9" w:rsidRDefault="00C72178" w:rsidP="00C72178">
      <w:pPr>
        <w:pStyle w:val="StepCommentary"/>
      </w:pPr>
      <w:r w:rsidRPr="00C72178">
        <w:t>Print layout mode provides a preview of</w:t>
      </w:r>
      <w:r>
        <w:t xml:space="preserve"> what the report will look like when printed to the strict page size.</w:t>
      </w:r>
    </w:p>
    <w:p w14:paraId="4279B49D" w14:textId="1EB3E767" w:rsidR="00C72178" w:rsidRDefault="00C72178" w:rsidP="00C72178">
      <w:pPr>
        <w:pStyle w:val="Step"/>
      </w:pPr>
      <w:r>
        <w:t>Navigate to page</w:t>
      </w:r>
      <w:r w:rsidR="00950BE8">
        <w:t>s</w:t>
      </w:r>
      <w:r>
        <w:t xml:space="preserve"> 2 and 3.</w:t>
      </w:r>
    </w:p>
    <w:p w14:paraId="5BCB33D0" w14:textId="674C1D30" w:rsidR="00C72178" w:rsidRPr="00C72178" w:rsidRDefault="00C72178" w:rsidP="00C72178">
      <w:pPr>
        <w:pStyle w:val="StepCommentary"/>
      </w:pPr>
      <w:r>
        <w:t xml:space="preserve">In this lab, you </w:t>
      </w:r>
      <w:r w:rsidR="00950BE8">
        <w:t>won’t</w:t>
      </w:r>
      <w:r>
        <w:t xml:space="preserve"> publish the report. </w:t>
      </w:r>
      <w:r w:rsidR="00741A6B">
        <w:t>Note that p</w:t>
      </w:r>
      <w:r>
        <w:t xml:space="preserve">aginated reports can only be rendered in the Power BI service when they are stored in a workspace </w:t>
      </w:r>
      <w:r w:rsidR="00741A6B">
        <w:t xml:space="preserve">that has its license mode set to </w:t>
      </w:r>
      <w:r w:rsidR="00741A6B" w:rsidRPr="00741A6B">
        <w:rPr>
          <w:rStyle w:val="EmphasizeText"/>
        </w:rPr>
        <w:t>Premium per user</w:t>
      </w:r>
      <w:r w:rsidR="00741A6B">
        <w:t xml:space="preserve"> or </w:t>
      </w:r>
      <w:r w:rsidR="00741A6B" w:rsidRPr="00741A6B">
        <w:rPr>
          <w:rStyle w:val="EmphasizeText"/>
        </w:rPr>
        <w:t>Premium per capacity</w:t>
      </w:r>
      <w:r>
        <w:t>, and when that capacity has the paginated reports workload enabled.</w:t>
      </w:r>
    </w:p>
    <w:sectPr w:rsidR="00C72178" w:rsidRPr="00C72178" w:rsidSect="003C41A9">
      <w:footerReference w:type="default" r:id="rId78"/>
      <w:pgSz w:w="12240" w:h="15840" w:code="1"/>
      <w:pgMar w:top="680" w:right="1134" w:bottom="680" w:left="1134" w:header="289" w:footer="544" w:gutter="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01298" w14:textId="77777777" w:rsidR="00F23AFD" w:rsidRDefault="00F23AFD" w:rsidP="004A71C7">
      <w:r>
        <w:separator/>
      </w:r>
    </w:p>
    <w:p w14:paraId="44962583" w14:textId="77777777" w:rsidR="00F23AFD" w:rsidRDefault="00F23AFD"/>
  </w:endnote>
  <w:endnote w:type="continuationSeparator" w:id="0">
    <w:p w14:paraId="185CD2BF" w14:textId="77777777" w:rsidR="00F23AFD" w:rsidRDefault="00F23AFD" w:rsidP="004A71C7">
      <w:r>
        <w:continuationSeparator/>
      </w:r>
    </w:p>
    <w:p w14:paraId="3C0D9BE4" w14:textId="77777777" w:rsidR="00F23AFD" w:rsidRDefault="00F23A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1119FE2C-D5D6-4480-8AF6-287216609260}"/>
    <w:embedBold r:id="rId2" w:fontKey="{3B9A36BD-7687-4FCE-A086-6983359204EA}"/>
    <w:embedItalic r:id="rId3" w:fontKey="{C9A23EAA-17B6-4D3F-8D9E-FE05187C157A}"/>
  </w:font>
  <w:font w:name="Arial">
    <w:panose1 w:val="020B0604020202020204"/>
    <w:charset w:val="00"/>
    <w:family w:val="swiss"/>
    <w:pitch w:val="variable"/>
    <w:sig w:usb0="E0002EFF" w:usb1="C000785B" w:usb2="00000009" w:usb3="00000000" w:csb0="000001FF" w:csb1="00000000"/>
  </w:font>
  <w:font w:name="Segoe Pro">
    <w:altName w:val="Segoe UI"/>
    <w:charset w:val="00"/>
    <w:family w:val="swiss"/>
    <w:pitch w:val="variable"/>
    <w:sig w:usb0="A00002AF" w:usb1="4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embedRegular r:id="rId4" w:fontKey="{7E4D666A-1F0B-4995-98EA-2AC2B28C694A}"/>
    <w:embedItalic r:id="rId5" w:fontKey="{DF987F2A-FE32-4CBF-A2A3-9CF3421B367E}"/>
  </w:font>
  <w:font w:name="Tahoma">
    <w:panose1 w:val="020B0604030504040204"/>
    <w:charset w:val="00"/>
    <w:family w:val="swiss"/>
    <w:pitch w:val="variable"/>
    <w:sig w:usb0="E1002EFF" w:usb1="C000605B" w:usb2="00000029" w:usb3="00000000" w:csb0="000101FF" w:csb1="00000000"/>
    <w:embedRegular r:id="rId6" w:fontKey="{7B2623E3-5310-44DD-BECB-5FBFD46BDB9D}"/>
  </w:font>
  <w:font w:name="Calibri">
    <w:panose1 w:val="020F0502020204030204"/>
    <w:charset w:val="00"/>
    <w:family w:val="swiss"/>
    <w:pitch w:val="variable"/>
    <w:sig w:usb0="E4002EFF" w:usb1="C000247B" w:usb2="00000009" w:usb3="00000000" w:csb0="000001FF" w:csb1="00000000"/>
    <w:embedRegular r:id="rId7" w:fontKey="{0B5595AB-E3DE-4372-BE75-FF53F4F23584}"/>
    <w:embedBold r:id="rId8" w:fontKey="{346F4404-AE9E-48B3-9A37-58CD6E51A152}"/>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02D5EB20-3494-46DC-90D5-94909ED1F4D9}"/>
  </w:font>
  <w:font w:name="Cambria">
    <w:panose1 w:val="02040503050406030204"/>
    <w:charset w:val="00"/>
    <w:family w:val="roman"/>
    <w:pitch w:val="variable"/>
    <w:sig w:usb0="E00006FF" w:usb1="420024FF" w:usb2="02000000" w:usb3="00000000" w:csb0="0000019F" w:csb1="00000000"/>
    <w:embedBold r:id="rId10" w:fontKey="{F4963199-ADF6-4BD8-8C8B-4A36CFF846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4E231" w14:textId="77777777" w:rsidR="0062192C" w:rsidRDefault="0062192C" w:rsidP="006668DF">
    <w:pPr>
      <w:pBdr>
        <w:bottom w:val="single" w:sz="4" w:space="1" w:color="auto"/>
      </w:pBdr>
      <w:tabs>
        <w:tab w:val="right" w:pos="10800"/>
      </w:tabs>
    </w:pPr>
  </w:p>
  <w:p w14:paraId="2D76493E" w14:textId="6201822F" w:rsidR="0062192C" w:rsidRDefault="004806DE" w:rsidP="001A69C3">
    <w:pPr>
      <w:tabs>
        <w:tab w:val="right" w:pos="10800"/>
      </w:tabs>
    </w:pPr>
    <w:r>
      <w:t>DP500</w:t>
    </w:r>
    <w:r w:rsidR="0062192C">
      <w:t xml:space="preserve"> | </w:t>
    </w:r>
    <w:r>
      <w:t>Create a paginated report</w:t>
    </w:r>
    <w:r w:rsidR="0062192C">
      <w:tab/>
    </w:r>
    <w:r w:rsidR="0062192C" w:rsidRPr="00086E21">
      <w:rPr>
        <w:sz w:val="18"/>
      </w:rPr>
      <w:fldChar w:fldCharType="begin"/>
    </w:r>
    <w:r w:rsidR="0062192C" w:rsidRPr="00086E21">
      <w:rPr>
        <w:sz w:val="18"/>
      </w:rPr>
      <w:instrText xml:space="preserve"> PAGE   \* MERGEFORMAT </w:instrText>
    </w:r>
    <w:r w:rsidR="0062192C" w:rsidRPr="00086E21">
      <w:rPr>
        <w:sz w:val="18"/>
      </w:rPr>
      <w:fldChar w:fldCharType="separate"/>
    </w:r>
    <w:r w:rsidR="0062192C">
      <w:rPr>
        <w:noProof/>
        <w:sz w:val="18"/>
      </w:rPr>
      <w:t>32</w:t>
    </w:r>
    <w:r w:rsidR="0062192C" w:rsidRPr="00086E21">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43D6F" w14:textId="77777777" w:rsidR="00F23AFD" w:rsidRDefault="00F23AFD" w:rsidP="004A71C7">
      <w:r>
        <w:separator/>
      </w:r>
    </w:p>
    <w:p w14:paraId="360593C8" w14:textId="77777777" w:rsidR="00F23AFD" w:rsidRDefault="00F23AFD"/>
  </w:footnote>
  <w:footnote w:type="continuationSeparator" w:id="0">
    <w:p w14:paraId="07B94638" w14:textId="77777777" w:rsidR="00F23AFD" w:rsidRDefault="00F23AFD" w:rsidP="004A71C7">
      <w:r>
        <w:continuationSeparator/>
      </w:r>
    </w:p>
    <w:p w14:paraId="69C79660" w14:textId="77777777" w:rsidR="00F23AFD" w:rsidRDefault="00F23AF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2EA42E6"/>
    <w:multiLevelType w:val="multilevel"/>
    <w:tmpl w:val="FECA3080"/>
    <w:lvl w:ilvl="0">
      <w:start w:val="1"/>
      <w:numFmt w:val="bullet"/>
      <w:lvlText w:val=""/>
      <w:lvlJc w:val="left"/>
      <w:pPr>
        <w:ind w:left="397" w:hanging="397"/>
      </w:pPr>
      <w:rPr>
        <w:rFonts w:ascii="Symbol" w:hAnsi="Symbol"/>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52E0F9D"/>
    <w:multiLevelType w:val="multilevel"/>
    <w:tmpl w:val="5C6AE040"/>
    <w:numStyleLink w:val="BulletList"/>
  </w:abstractNum>
  <w:abstractNum w:abstractNumId="8" w15:restartNumberingAfterBreak="0">
    <w:nsid w:val="2AA24A6A"/>
    <w:multiLevelType w:val="multilevel"/>
    <w:tmpl w:val="5C6AE040"/>
    <w:numStyleLink w:val="BulletList"/>
  </w:abstractNum>
  <w:abstractNum w:abstractNumId="9" w15:restartNumberingAfterBreak="0">
    <w:nsid w:val="2AAD77DD"/>
    <w:multiLevelType w:val="multilevel"/>
    <w:tmpl w:val="5C6AE040"/>
    <w:numStyleLink w:val="BulletList"/>
  </w:abstractNum>
  <w:abstractNum w:abstractNumId="10" w15:restartNumberingAfterBreak="0">
    <w:nsid w:val="39401086"/>
    <w:multiLevelType w:val="multilevel"/>
    <w:tmpl w:val="5C6AE040"/>
    <w:numStyleLink w:val="BulletList"/>
  </w:abstractNum>
  <w:abstractNum w:abstractNumId="11"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3" w15:restartNumberingAfterBreak="0">
    <w:nsid w:val="522F1BA8"/>
    <w:multiLevelType w:val="hybridMultilevel"/>
    <w:tmpl w:val="86609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6" w15:restartNumberingAfterBreak="0">
    <w:nsid w:val="786F0B4D"/>
    <w:multiLevelType w:val="multilevel"/>
    <w:tmpl w:val="5C6AE040"/>
    <w:numStyleLink w:val="BulletList"/>
  </w:abstractNum>
  <w:abstractNum w:abstractNumId="17" w15:restartNumberingAfterBreak="0">
    <w:nsid w:val="7AAA1A59"/>
    <w:multiLevelType w:val="multilevel"/>
    <w:tmpl w:val="EC283E7C"/>
    <w:lvl w:ilvl="0">
      <w:start w:val="1"/>
      <w:numFmt w:val="decimal"/>
      <w:pStyle w:val="Step"/>
      <w:lvlText w:val="%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2"/>
  </w:num>
  <w:num w:numId="2">
    <w:abstractNumId w:val="14"/>
  </w:num>
  <w:num w:numId="3">
    <w:abstractNumId w:val="2"/>
  </w:num>
  <w:num w:numId="4">
    <w:abstractNumId w:val="18"/>
  </w:num>
  <w:num w:numId="5">
    <w:abstractNumId w:val="3"/>
  </w:num>
  <w:num w:numId="6">
    <w:abstractNumId w:val="0"/>
  </w:num>
  <w:num w:numId="7">
    <w:abstractNumId w:val="5"/>
  </w:num>
  <w:num w:numId="8">
    <w:abstractNumId w:val="11"/>
  </w:num>
  <w:num w:numId="9">
    <w:abstractNumId w:val="7"/>
  </w:num>
  <w:num w:numId="10">
    <w:abstractNumId w:val="10"/>
  </w:num>
  <w:num w:numId="11">
    <w:abstractNumId w:val="8"/>
  </w:num>
  <w:num w:numId="12">
    <w:abstractNumId w:val="16"/>
  </w:num>
  <w:num w:numId="13">
    <w:abstractNumId w:val="9"/>
  </w:num>
  <w:num w:numId="14">
    <w:abstractNumId w:val="1"/>
  </w:num>
  <w:num w:numId="15">
    <w:abstractNumId w:val="17"/>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19"/>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62F"/>
    <w:rsid w:val="00000C74"/>
    <w:rsid w:val="000020A5"/>
    <w:rsid w:val="000035F9"/>
    <w:rsid w:val="00003CCA"/>
    <w:rsid w:val="00004AC1"/>
    <w:rsid w:val="00005751"/>
    <w:rsid w:val="00005F2A"/>
    <w:rsid w:val="0000649E"/>
    <w:rsid w:val="00006641"/>
    <w:rsid w:val="00007431"/>
    <w:rsid w:val="00010563"/>
    <w:rsid w:val="00012656"/>
    <w:rsid w:val="00013BB5"/>
    <w:rsid w:val="000177E7"/>
    <w:rsid w:val="000227FC"/>
    <w:rsid w:val="00022972"/>
    <w:rsid w:val="0002323B"/>
    <w:rsid w:val="00025312"/>
    <w:rsid w:val="00025B03"/>
    <w:rsid w:val="000301EF"/>
    <w:rsid w:val="00030EA4"/>
    <w:rsid w:val="000322C3"/>
    <w:rsid w:val="0003440F"/>
    <w:rsid w:val="00035193"/>
    <w:rsid w:val="000363FC"/>
    <w:rsid w:val="0003657E"/>
    <w:rsid w:val="000365E4"/>
    <w:rsid w:val="00037A2E"/>
    <w:rsid w:val="00042F54"/>
    <w:rsid w:val="00043309"/>
    <w:rsid w:val="0004341F"/>
    <w:rsid w:val="00043D99"/>
    <w:rsid w:val="00045ED9"/>
    <w:rsid w:val="00046618"/>
    <w:rsid w:val="0004742B"/>
    <w:rsid w:val="000500E9"/>
    <w:rsid w:val="00051510"/>
    <w:rsid w:val="00055214"/>
    <w:rsid w:val="000566C6"/>
    <w:rsid w:val="00057D5A"/>
    <w:rsid w:val="00057ED3"/>
    <w:rsid w:val="00060B7D"/>
    <w:rsid w:val="00062420"/>
    <w:rsid w:val="00062ADF"/>
    <w:rsid w:val="0006418C"/>
    <w:rsid w:val="00065085"/>
    <w:rsid w:val="00065F15"/>
    <w:rsid w:val="00066DDA"/>
    <w:rsid w:val="00072784"/>
    <w:rsid w:val="00072810"/>
    <w:rsid w:val="000731D1"/>
    <w:rsid w:val="00073A2F"/>
    <w:rsid w:val="00074008"/>
    <w:rsid w:val="00075762"/>
    <w:rsid w:val="000807DA"/>
    <w:rsid w:val="00080A4E"/>
    <w:rsid w:val="00080E18"/>
    <w:rsid w:val="00080F0D"/>
    <w:rsid w:val="000814AC"/>
    <w:rsid w:val="00082080"/>
    <w:rsid w:val="00083961"/>
    <w:rsid w:val="00083B30"/>
    <w:rsid w:val="00085CD4"/>
    <w:rsid w:val="00086E21"/>
    <w:rsid w:val="0008722A"/>
    <w:rsid w:val="000874CA"/>
    <w:rsid w:val="0009032F"/>
    <w:rsid w:val="00090615"/>
    <w:rsid w:val="0009090D"/>
    <w:rsid w:val="0009195F"/>
    <w:rsid w:val="00093AA6"/>
    <w:rsid w:val="00093CAF"/>
    <w:rsid w:val="00094C9D"/>
    <w:rsid w:val="000965D5"/>
    <w:rsid w:val="000A0D7D"/>
    <w:rsid w:val="000A1BAD"/>
    <w:rsid w:val="000A25C4"/>
    <w:rsid w:val="000A4417"/>
    <w:rsid w:val="000A48CA"/>
    <w:rsid w:val="000A543C"/>
    <w:rsid w:val="000A5D39"/>
    <w:rsid w:val="000A5F8D"/>
    <w:rsid w:val="000B0058"/>
    <w:rsid w:val="000B1140"/>
    <w:rsid w:val="000B2164"/>
    <w:rsid w:val="000B26AE"/>
    <w:rsid w:val="000B32F9"/>
    <w:rsid w:val="000B4532"/>
    <w:rsid w:val="000B4F2D"/>
    <w:rsid w:val="000B5E8C"/>
    <w:rsid w:val="000B7275"/>
    <w:rsid w:val="000C099F"/>
    <w:rsid w:val="000C13E5"/>
    <w:rsid w:val="000C1571"/>
    <w:rsid w:val="000C17E8"/>
    <w:rsid w:val="000C2097"/>
    <w:rsid w:val="000C39C9"/>
    <w:rsid w:val="000C4A92"/>
    <w:rsid w:val="000C52B2"/>
    <w:rsid w:val="000C5391"/>
    <w:rsid w:val="000C63BD"/>
    <w:rsid w:val="000C6782"/>
    <w:rsid w:val="000C6C9E"/>
    <w:rsid w:val="000C76EF"/>
    <w:rsid w:val="000C7BE5"/>
    <w:rsid w:val="000D1531"/>
    <w:rsid w:val="000D28F0"/>
    <w:rsid w:val="000D2EAC"/>
    <w:rsid w:val="000D3824"/>
    <w:rsid w:val="000D4468"/>
    <w:rsid w:val="000D4EEA"/>
    <w:rsid w:val="000D5279"/>
    <w:rsid w:val="000D6021"/>
    <w:rsid w:val="000D7002"/>
    <w:rsid w:val="000D745B"/>
    <w:rsid w:val="000D7BBC"/>
    <w:rsid w:val="000E07DE"/>
    <w:rsid w:val="000E0C1B"/>
    <w:rsid w:val="000E2354"/>
    <w:rsid w:val="000E23F0"/>
    <w:rsid w:val="000E2B4F"/>
    <w:rsid w:val="000E51C8"/>
    <w:rsid w:val="000E5793"/>
    <w:rsid w:val="000E6A68"/>
    <w:rsid w:val="000E6BB3"/>
    <w:rsid w:val="000E6DAD"/>
    <w:rsid w:val="000E6F9E"/>
    <w:rsid w:val="000E706E"/>
    <w:rsid w:val="000E7AB4"/>
    <w:rsid w:val="000F00F7"/>
    <w:rsid w:val="000F0163"/>
    <w:rsid w:val="000F0EE9"/>
    <w:rsid w:val="000F0F4D"/>
    <w:rsid w:val="000F12B6"/>
    <w:rsid w:val="000F40A6"/>
    <w:rsid w:val="000F4879"/>
    <w:rsid w:val="000F537B"/>
    <w:rsid w:val="000F5D2B"/>
    <w:rsid w:val="000F604B"/>
    <w:rsid w:val="000F6769"/>
    <w:rsid w:val="001037AF"/>
    <w:rsid w:val="001042AF"/>
    <w:rsid w:val="00104B04"/>
    <w:rsid w:val="00107896"/>
    <w:rsid w:val="0011008D"/>
    <w:rsid w:val="001109BF"/>
    <w:rsid w:val="00111473"/>
    <w:rsid w:val="00111D3B"/>
    <w:rsid w:val="00113AB6"/>
    <w:rsid w:val="00114041"/>
    <w:rsid w:val="0011473B"/>
    <w:rsid w:val="00114B58"/>
    <w:rsid w:val="001151FE"/>
    <w:rsid w:val="00117584"/>
    <w:rsid w:val="00120192"/>
    <w:rsid w:val="00120EF4"/>
    <w:rsid w:val="00121891"/>
    <w:rsid w:val="001219E4"/>
    <w:rsid w:val="00122BA3"/>
    <w:rsid w:val="00123D9B"/>
    <w:rsid w:val="001300CA"/>
    <w:rsid w:val="001301AE"/>
    <w:rsid w:val="00132A0E"/>
    <w:rsid w:val="00132DC5"/>
    <w:rsid w:val="00136D68"/>
    <w:rsid w:val="00136F19"/>
    <w:rsid w:val="00137B59"/>
    <w:rsid w:val="00137DFE"/>
    <w:rsid w:val="00144A14"/>
    <w:rsid w:val="00144F68"/>
    <w:rsid w:val="001456AB"/>
    <w:rsid w:val="00145F7E"/>
    <w:rsid w:val="00146183"/>
    <w:rsid w:val="00146348"/>
    <w:rsid w:val="00147EA4"/>
    <w:rsid w:val="001529DF"/>
    <w:rsid w:val="001530E2"/>
    <w:rsid w:val="001534B8"/>
    <w:rsid w:val="00154D64"/>
    <w:rsid w:val="001553DD"/>
    <w:rsid w:val="00155DF5"/>
    <w:rsid w:val="001560F2"/>
    <w:rsid w:val="00157CCA"/>
    <w:rsid w:val="001605DD"/>
    <w:rsid w:val="00160BDF"/>
    <w:rsid w:val="00161A15"/>
    <w:rsid w:val="00161E3F"/>
    <w:rsid w:val="00162076"/>
    <w:rsid w:val="0016230A"/>
    <w:rsid w:val="00162A47"/>
    <w:rsid w:val="0016309E"/>
    <w:rsid w:val="001641D4"/>
    <w:rsid w:val="00165F4B"/>
    <w:rsid w:val="001663D1"/>
    <w:rsid w:val="00167256"/>
    <w:rsid w:val="0017009F"/>
    <w:rsid w:val="001702C2"/>
    <w:rsid w:val="00170389"/>
    <w:rsid w:val="001712AE"/>
    <w:rsid w:val="00171A82"/>
    <w:rsid w:val="00171CC0"/>
    <w:rsid w:val="00173B28"/>
    <w:rsid w:val="001742A4"/>
    <w:rsid w:val="001750E3"/>
    <w:rsid w:val="00175296"/>
    <w:rsid w:val="001765E9"/>
    <w:rsid w:val="00176811"/>
    <w:rsid w:val="00176C24"/>
    <w:rsid w:val="00176E66"/>
    <w:rsid w:val="0018021B"/>
    <w:rsid w:val="00180C47"/>
    <w:rsid w:val="001819A9"/>
    <w:rsid w:val="00181AD0"/>
    <w:rsid w:val="0018276D"/>
    <w:rsid w:val="00182BA3"/>
    <w:rsid w:val="00184156"/>
    <w:rsid w:val="00184A64"/>
    <w:rsid w:val="00192B86"/>
    <w:rsid w:val="00197856"/>
    <w:rsid w:val="00197964"/>
    <w:rsid w:val="001A1378"/>
    <w:rsid w:val="001A1852"/>
    <w:rsid w:val="001A32C3"/>
    <w:rsid w:val="001A3718"/>
    <w:rsid w:val="001A5A7F"/>
    <w:rsid w:val="001A5FBB"/>
    <w:rsid w:val="001A6753"/>
    <w:rsid w:val="001A69C3"/>
    <w:rsid w:val="001A7788"/>
    <w:rsid w:val="001A786D"/>
    <w:rsid w:val="001B0E3C"/>
    <w:rsid w:val="001B21FC"/>
    <w:rsid w:val="001B2388"/>
    <w:rsid w:val="001B4044"/>
    <w:rsid w:val="001B50A5"/>
    <w:rsid w:val="001B790A"/>
    <w:rsid w:val="001C05B6"/>
    <w:rsid w:val="001C19AB"/>
    <w:rsid w:val="001C1FB9"/>
    <w:rsid w:val="001C28E5"/>
    <w:rsid w:val="001C3714"/>
    <w:rsid w:val="001C39EC"/>
    <w:rsid w:val="001C52BE"/>
    <w:rsid w:val="001C6AA2"/>
    <w:rsid w:val="001C7DCC"/>
    <w:rsid w:val="001C7EFB"/>
    <w:rsid w:val="001D0D47"/>
    <w:rsid w:val="001D3881"/>
    <w:rsid w:val="001D462A"/>
    <w:rsid w:val="001D64BA"/>
    <w:rsid w:val="001D6DFA"/>
    <w:rsid w:val="001D6EB5"/>
    <w:rsid w:val="001D7744"/>
    <w:rsid w:val="001E0EE8"/>
    <w:rsid w:val="001E1CF3"/>
    <w:rsid w:val="001E2409"/>
    <w:rsid w:val="001E240C"/>
    <w:rsid w:val="001E608A"/>
    <w:rsid w:val="001E6AA6"/>
    <w:rsid w:val="001E6D9D"/>
    <w:rsid w:val="001E7774"/>
    <w:rsid w:val="001F275C"/>
    <w:rsid w:val="001F3253"/>
    <w:rsid w:val="001F3594"/>
    <w:rsid w:val="001F3AD6"/>
    <w:rsid w:val="001F512B"/>
    <w:rsid w:val="001F57E6"/>
    <w:rsid w:val="00202D54"/>
    <w:rsid w:val="00204328"/>
    <w:rsid w:val="002049A9"/>
    <w:rsid w:val="00206AB6"/>
    <w:rsid w:val="00207816"/>
    <w:rsid w:val="00207EF2"/>
    <w:rsid w:val="00211F91"/>
    <w:rsid w:val="00212AD9"/>
    <w:rsid w:val="00213877"/>
    <w:rsid w:val="00215E0C"/>
    <w:rsid w:val="00220BD3"/>
    <w:rsid w:val="00221059"/>
    <w:rsid w:val="0022145B"/>
    <w:rsid w:val="002218B8"/>
    <w:rsid w:val="002219C1"/>
    <w:rsid w:val="0022261B"/>
    <w:rsid w:val="00223AE7"/>
    <w:rsid w:val="00227548"/>
    <w:rsid w:val="002279A1"/>
    <w:rsid w:val="00230A6B"/>
    <w:rsid w:val="00232E00"/>
    <w:rsid w:val="00233A1B"/>
    <w:rsid w:val="0023552C"/>
    <w:rsid w:val="00235B9D"/>
    <w:rsid w:val="002365D7"/>
    <w:rsid w:val="00236B4A"/>
    <w:rsid w:val="00242B18"/>
    <w:rsid w:val="00242D59"/>
    <w:rsid w:val="0024340A"/>
    <w:rsid w:val="00244A78"/>
    <w:rsid w:val="00244AA6"/>
    <w:rsid w:val="0024546D"/>
    <w:rsid w:val="00245CD9"/>
    <w:rsid w:val="00246795"/>
    <w:rsid w:val="00247584"/>
    <w:rsid w:val="00247A26"/>
    <w:rsid w:val="002505DE"/>
    <w:rsid w:val="002518F4"/>
    <w:rsid w:val="002531BA"/>
    <w:rsid w:val="00253CAB"/>
    <w:rsid w:val="00254CCD"/>
    <w:rsid w:val="002556C8"/>
    <w:rsid w:val="002572BB"/>
    <w:rsid w:val="00257BC8"/>
    <w:rsid w:val="00260214"/>
    <w:rsid w:val="00262942"/>
    <w:rsid w:val="00262D9D"/>
    <w:rsid w:val="00264A43"/>
    <w:rsid w:val="00265259"/>
    <w:rsid w:val="00265355"/>
    <w:rsid w:val="00266E90"/>
    <w:rsid w:val="002675E1"/>
    <w:rsid w:val="00267F88"/>
    <w:rsid w:val="00273898"/>
    <w:rsid w:val="00273C29"/>
    <w:rsid w:val="00274F64"/>
    <w:rsid w:val="00275583"/>
    <w:rsid w:val="00275768"/>
    <w:rsid w:val="00275C05"/>
    <w:rsid w:val="00276444"/>
    <w:rsid w:val="00280976"/>
    <w:rsid w:val="002833F3"/>
    <w:rsid w:val="002834F7"/>
    <w:rsid w:val="00284234"/>
    <w:rsid w:val="00286851"/>
    <w:rsid w:val="002871F7"/>
    <w:rsid w:val="00291445"/>
    <w:rsid w:val="00292284"/>
    <w:rsid w:val="00292432"/>
    <w:rsid w:val="002924A2"/>
    <w:rsid w:val="002925E1"/>
    <w:rsid w:val="00293454"/>
    <w:rsid w:val="00294A52"/>
    <w:rsid w:val="00296C19"/>
    <w:rsid w:val="00297265"/>
    <w:rsid w:val="00297AB3"/>
    <w:rsid w:val="002A0A13"/>
    <w:rsid w:val="002A38A8"/>
    <w:rsid w:val="002A43AD"/>
    <w:rsid w:val="002A59C8"/>
    <w:rsid w:val="002A6D91"/>
    <w:rsid w:val="002A7A19"/>
    <w:rsid w:val="002B0174"/>
    <w:rsid w:val="002B217C"/>
    <w:rsid w:val="002B2C11"/>
    <w:rsid w:val="002B2EE1"/>
    <w:rsid w:val="002C027A"/>
    <w:rsid w:val="002C1C6D"/>
    <w:rsid w:val="002C1EB2"/>
    <w:rsid w:val="002C2074"/>
    <w:rsid w:val="002C2891"/>
    <w:rsid w:val="002C6E3D"/>
    <w:rsid w:val="002C73C5"/>
    <w:rsid w:val="002D0646"/>
    <w:rsid w:val="002D3395"/>
    <w:rsid w:val="002D4E6D"/>
    <w:rsid w:val="002D5088"/>
    <w:rsid w:val="002D5B9D"/>
    <w:rsid w:val="002D5FF2"/>
    <w:rsid w:val="002D6D71"/>
    <w:rsid w:val="002E098B"/>
    <w:rsid w:val="002E0C2D"/>
    <w:rsid w:val="002E0C9E"/>
    <w:rsid w:val="002E1493"/>
    <w:rsid w:val="002E22FC"/>
    <w:rsid w:val="002E2BDC"/>
    <w:rsid w:val="002E2ECE"/>
    <w:rsid w:val="002E698C"/>
    <w:rsid w:val="002E7974"/>
    <w:rsid w:val="002F05DD"/>
    <w:rsid w:val="002F08AD"/>
    <w:rsid w:val="002F1126"/>
    <w:rsid w:val="002F1773"/>
    <w:rsid w:val="002F19A6"/>
    <w:rsid w:val="002F5653"/>
    <w:rsid w:val="002F6F2F"/>
    <w:rsid w:val="002F70B1"/>
    <w:rsid w:val="00301470"/>
    <w:rsid w:val="003014E1"/>
    <w:rsid w:val="00301F11"/>
    <w:rsid w:val="00302A34"/>
    <w:rsid w:val="003033F6"/>
    <w:rsid w:val="003039D6"/>
    <w:rsid w:val="00304B22"/>
    <w:rsid w:val="00307A3E"/>
    <w:rsid w:val="00310BF7"/>
    <w:rsid w:val="00310E62"/>
    <w:rsid w:val="00312087"/>
    <w:rsid w:val="00312463"/>
    <w:rsid w:val="00312E98"/>
    <w:rsid w:val="003150EF"/>
    <w:rsid w:val="00316058"/>
    <w:rsid w:val="00317A2D"/>
    <w:rsid w:val="00321714"/>
    <w:rsid w:val="003218EB"/>
    <w:rsid w:val="00321948"/>
    <w:rsid w:val="00321F08"/>
    <w:rsid w:val="003232D8"/>
    <w:rsid w:val="00323886"/>
    <w:rsid w:val="0032523A"/>
    <w:rsid w:val="003255D9"/>
    <w:rsid w:val="00325A85"/>
    <w:rsid w:val="00326EA1"/>
    <w:rsid w:val="00331E88"/>
    <w:rsid w:val="00334DC6"/>
    <w:rsid w:val="00334F51"/>
    <w:rsid w:val="00336787"/>
    <w:rsid w:val="0033741E"/>
    <w:rsid w:val="00340F9E"/>
    <w:rsid w:val="003419B2"/>
    <w:rsid w:val="00341AA9"/>
    <w:rsid w:val="003436B6"/>
    <w:rsid w:val="00345336"/>
    <w:rsid w:val="003457D2"/>
    <w:rsid w:val="00346A04"/>
    <w:rsid w:val="00350054"/>
    <w:rsid w:val="00350BEF"/>
    <w:rsid w:val="0035109E"/>
    <w:rsid w:val="00353DC4"/>
    <w:rsid w:val="003557B2"/>
    <w:rsid w:val="0036308D"/>
    <w:rsid w:val="003632AA"/>
    <w:rsid w:val="0036340C"/>
    <w:rsid w:val="00363892"/>
    <w:rsid w:val="00366041"/>
    <w:rsid w:val="00367572"/>
    <w:rsid w:val="00367590"/>
    <w:rsid w:val="003708A3"/>
    <w:rsid w:val="0037126B"/>
    <w:rsid w:val="00372F26"/>
    <w:rsid w:val="003736BD"/>
    <w:rsid w:val="00376C92"/>
    <w:rsid w:val="003803D7"/>
    <w:rsid w:val="00380C0A"/>
    <w:rsid w:val="00380CEE"/>
    <w:rsid w:val="0038100F"/>
    <w:rsid w:val="00383523"/>
    <w:rsid w:val="0038734D"/>
    <w:rsid w:val="00387F6E"/>
    <w:rsid w:val="003907E5"/>
    <w:rsid w:val="00391020"/>
    <w:rsid w:val="00391465"/>
    <w:rsid w:val="00391B3A"/>
    <w:rsid w:val="00391C21"/>
    <w:rsid w:val="00392336"/>
    <w:rsid w:val="003933AC"/>
    <w:rsid w:val="0039580E"/>
    <w:rsid w:val="003959AB"/>
    <w:rsid w:val="00397255"/>
    <w:rsid w:val="003A1628"/>
    <w:rsid w:val="003A1858"/>
    <w:rsid w:val="003A2A36"/>
    <w:rsid w:val="003A2B6B"/>
    <w:rsid w:val="003A2EF1"/>
    <w:rsid w:val="003A31DC"/>
    <w:rsid w:val="003A41F9"/>
    <w:rsid w:val="003A44CA"/>
    <w:rsid w:val="003A56C0"/>
    <w:rsid w:val="003A59FC"/>
    <w:rsid w:val="003A5A44"/>
    <w:rsid w:val="003A6BF9"/>
    <w:rsid w:val="003A7C1F"/>
    <w:rsid w:val="003B18CB"/>
    <w:rsid w:val="003B2E7E"/>
    <w:rsid w:val="003B35BF"/>
    <w:rsid w:val="003B35C9"/>
    <w:rsid w:val="003B4DF6"/>
    <w:rsid w:val="003B624A"/>
    <w:rsid w:val="003B687F"/>
    <w:rsid w:val="003B6925"/>
    <w:rsid w:val="003C1472"/>
    <w:rsid w:val="003C34EA"/>
    <w:rsid w:val="003C369E"/>
    <w:rsid w:val="003C4128"/>
    <w:rsid w:val="003C41A9"/>
    <w:rsid w:val="003C4251"/>
    <w:rsid w:val="003C454E"/>
    <w:rsid w:val="003C4991"/>
    <w:rsid w:val="003C52D9"/>
    <w:rsid w:val="003C57E3"/>
    <w:rsid w:val="003C5FAF"/>
    <w:rsid w:val="003C77AC"/>
    <w:rsid w:val="003D0CC4"/>
    <w:rsid w:val="003D1823"/>
    <w:rsid w:val="003D1A37"/>
    <w:rsid w:val="003D20BE"/>
    <w:rsid w:val="003D3034"/>
    <w:rsid w:val="003D3D77"/>
    <w:rsid w:val="003D5852"/>
    <w:rsid w:val="003D6DAA"/>
    <w:rsid w:val="003D789B"/>
    <w:rsid w:val="003D78AB"/>
    <w:rsid w:val="003E1B18"/>
    <w:rsid w:val="003E2D9D"/>
    <w:rsid w:val="003E4D53"/>
    <w:rsid w:val="003E72E6"/>
    <w:rsid w:val="003F2C34"/>
    <w:rsid w:val="003F3159"/>
    <w:rsid w:val="003F5088"/>
    <w:rsid w:val="003F5281"/>
    <w:rsid w:val="003F53A7"/>
    <w:rsid w:val="003F57D1"/>
    <w:rsid w:val="003F5A71"/>
    <w:rsid w:val="003F7A54"/>
    <w:rsid w:val="003F7E35"/>
    <w:rsid w:val="0040056E"/>
    <w:rsid w:val="00404FB5"/>
    <w:rsid w:val="00411E34"/>
    <w:rsid w:val="0041200B"/>
    <w:rsid w:val="0041240B"/>
    <w:rsid w:val="00412772"/>
    <w:rsid w:val="004134B5"/>
    <w:rsid w:val="0041387C"/>
    <w:rsid w:val="00414D2C"/>
    <w:rsid w:val="00415B88"/>
    <w:rsid w:val="00415D04"/>
    <w:rsid w:val="00415F78"/>
    <w:rsid w:val="00422A4B"/>
    <w:rsid w:val="004234CA"/>
    <w:rsid w:val="004238E0"/>
    <w:rsid w:val="00426E9D"/>
    <w:rsid w:val="004310C2"/>
    <w:rsid w:val="00431F4F"/>
    <w:rsid w:val="0043643E"/>
    <w:rsid w:val="0043656D"/>
    <w:rsid w:val="00436A62"/>
    <w:rsid w:val="004409F1"/>
    <w:rsid w:val="00440ACB"/>
    <w:rsid w:val="00440CDA"/>
    <w:rsid w:val="004447D4"/>
    <w:rsid w:val="00445226"/>
    <w:rsid w:val="004464F4"/>
    <w:rsid w:val="004478FF"/>
    <w:rsid w:val="00447A21"/>
    <w:rsid w:val="00450B98"/>
    <w:rsid w:val="00452618"/>
    <w:rsid w:val="004528A4"/>
    <w:rsid w:val="00452D4A"/>
    <w:rsid w:val="0045527B"/>
    <w:rsid w:val="00457227"/>
    <w:rsid w:val="004572BE"/>
    <w:rsid w:val="0046328E"/>
    <w:rsid w:val="00464E4A"/>
    <w:rsid w:val="00466302"/>
    <w:rsid w:val="00466C23"/>
    <w:rsid w:val="00467E88"/>
    <w:rsid w:val="004700FA"/>
    <w:rsid w:val="00471084"/>
    <w:rsid w:val="00475F71"/>
    <w:rsid w:val="00476A30"/>
    <w:rsid w:val="00476B29"/>
    <w:rsid w:val="0047711F"/>
    <w:rsid w:val="004806DE"/>
    <w:rsid w:val="00480EAF"/>
    <w:rsid w:val="004815C1"/>
    <w:rsid w:val="0048447B"/>
    <w:rsid w:val="00484C50"/>
    <w:rsid w:val="00491D38"/>
    <w:rsid w:val="00491F52"/>
    <w:rsid w:val="00492D58"/>
    <w:rsid w:val="00492F1D"/>
    <w:rsid w:val="00494596"/>
    <w:rsid w:val="00496AA6"/>
    <w:rsid w:val="00497B7B"/>
    <w:rsid w:val="004A1775"/>
    <w:rsid w:val="004A1BBE"/>
    <w:rsid w:val="004A41C2"/>
    <w:rsid w:val="004A436A"/>
    <w:rsid w:val="004A446A"/>
    <w:rsid w:val="004A5DFC"/>
    <w:rsid w:val="004A622E"/>
    <w:rsid w:val="004A7054"/>
    <w:rsid w:val="004A71C7"/>
    <w:rsid w:val="004B0959"/>
    <w:rsid w:val="004B0DC3"/>
    <w:rsid w:val="004B2C49"/>
    <w:rsid w:val="004B2E65"/>
    <w:rsid w:val="004B4320"/>
    <w:rsid w:val="004B4681"/>
    <w:rsid w:val="004B56BD"/>
    <w:rsid w:val="004B6201"/>
    <w:rsid w:val="004B66E5"/>
    <w:rsid w:val="004C163E"/>
    <w:rsid w:val="004C1B7D"/>
    <w:rsid w:val="004C258B"/>
    <w:rsid w:val="004C26BF"/>
    <w:rsid w:val="004C4FE3"/>
    <w:rsid w:val="004C54BB"/>
    <w:rsid w:val="004C5DE5"/>
    <w:rsid w:val="004C6763"/>
    <w:rsid w:val="004C698D"/>
    <w:rsid w:val="004C77AE"/>
    <w:rsid w:val="004D05F5"/>
    <w:rsid w:val="004D2FF6"/>
    <w:rsid w:val="004D5D4E"/>
    <w:rsid w:val="004D68C4"/>
    <w:rsid w:val="004D6C33"/>
    <w:rsid w:val="004D71AD"/>
    <w:rsid w:val="004E0AF4"/>
    <w:rsid w:val="004E0BB4"/>
    <w:rsid w:val="004E13D8"/>
    <w:rsid w:val="004E180C"/>
    <w:rsid w:val="004E53F2"/>
    <w:rsid w:val="004E5CDC"/>
    <w:rsid w:val="004E63AF"/>
    <w:rsid w:val="004F12CB"/>
    <w:rsid w:val="004F130F"/>
    <w:rsid w:val="004F225B"/>
    <w:rsid w:val="004F41A8"/>
    <w:rsid w:val="004F4A6C"/>
    <w:rsid w:val="004F5034"/>
    <w:rsid w:val="004F50FB"/>
    <w:rsid w:val="004F547B"/>
    <w:rsid w:val="004F5EA8"/>
    <w:rsid w:val="004F6AB8"/>
    <w:rsid w:val="004F6EB9"/>
    <w:rsid w:val="004F70D1"/>
    <w:rsid w:val="004F798B"/>
    <w:rsid w:val="00500192"/>
    <w:rsid w:val="00501AF2"/>
    <w:rsid w:val="00502715"/>
    <w:rsid w:val="00502AA5"/>
    <w:rsid w:val="00502CA5"/>
    <w:rsid w:val="00502D8F"/>
    <w:rsid w:val="00505461"/>
    <w:rsid w:val="00505AC9"/>
    <w:rsid w:val="0050628A"/>
    <w:rsid w:val="005069AA"/>
    <w:rsid w:val="00506CFE"/>
    <w:rsid w:val="0051088F"/>
    <w:rsid w:val="00511FCC"/>
    <w:rsid w:val="00513BF6"/>
    <w:rsid w:val="00516B04"/>
    <w:rsid w:val="005172DC"/>
    <w:rsid w:val="00522A3E"/>
    <w:rsid w:val="0052306F"/>
    <w:rsid w:val="0052478E"/>
    <w:rsid w:val="00524E74"/>
    <w:rsid w:val="005329F8"/>
    <w:rsid w:val="00533218"/>
    <w:rsid w:val="005337C5"/>
    <w:rsid w:val="005348A9"/>
    <w:rsid w:val="00540167"/>
    <w:rsid w:val="00541014"/>
    <w:rsid w:val="005414D1"/>
    <w:rsid w:val="00541611"/>
    <w:rsid w:val="0054249A"/>
    <w:rsid w:val="005435B3"/>
    <w:rsid w:val="00543FA3"/>
    <w:rsid w:val="005441A1"/>
    <w:rsid w:val="00544874"/>
    <w:rsid w:val="005448B2"/>
    <w:rsid w:val="0054501C"/>
    <w:rsid w:val="0054545D"/>
    <w:rsid w:val="00546770"/>
    <w:rsid w:val="005475BE"/>
    <w:rsid w:val="00547EDB"/>
    <w:rsid w:val="005514B8"/>
    <w:rsid w:val="00553B4A"/>
    <w:rsid w:val="005549C3"/>
    <w:rsid w:val="00554F8B"/>
    <w:rsid w:val="00563B28"/>
    <w:rsid w:val="00563DE9"/>
    <w:rsid w:val="00563EB3"/>
    <w:rsid w:val="00564FFE"/>
    <w:rsid w:val="00565B08"/>
    <w:rsid w:val="0056693A"/>
    <w:rsid w:val="00566F73"/>
    <w:rsid w:val="00570790"/>
    <w:rsid w:val="00570EA2"/>
    <w:rsid w:val="0057130F"/>
    <w:rsid w:val="0057293D"/>
    <w:rsid w:val="00572DAE"/>
    <w:rsid w:val="0057399C"/>
    <w:rsid w:val="00573C5F"/>
    <w:rsid w:val="00574325"/>
    <w:rsid w:val="00574557"/>
    <w:rsid w:val="00574654"/>
    <w:rsid w:val="00574A6A"/>
    <w:rsid w:val="00574B2A"/>
    <w:rsid w:val="005752E0"/>
    <w:rsid w:val="005757CD"/>
    <w:rsid w:val="0057635D"/>
    <w:rsid w:val="00576950"/>
    <w:rsid w:val="00576B14"/>
    <w:rsid w:val="0058008B"/>
    <w:rsid w:val="00581DA4"/>
    <w:rsid w:val="00582B68"/>
    <w:rsid w:val="00583BF6"/>
    <w:rsid w:val="00587A20"/>
    <w:rsid w:val="00590DD5"/>
    <w:rsid w:val="005913F4"/>
    <w:rsid w:val="005917FB"/>
    <w:rsid w:val="005918CC"/>
    <w:rsid w:val="00592D79"/>
    <w:rsid w:val="00592FF5"/>
    <w:rsid w:val="00593D71"/>
    <w:rsid w:val="005945F1"/>
    <w:rsid w:val="00594BE5"/>
    <w:rsid w:val="00594DF7"/>
    <w:rsid w:val="00594FC5"/>
    <w:rsid w:val="005A06FC"/>
    <w:rsid w:val="005A10D2"/>
    <w:rsid w:val="005A633F"/>
    <w:rsid w:val="005A6F9E"/>
    <w:rsid w:val="005B011C"/>
    <w:rsid w:val="005B01DC"/>
    <w:rsid w:val="005B47D1"/>
    <w:rsid w:val="005B51A7"/>
    <w:rsid w:val="005B71DB"/>
    <w:rsid w:val="005C1AEE"/>
    <w:rsid w:val="005C5283"/>
    <w:rsid w:val="005C52FC"/>
    <w:rsid w:val="005C5B1A"/>
    <w:rsid w:val="005C60F7"/>
    <w:rsid w:val="005C65CB"/>
    <w:rsid w:val="005C7123"/>
    <w:rsid w:val="005C7C02"/>
    <w:rsid w:val="005D3F3C"/>
    <w:rsid w:val="005D42E8"/>
    <w:rsid w:val="005D4CAC"/>
    <w:rsid w:val="005D6794"/>
    <w:rsid w:val="005E0B3B"/>
    <w:rsid w:val="005E1003"/>
    <w:rsid w:val="005E1DAF"/>
    <w:rsid w:val="005E1EC4"/>
    <w:rsid w:val="005E2744"/>
    <w:rsid w:val="005E3FC2"/>
    <w:rsid w:val="005E4BFC"/>
    <w:rsid w:val="005E5CB6"/>
    <w:rsid w:val="005E709E"/>
    <w:rsid w:val="005F1269"/>
    <w:rsid w:val="005F1D51"/>
    <w:rsid w:val="005F247E"/>
    <w:rsid w:val="005F262B"/>
    <w:rsid w:val="005F34D6"/>
    <w:rsid w:val="005F42B7"/>
    <w:rsid w:val="005F5438"/>
    <w:rsid w:val="005F5ABA"/>
    <w:rsid w:val="005F6889"/>
    <w:rsid w:val="005F69E4"/>
    <w:rsid w:val="005F78A3"/>
    <w:rsid w:val="005F79B0"/>
    <w:rsid w:val="006005EF"/>
    <w:rsid w:val="00602F06"/>
    <w:rsid w:val="0060321B"/>
    <w:rsid w:val="00605DD6"/>
    <w:rsid w:val="00606DDC"/>
    <w:rsid w:val="00610703"/>
    <w:rsid w:val="006139E8"/>
    <w:rsid w:val="00613DBF"/>
    <w:rsid w:val="006147D7"/>
    <w:rsid w:val="00616C6F"/>
    <w:rsid w:val="00617388"/>
    <w:rsid w:val="00617CE9"/>
    <w:rsid w:val="0062192C"/>
    <w:rsid w:val="006233A7"/>
    <w:rsid w:val="0062385E"/>
    <w:rsid w:val="00624496"/>
    <w:rsid w:val="00624701"/>
    <w:rsid w:val="00624BA5"/>
    <w:rsid w:val="006270E4"/>
    <w:rsid w:val="00627534"/>
    <w:rsid w:val="0063084B"/>
    <w:rsid w:val="006319E1"/>
    <w:rsid w:val="00632081"/>
    <w:rsid w:val="00632969"/>
    <w:rsid w:val="00635500"/>
    <w:rsid w:val="0063781A"/>
    <w:rsid w:val="006402AA"/>
    <w:rsid w:val="00641BD9"/>
    <w:rsid w:val="006432E4"/>
    <w:rsid w:val="006434AF"/>
    <w:rsid w:val="006435A7"/>
    <w:rsid w:val="00643941"/>
    <w:rsid w:val="00644D76"/>
    <w:rsid w:val="00645EFD"/>
    <w:rsid w:val="00645F0B"/>
    <w:rsid w:val="006467D4"/>
    <w:rsid w:val="00651E1A"/>
    <w:rsid w:val="006534B6"/>
    <w:rsid w:val="00654400"/>
    <w:rsid w:val="00656F11"/>
    <w:rsid w:val="006604F2"/>
    <w:rsid w:val="00660904"/>
    <w:rsid w:val="00660CAE"/>
    <w:rsid w:val="00661611"/>
    <w:rsid w:val="00661D6F"/>
    <w:rsid w:val="00664021"/>
    <w:rsid w:val="00665951"/>
    <w:rsid w:val="006668DF"/>
    <w:rsid w:val="00666DAC"/>
    <w:rsid w:val="0066779F"/>
    <w:rsid w:val="00670CDA"/>
    <w:rsid w:val="00671CC9"/>
    <w:rsid w:val="00672BDE"/>
    <w:rsid w:val="00672FAC"/>
    <w:rsid w:val="006745F4"/>
    <w:rsid w:val="00674CC2"/>
    <w:rsid w:val="0067506F"/>
    <w:rsid w:val="00675ADE"/>
    <w:rsid w:val="00675D15"/>
    <w:rsid w:val="006760DD"/>
    <w:rsid w:val="006766E8"/>
    <w:rsid w:val="00676AA9"/>
    <w:rsid w:val="00676B50"/>
    <w:rsid w:val="00683539"/>
    <w:rsid w:val="00684387"/>
    <w:rsid w:val="006908A1"/>
    <w:rsid w:val="00691C7F"/>
    <w:rsid w:val="00692112"/>
    <w:rsid w:val="00692E5B"/>
    <w:rsid w:val="00693C91"/>
    <w:rsid w:val="0069496F"/>
    <w:rsid w:val="006953BE"/>
    <w:rsid w:val="00696DD0"/>
    <w:rsid w:val="006971B1"/>
    <w:rsid w:val="006971FB"/>
    <w:rsid w:val="00697676"/>
    <w:rsid w:val="00697899"/>
    <w:rsid w:val="006979B1"/>
    <w:rsid w:val="00697AF0"/>
    <w:rsid w:val="006A0820"/>
    <w:rsid w:val="006A0A8D"/>
    <w:rsid w:val="006A20DF"/>
    <w:rsid w:val="006A2185"/>
    <w:rsid w:val="006A25AF"/>
    <w:rsid w:val="006A463B"/>
    <w:rsid w:val="006A7908"/>
    <w:rsid w:val="006A7926"/>
    <w:rsid w:val="006A7E0B"/>
    <w:rsid w:val="006B102E"/>
    <w:rsid w:val="006B3323"/>
    <w:rsid w:val="006B487E"/>
    <w:rsid w:val="006B48FA"/>
    <w:rsid w:val="006B5A1D"/>
    <w:rsid w:val="006B70F1"/>
    <w:rsid w:val="006B769B"/>
    <w:rsid w:val="006C0B61"/>
    <w:rsid w:val="006C2189"/>
    <w:rsid w:val="006C34DC"/>
    <w:rsid w:val="006C44D9"/>
    <w:rsid w:val="006C4B2A"/>
    <w:rsid w:val="006C56AF"/>
    <w:rsid w:val="006D00E0"/>
    <w:rsid w:val="006D0E91"/>
    <w:rsid w:val="006D1FA4"/>
    <w:rsid w:val="006D21F4"/>
    <w:rsid w:val="006D26E6"/>
    <w:rsid w:val="006D3271"/>
    <w:rsid w:val="006D37EB"/>
    <w:rsid w:val="006D3BFB"/>
    <w:rsid w:val="006D674A"/>
    <w:rsid w:val="006E2EDD"/>
    <w:rsid w:val="006E5327"/>
    <w:rsid w:val="006E581E"/>
    <w:rsid w:val="006E727A"/>
    <w:rsid w:val="006F0139"/>
    <w:rsid w:val="006F0699"/>
    <w:rsid w:val="006F1066"/>
    <w:rsid w:val="006F2EAE"/>
    <w:rsid w:val="006F3A27"/>
    <w:rsid w:val="006F3CE3"/>
    <w:rsid w:val="006F5AB5"/>
    <w:rsid w:val="006F5D80"/>
    <w:rsid w:val="006F6F1D"/>
    <w:rsid w:val="006F71E9"/>
    <w:rsid w:val="006F7343"/>
    <w:rsid w:val="0070052F"/>
    <w:rsid w:val="007006AB"/>
    <w:rsid w:val="00700F0B"/>
    <w:rsid w:val="00701529"/>
    <w:rsid w:val="007020A3"/>
    <w:rsid w:val="007026B6"/>
    <w:rsid w:val="0070306E"/>
    <w:rsid w:val="00703387"/>
    <w:rsid w:val="00703527"/>
    <w:rsid w:val="00703C49"/>
    <w:rsid w:val="00706328"/>
    <w:rsid w:val="00706561"/>
    <w:rsid w:val="00710833"/>
    <w:rsid w:val="0071200C"/>
    <w:rsid w:val="007152F3"/>
    <w:rsid w:val="00721108"/>
    <w:rsid w:val="00722BC3"/>
    <w:rsid w:val="00722BD4"/>
    <w:rsid w:val="007240FF"/>
    <w:rsid w:val="00724497"/>
    <w:rsid w:val="00724686"/>
    <w:rsid w:val="00724715"/>
    <w:rsid w:val="007264E0"/>
    <w:rsid w:val="00727BF7"/>
    <w:rsid w:val="00727F90"/>
    <w:rsid w:val="0073127D"/>
    <w:rsid w:val="00732702"/>
    <w:rsid w:val="00732F7D"/>
    <w:rsid w:val="00733483"/>
    <w:rsid w:val="007335B3"/>
    <w:rsid w:val="007339D6"/>
    <w:rsid w:val="007345D1"/>
    <w:rsid w:val="00734705"/>
    <w:rsid w:val="0073584E"/>
    <w:rsid w:val="007361F7"/>
    <w:rsid w:val="00737BD5"/>
    <w:rsid w:val="0074059D"/>
    <w:rsid w:val="00740C57"/>
    <w:rsid w:val="00741A6B"/>
    <w:rsid w:val="0074223F"/>
    <w:rsid w:val="0074269E"/>
    <w:rsid w:val="00743466"/>
    <w:rsid w:val="00743B87"/>
    <w:rsid w:val="00745518"/>
    <w:rsid w:val="0074554A"/>
    <w:rsid w:val="00747D71"/>
    <w:rsid w:val="00750358"/>
    <w:rsid w:val="00750782"/>
    <w:rsid w:val="007509F6"/>
    <w:rsid w:val="00751A6F"/>
    <w:rsid w:val="00752193"/>
    <w:rsid w:val="0075242C"/>
    <w:rsid w:val="00753771"/>
    <w:rsid w:val="00753E32"/>
    <w:rsid w:val="0076077C"/>
    <w:rsid w:val="007609E2"/>
    <w:rsid w:val="00760CFD"/>
    <w:rsid w:val="00760F71"/>
    <w:rsid w:val="0076209C"/>
    <w:rsid w:val="007624D4"/>
    <w:rsid w:val="0076319A"/>
    <w:rsid w:val="00763222"/>
    <w:rsid w:val="00763375"/>
    <w:rsid w:val="007639EA"/>
    <w:rsid w:val="00764B05"/>
    <w:rsid w:val="00765C39"/>
    <w:rsid w:val="007660F9"/>
    <w:rsid w:val="0076674B"/>
    <w:rsid w:val="00767C2B"/>
    <w:rsid w:val="00770538"/>
    <w:rsid w:val="00774945"/>
    <w:rsid w:val="007762FA"/>
    <w:rsid w:val="0077670A"/>
    <w:rsid w:val="0078176E"/>
    <w:rsid w:val="007827B3"/>
    <w:rsid w:val="00784744"/>
    <w:rsid w:val="00784BE4"/>
    <w:rsid w:val="00786637"/>
    <w:rsid w:val="007867BF"/>
    <w:rsid w:val="007869F7"/>
    <w:rsid w:val="0078759F"/>
    <w:rsid w:val="00787FC0"/>
    <w:rsid w:val="0079025D"/>
    <w:rsid w:val="00790C52"/>
    <w:rsid w:val="00791259"/>
    <w:rsid w:val="007926D2"/>
    <w:rsid w:val="00792E6A"/>
    <w:rsid w:val="007948DE"/>
    <w:rsid w:val="007954FB"/>
    <w:rsid w:val="00797EC4"/>
    <w:rsid w:val="007A034D"/>
    <w:rsid w:val="007A0486"/>
    <w:rsid w:val="007A0493"/>
    <w:rsid w:val="007A1F1E"/>
    <w:rsid w:val="007A2D39"/>
    <w:rsid w:val="007A2E97"/>
    <w:rsid w:val="007A3CEF"/>
    <w:rsid w:val="007A3F38"/>
    <w:rsid w:val="007A409D"/>
    <w:rsid w:val="007A73AC"/>
    <w:rsid w:val="007A7F24"/>
    <w:rsid w:val="007B1A94"/>
    <w:rsid w:val="007B1C9D"/>
    <w:rsid w:val="007B23E7"/>
    <w:rsid w:val="007B2592"/>
    <w:rsid w:val="007B2A33"/>
    <w:rsid w:val="007B2E59"/>
    <w:rsid w:val="007B6D91"/>
    <w:rsid w:val="007C0EAE"/>
    <w:rsid w:val="007C2DF3"/>
    <w:rsid w:val="007C4452"/>
    <w:rsid w:val="007C450D"/>
    <w:rsid w:val="007C4A03"/>
    <w:rsid w:val="007C4AB9"/>
    <w:rsid w:val="007C4C37"/>
    <w:rsid w:val="007C50EC"/>
    <w:rsid w:val="007C512C"/>
    <w:rsid w:val="007D089E"/>
    <w:rsid w:val="007D0D76"/>
    <w:rsid w:val="007D1FC0"/>
    <w:rsid w:val="007D23E5"/>
    <w:rsid w:val="007D3024"/>
    <w:rsid w:val="007D3048"/>
    <w:rsid w:val="007D333F"/>
    <w:rsid w:val="007D370B"/>
    <w:rsid w:val="007D4CB1"/>
    <w:rsid w:val="007D5DF2"/>
    <w:rsid w:val="007D670F"/>
    <w:rsid w:val="007D7638"/>
    <w:rsid w:val="007D79B0"/>
    <w:rsid w:val="007E0E51"/>
    <w:rsid w:val="007E18CB"/>
    <w:rsid w:val="007E1DEC"/>
    <w:rsid w:val="007E2A9D"/>
    <w:rsid w:val="007E38AC"/>
    <w:rsid w:val="007E4342"/>
    <w:rsid w:val="007E62FB"/>
    <w:rsid w:val="007E66AE"/>
    <w:rsid w:val="007E6844"/>
    <w:rsid w:val="007F1006"/>
    <w:rsid w:val="007F1D2B"/>
    <w:rsid w:val="007F2422"/>
    <w:rsid w:val="007F2E62"/>
    <w:rsid w:val="007F403A"/>
    <w:rsid w:val="007F4055"/>
    <w:rsid w:val="007F4141"/>
    <w:rsid w:val="007F521C"/>
    <w:rsid w:val="007F634A"/>
    <w:rsid w:val="007F693F"/>
    <w:rsid w:val="00800813"/>
    <w:rsid w:val="00800E48"/>
    <w:rsid w:val="008011A2"/>
    <w:rsid w:val="008011ED"/>
    <w:rsid w:val="008028DF"/>
    <w:rsid w:val="00802D7E"/>
    <w:rsid w:val="0080377B"/>
    <w:rsid w:val="00803E34"/>
    <w:rsid w:val="00804884"/>
    <w:rsid w:val="00805B76"/>
    <w:rsid w:val="008100CF"/>
    <w:rsid w:val="008107E5"/>
    <w:rsid w:val="00811007"/>
    <w:rsid w:val="0081193B"/>
    <w:rsid w:val="00812C39"/>
    <w:rsid w:val="00812DFF"/>
    <w:rsid w:val="00813059"/>
    <w:rsid w:val="008138C4"/>
    <w:rsid w:val="00813BAA"/>
    <w:rsid w:val="00813EB0"/>
    <w:rsid w:val="0081433A"/>
    <w:rsid w:val="0081440C"/>
    <w:rsid w:val="00815527"/>
    <w:rsid w:val="00815A52"/>
    <w:rsid w:val="008161B3"/>
    <w:rsid w:val="00816DD3"/>
    <w:rsid w:val="00817FBE"/>
    <w:rsid w:val="008245EF"/>
    <w:rsid w:val="0082594C"/>
    <w:rsid w:val="00826023"/>
    <w:rsid w:val="008277C3"/>
    <w:rsid w:val="008312BB"/>
    <w:rsid w:val="00833227"/>
    <w:rsid w:val="00833BCE"/>
    <w:rsid w:val="00835309"/>
    <w:rsid w:val="00835F9A"/>
    <w:rsid w:val="00836C0A"/>
    <w:rsid w:val="00843111"/>
    <w:rsid w:val="00844606"/>
    <w:rsid w:val="00844A72"/>
    <w:rsid w:val="00846035"/>
    <w:rsid w:val="00846E46"/>
    <w:rsid w:val="00846F3E"/>
    <w:rsid w:val="008475A0"/>
    <w:rsid w:val="00850CA1"/>
    <w:rsid w:val="00851851"/>
    <w:rsid w:val="008525B5"/>
    <w:rsid w:val="0085262E"/>
    <w:rsid w:val="00853592"/>
    <w:rsid w:val="00856123"/>
    <w:rsid w:val="008578EB"/>
    <w:rsid w:val="00860035"/>
    <w:rsid w:val="00860414"/>
    <w:rsid w:val="0086091D"/>
    <w:rsid w:val="00861D29"/>
    <w:rsid w:val="008631BA"/>
    <w:rsid w:val="00863856"/>
    <w:rsid w:val="0086415A"/>
    <w:rsid w:val="008663F0"/>
    <w:rsid w:val="008676BD"/>
    <w:rsid w:val="00871454"/>
    <w:rsid w:val="00871484"/>
    <w:rsid w:val="008727F6"/>
    <w:rsid w:val="00873A60"/>
    <w:rsid w:val="008741C9"/>
    <w:rsid w:val="00874333"/>
    <w:rsid w:val="0087544E"/>
    <w:rsid w:val="00875565"/>
    <w:rsid w:val="00875A01"/>
    <w:rsid w:val="00875A8D"/>
    <w:rsid w:val="00876B4F"/>
    <w:rsid w:val="008800EE"/>
    <w:rsid w:val="00881138"/>
    <w:rsid w:val="00881A42"/>
    <w:rsid w:val="00881E04"/>
    <w:rsid w:val="00882B7F"/>
    <w:rsid w:val="00883D64"/>
    <w:rsid w:val="00884219"/>
    <w:rsid w:val="008848D0"/>
    <w:rsid w:val="00886AB1"/>
    <w:rsid w:val="00887445"/>
    <w:rsid w:val="00891BCF"/>
    <w:rsid w:val="00893289"/>
    <w:rsid w:val="008932DE"/>
    <w:rsid w:val="0089570E"/>
    <w:rsid w:val="00895A53"/>
    <w:rsid w:val="00895C7A"/>
    <w:rsid w:val="008966E1"/>
    <w:rsid w:val="008A128F"/>
    <w:rsid w:val="008A28C2"/>
    <w:rsid w:val="008A3D82"/>
    <w:rsid w:val="008A3E8F"/>
    <w:rsid w:val="008A49CE"/>
    <w:rsid w:val="008A5C6B"/>
    <w:rsid w:val="008A6304"/>
    <w:rsid w:val="008A6B38"/>
    <w:rsid w:val="008A7273"/>
    <w:rsid w:val="008A79F2"/>
    <w:rsid w:val="008B155C"/>
    <w:rsid w:val="008B233E"/>
    <w:rsid w:val="008B2EE2"/>
    <w:rsid w:val="008B530E"/>
    <w:rsid w:val="008B5A63"/>
    <w:rsid w:val="008B6D6F"/>
    <w:rsid w:val="008B7A4A"/>
    <w:rsid w:val="008B7C9B"/>
    <w:rsid w:val="008C0452"/>
    <w:rsid w:val="008C0B96"/>
    <w:rsid w:val="008C14E7"/>
    <w:rsid w:val="008C278A"/>
    <w:rsid w:val="008C2932"/>
    <w:rsid w:val="008C2AB2"/>
    <w:rsid w:val="008C615F"/>
    <w:rsid w:val="008C7E4A"/>
    <w:rsid w:val="008D0D55"/>
    <w:rsid w:val="008D149E"/>
    <w:rsid w:val="008D1941"/>
    <w:rsid w:val="008D2A85"/>
    <w:rsid w:val="008D3530"/>
    <w:rsid w:val="008D3B3A"/>
    <w:rsid w:val="008D4FD7"/>
    <w:rsid w:val="008D5E62"/>
    <w:rsid w:val="008D6875"/>
    <w:rsid w:val="008D6941"/>
    <w:rsid w:val="008E316B"/>
    <w:rsid w:val="008E4547"/>
    <w:rsid w:val="008E486A"/>
    <w:rsid w:val="008E70E0"/>
    <w:rsid w:val="008E7799"/>
    <w:rsid w:val="008F0D14"/>
    <w:rsid w:val="008F106E"/>
    <w:rsid w:val="008F1AA6"/>
    <w:rsid w:val="008F2B84"/>
    <w:rsid w:val="008F32D9"/>
    <w:rsid w:val="008F7A59"/>
    <w:rsid w:val="008F7CCA"/>
    <w:rsid w:val="009009AA"/>
    <w:rsid w:val="009009C0"/>
    <w:rsid w:val="00900EA6"/>
    <w:rsid w:val="0090427D"/>
    <w:rsid w:val="00906734"/>
    <w:rsid w:val="00910799"/>
    <w:rsid w:val="00913353"/>
    <w:rsid w:val="009153B8"/>
    <w:rsid w:val="00917C72"/>
    <w:rsid w:val="00917E51"/>
    <w:rsid w:val="00922B45"/>
    <w:rsid w:val="009252A8"/>
    <w:rsid w:val="00926B09"/>
    <w:rsid w:val="009313E8"/>
    <w:rsid w:val="0093248A"/>
    <w:rsid w:val="00933994"/>
    <w:rsid w:val="0093409C"/>
    <w:rsid w:val="00934475"/>
    <w:rsid w:val="00934C31"/>
    <w:rsid w:val="00936A35"/>
    <w:rsid w:val="009372D0"/>
    <w:rsid w:val="00937EA5"/>
    <w:rsid w:val="00941CDC"/>
    <w:rsid w:val="00942E7F"/>
    <w:rsid w:val="009431D1"/>
    <w:rsid w:val="00946E39"/>
    <w:rsid w:val="00950439"/>
    <w:rsid w:val="00950BE8"/>
    <w:rsid w:val="009510EA"/>
    <w:rsid w:val="00951299"/>
    <w:rsid w:val="00952848"/>
    <w:rsid w:val="00953AAB"/>
    <w:rsid w:val="009554CB"/>
    <w:rsid w:val="00955525"/>
    <w:rsid w:val="009555F2"/>
    <w:rsid w:val="009558A6"/>
    <w:rsid w:val="0095680A"/>
    <w:rsid w:val="00956F6A"/>
    <w:rsid w:val="009628AB"/>
    <w:rsid w:val="009638A7"/>
    <w:rsid w:val="00963D1F"/>
    <w:rsid w:val="009641B3"/>
    <w:rsid w:val="0096523B"/>
    <w:rsid w:val="009667BB"/>
    <w:rsid w:val="00966910"/>
    <w:rsid w:val="00966DC3"/>
    <w:rsid w:val="009672BB"/>
    <w:rsid w:val="009678A7"/>
    <w:rsid w:val="00967E17"/>
    <w:rsid w:val="009706E0"/>
    <w:rsid w:val="0097240A"/>
    <w:rsid w:val="009736E6"/>
    <w:rsid w:val="009747CB"/>
    <w:rsid w:val="00974BDB"/>
    <w:rsid w:val="00974C9B"/>
    <w:rsid w:val="00975ED7"/>
    <w:rsid w:val="00982735"/>
    <w:rsid w:val="00982892"/>
    <w:rsid w:val="009848B1"/>
    <w:rsid w:val="0098708D"/>
    <w:rsid w:val="009874AB"/>
    <w:rsid w:val="00987982"/>
    <w:rsid w:val="00990186"/>
    <w:rsid w:val="00992032"/>
    <w:rsid w:val="009933BF"/>
    <w:rsid w:val="00993F68"/>
    <w:rsid w:val="00995A91"/>
    <w:rsid w:val="0099688D"/>
    <w:rsid w:val="00996E73"/>
    <w:rsid w:val="009A0E31"/>
    <w:rsid w:val="009A1DF6"/>
    <w:rsid w:val="009A2A5E"/>
    <w:rsid w:val="009A36EB"/>
    <w:rsid w:val="009A576C"/>
    <w:rsid w:val="009A5D68"/>
    <w:rsid w:val="009A5D77"/>
    <w:rsid w:val="009B0B1D"/>
    <w:rsid w:val="009B354C"/>
    <w:rsid w:val="009B42F3"/>
    <w:rsid w:val="009B5BB6"/>
    <w:rsid w:val="009B5EEB"/>
    <w:rsid w:val="009B63CF"/>
    <w:rsid w:val="009B7665"/>
    <w:rsid w:val="009C03BD"/>
    <w:rsid w:val="009C0AB8"/>
    <w:rsid w:val="009C0C05"/>
    <w:rsid w:val="009C1138"/>
    <w:rsid w:val="009C1211"/>
    <w:rsid w:val="009C1481"/>
    <w:rsid w:val="009C4BA4"/>
    <w:rsid w:val="009C4DD4"/>
    <w:rsid w:val="009C58B5"/>
    <w:rsid w:val="009D04E4"/>
    <w:rsid w:val="009D31E6"/>
    <w:rsid w:val="009D5053"/>
    <w:rsid w:val="009D5D7F"/>
    <w:rsid w:val="009D7F3E"/>
    <w:rsid w:val="009E10B7"/>
    <w:rsid w:val="009E2BE8"/>
    <w:rsid w:val="009E2CE6"/>
    <w:rsid w:val="009E3630"/>
    <w:rsid w:val="009E67FB"/>
    <w:rsid w:val="009E6B9C"/>
    <w:rsid w:val="009E6F5F"/>
    <w:rsid w:val="009E77B0"/>
    <w:rsid w:val="009F09B9"/>
    <w:rsid w:val="009F1078"/>
    <w:rsid w:val="009F1DB7"/>
    <w:rsid w:val="009F29CE"/>
    <w:rsid w:val="009F369C"/>
    <w:rsid w:val="009F49B3"/>
    <w:rsid w:val="009F5026"/>
    <w:rsid w:val="009F6F02"/>
    <w:rsid w:val="009F71A2"/>
    <w:rsid w:val="009F78CD"/>
    <w:rsid w:val="00A00541"/>
    <w:rsid w:val="00A0165C"/>
    <w:rsid w:val="00A0409D"/>
    <w:rsid w:val="00A04183"/>
    <w:rsid w:val="00A04964"/>
    <w:rsid w:val="00A0588F"/>
    <w:rsid w:val="00A05B8A"/>
    <w:rsid w:val="00A06644"/>
    <w:rsid w:val="00A07EC4"/>
    <w:rsid w:val="00A10CFE"/>
    <w:rsid w:val="00A1158D"/>
    <w:rsid w:val="00A12ABC"/>
    <w:rsid w:val="00A12F28"/>
    <w:rsid w:val="00A146D0"/>
    <w:rsid w:val="00A14BDD"/>
    <w:rsid w:val="00A15401"/>
    <w:rsid w:val="00A15490"/>
    <w:rsid w:val="00A17BC4"/>
    <w:rsid w:val="00A17DC3"/>
    <w:rsid w:val="00A17F2F"/>
    <w:rsid w:val="00A20A75"/>
    <w:rsid w:val="00A20C59"/>
    <w:rsid w:val="00A21DCB"/>
    <w:rsid w:val="00A233AB"/>
    <w:rsid w:val="00A23592"/>
    <w:rsid w:val="00A24124"/>
    <w:rsid w:val="00A24AA0"/>
    <w:rsid w:val="00A24AEB"/>
    <w:rsid w:val="00A25893"/>
    <w:rsid w:val="00A25F29"/>
    <w:rsid w:val="00A262F7"/>
    <w:rsid w:val="00A277AD"/>
    <w:rsid w:val="00A27820"/>
    <w:rsid w:val="00A3081C"/>
    <w:rsid w:val="00A32454"/>
    <w:rsid w:val="00A339D2"/>
    <w:rsid w:val="00A34FBB"/>
    <w:rsid w:val="00A37BAC"/>
    <w:rsid w:val="00A407A5"/>
    <w:rsid w:val="00A40956"/>
    <w:rsid w:val="00A415BF"/>
    <w:rsid w:val="00A421D2"/>
    <w:rsid w:val="00A44958"/>
    <w:rsid w:val="00A460AE"/>
    <w:rsid w:val="00A504B8"/>
    <w:rsid w:val="00A50D76"/>
    <w:rsid w:val="00A51034"/>
    <w:rsid w:val="00A51DDA"/>
    <w:rsid w:val="00A529F2"/>
    <w:rsid w:val="00A531D7"/>
    <w:rsid w:val="00A54589"/>
    <w:rsid w:val="00A5477D"/>
    <w:rsid w:val="00A54D44"/>
    <w:rsid w:val="00A551FB"/>
    <w:rsid w:val="00A56495"/>
    <w:rsid w:val="00A567FC"/>
    <w:rsid w:val="00A57C6B"/>
    <w:rsid w:val="00A57CA1"/>
    <w:rsid w:val="00A60A29"/>
    <w:rsid w:val="00A61445"/>
    <w:rsid w:val="00A61F6D"/>
    <w:rsid w:val="00A633BF"/>
    <w:rsid w:val="00A6353A"/>
    <w:rsid w:val="00A6500E"/>
    <w:rsid w:val="00A65129"/>
    <w:rsid w:val="00A656F7"/>
    <w:rsid w:val="00A65ED5"/>
    <w:rsid w:val="00A6625B"/>
    <w:rsid w:val="00A704F3"/>
    <w:rsid w:val="00A70952"/>
    <w:rsid w:val="00A711FA"/>
    <w:rsid w:val="00A74EA5"/>
    <w:rsid w:val="00A75877"/>
    <w:rsid w:val="00A76AFD"/>
    <w:rsid w:val="00A775A5"/>
    <w:rsid w:val="00A80963"/>
    <w:rsid w:val="00A815A8"/>
    <w:rsid w:val="00A83F62"/>
    <w:rsid w:val="00A846D9"/>
    <w:rsid w:val="00A84C75"/>
    <w:rsid w:val="00A852C1"/>
    <w:rsid w:val="00A85485"/>
    <w:rsid w:val="00A85901"/>
    <w:rsid w:val="00A85AC8"/>
    <w:rsid w:val="00A85D2F"/>
    <w:rsid w:val="00A8671B"/>
    <w:rsid w:val="00A87994"/>
    <w:rsid w:val="00A90BAF"/>
    <w:rsid w:val="00A92197"/>
    <w:rsid w:val="00A92FC3"/>
    <w:rsid w:val="00A94087"/>
    <w:rsid w:val="00A94818"/>
    <w:rsid w:val="00A94BF3"/>
    <w:rsid w:val="00A961A0"/>
    <w:rsid w:val="00A96A9E"/>
    <w:rsid w:val="00A96B1A"/>
    <w:rsid w:val="00A971A8"/>
    <w:rsid w:val="00AA080C"/>
    <w:rsid w:val="00AA0CE9"/>
    <w:rsid w:val="00AA3151"/>
    <w:rsid w:val="00AA4C6B"/>
    <w:rsid w:val="00AA561D"/>
    <w:rsid w:val="00AA647C"/>
    <w:rsid w:val="00AA7F38"/>
    <w:rsid w:val="00AA7FCA"/>
    <w:rsid w:val="00AB0BFA"/>
    <w:rsid w:val="00AB1933"/>
    <w:rsid w:val="00AB2908"/>
    <w:rsid w:val="00AB3595"/>
    <w:rsid w:val="00AB605C"/>
    <w:rsid w:val="00AB75D3"/>
    <w:rsid w:val="00AC09CC"/>
    <w:rsid w:val="00AC27F2"/>
    <w:rsid w:val="00AC2DC3"/>
    <w:rsid w:val="00AC3F2C"/>
    <w:rsid w:val="00AC434B"/>
    <w:rsid w:val="00AC66C9"/>
    <w:rsid w:val="00AD15CB"/>
    <w:rsid w:val="00AD2FB9"/>
    <w:rsid w:val="00AD334D"/>
    <w:rsid w:val="00AD346F"/>
    <w:rsid w:val="00AD3E80"/>
    <w:rsid w:val="00AD5857"/>
    <w:rsid w:val="00AD66C6"/>
    <w:rsid w:val="00AD6E96"/>
    <w:rsid w:val="00AE0B87"/>
    <w:rsid w:val="00AE0CD8"/>
    <w:rsid w:val="00AE22C0"/>
    <w:rsid w:val="00AE2484"/>
    <w:rsid w:val="00AE45FE"/>
    <w:rsid w:val="00AE50C2"/>
    <w:rsid w:val="00AF0692"/>
    <w:rsid w:val="00AF13C7"/>
    <w:rsid w:val="00AF1DCF"/>
    <w:rsid w:val="00AF28CF"/>
    <w:rsid w:val="00AF2E02"/>
    <w:rsid w:val="00AF358A"/>
    <w:rsid w:val="00AF500E"/>
    <w:rsid w:val="00AF519D"/>
    <w:rsid w:val="00AF59E2"/>
    <w:rsid w:val="00AF7B96"/>
    <w:rsid w:val="00B00F9D"/>
    <w:rsid w:val="00B012A7"/>
    <w:rsid w:val="00B01D32"/>
    <w:rsid w:val="00B05463"/>
    <w:rsid w:val="00B071B5"/>
    <w:rsid w:val="00B1021B"/>
    <w:rsid w:val="00B10E91"/>
    <w:rsid w:val="00B11475"/>
    <w:rsid w:val="00B114A9"/>
    <w:rsid w:val="00B128F5"/>
    <w:rsid w:val="00B12FDA"/>
    <w:rsid w:val="00B14979"/>
    <w:rsid w:val="00B177AC"/>
    <w:rsid w:val="00B206DE"/>
    <w:rsid w:val="00B2234F"/>
    <w:rsid w:val="00B32520"/>
    <w:rsid w:val="00B34CB1"/>
    <w:rsid w:val="00B35C75"/>
    <w:rsid w:val="00B35E59"/>
    <w:rsid w:val="00B36A35"/>
    <w:rsid w:val="00B4165D"/>
    <w:rsid w:val="00B45383"/>
    <w:rsid w:val="00B453FB"/>
    <w:rsid w:val="00B45994"/>
    <w:rsid w:val="00B4666B"/>
    <w:rsid w:val="00B476E2"/>
    <w:rsid w:val="00B513A5"/>
    <w:rsid w:val="00B51D46"/>
    <w:rsid w:val="00B546BE"/>
    <w:rsid w:val="00B55164"/>
    <w:rsid w:val="00B56475"/>
    <w:rsid w:val="00B5663F"/>
    <w:rsid w:val="00B5678F"/>
    <w:rsid w:val="00B6222C"/>
    <w:rsid w:val="00B62EFC"/>
    <w:rsid w:val="00B641CB"/>
    <w:rsid w:val="00B664A6"/>
    <w:rsid w:val="00B664E1"/>
    <w:rsid w:val="00B7279C"/>
    <w:rsid w:val="00B727E9"/>
    <w:rsid w:val="00B735BD"/>
    <w:rsid w:val="00B74F81"/>
    <w:rsid w:val="00B75C87"/>
    <w:rsid w:val="00B7797F"/>
    <w:rsid w:val="00B85889"/>
    <w:rsid w:val="00B85D28"/>
    <w:rsid w:val="00B9012B"/>
    <w:rsid w:val="00B9093A"/>
    <w:rsid w:val="00B913EC"/>
    <w:rsid w:val="00B914E5"/>
    <w:rsid w:val="00B921B0"/>
    <w:rsid w:val="00B929BF"/>
    <w:rsid w:val="00B93B76"/>
    <w:rsid w:val="00B946DE"/>
    <w:rsid w:val="00B95D7D"/>
    <w:rsid w:val="00B960DC"/>
    <w:rsid w:val="00B9667C"/>
    <w:rsid w:val="00B96CFA"/>
    <w:rsid w:val="00BA0B79"/>
    <w:rsid w:val="00BA1ADB"/>
    <w:rsid w:val="00BA1DA5"/>
    <w:rsid w:val="00BA300B"/>
    <w:rsid w:val="00BA3419"/>
    <w:rsid w:val="00BA34F5"/>
    <w:rsid w:val="00BA4846"/>
    <w:rsid w:val="00BA4F69"/>
    <w:rsid w:val="00BA62B2"/>
    <w:rsid w:val="00BA63C7"/>
    <w:rsid w:val="00BA6B97"/>
    <w:rsid w:val="00BA778C"/>
    <w:rsid w:val="00BB1DD0"/>
    <w:rsid w:val="00BB27C5"/>
    <w:rsid w:val="00BB2EA3"/>
    <w:rsid w:val="00BB4065"/>
    <w:rsid w:val="00BB6817"/>
    <w:rsid w:val="00BB70B9"/>
    <w:rsid w:val="00BB7190"/>
    <w:rsid w:val="00BC3E17"/>
    <w:rsid w:val="00BC40A8"/>
    <w:rsid w:val="00BC53B0"/>
    <w:rsid w:val="00BD089B"/>
    <w:rsid w:val="00BD0EDA"/>
    <w:rsid w:val="00BD0F8F"/>
    <w:rsid w:val="00BD1412"/>
    <w:rsid w:val="00BD150A"/>
    <w:rsid w:val="00BD2232"/>
    <w:rsid w:val="00BD226F"/>
    <w:rsid w:val="00BD4E74"/>
    <w:rsid w:val="00BD556C"/>
    <w:rsid w:val="00BD7337"/>
    <w:rsid w:val="00BE1348"/>
    <w:rsid w:val="00BE14A8"/>
    <w:rsid w:val="00BE17A2"/>
    <w:rsid w:val="00BE1873"/>
    <w:rsid w:val="00BE1E26"/>
    <w:rsid w:val="00BE28D6"/>
    <w:rsid w:val="00BE2A9A"/>
    <w:rsid w:val="00BE3319"/>
    <w:rsid w:val="00BE4998"/>
    <w:rsid w:val="00BE4B5B"/>
    <w:rsid w:val="00BE4FF8"/>
    <w:rsid w:val="00BE5766"/>
    <w:rsid w:val="00BE6089"/>
    <w:rsid w:val="00BE7F06"/>
    <w:rsid w:val="00BF092C"/>
    <w:rsid w:val="00BF0B7F"/>
    <w:rsid w:val="00BF322D"/>
    <w:rsid w:val="00BF3CDB"/>
    <w:rsid w:val="00BF5182"/>
    <w:rsid w:val="00BF7851"/>
    <w:rsid w:val="00C00C00"/>
    <w:rsid w:val="00C038AA"/>
    <w:rsid w:val="00C0764A"/>
    <w:rsid w:val="00C10DF5"/>
    <w:rsid w:val="00C11250"/>
    <w:rsid w:val="00C11466"/>
    <w:rsid w:val="00C1267A"/>
    <w:rsid w:val="00C131EA"/>
    <w:rsid w:val="00C13AE6"/>
    <w:rsid w:val="00C13E8B"/>
    <w:rsid w:val="00C14BC1"/>
    <w:rsid w:val="00C14C75"/>
    <w:rsid w:val="00C169C8"/>
    <w:rsid w:val="00C16B82"/>
    <w:rsid w:val="00C16BB7"/>
    <w:rsid w:val="00C17712"/>
    <w:rsid w:val="00C23726"/>
    <w:rsid w:val="00C2377B"/>
    <w:rsid w:val="00C24890"/>
    <w:rsid w:val="00C24DEE"/>
    <w:rsid w:val="00C26346"/>
    <w:rsid w:val="00C26460"/>
    <w:rsid w:val="00C26F63"/>
    <w:rsid w:val="00C276F8"/>
    <w:rsid w:val="00C27A1D"/>
    <w:rsid w:val="00C27FDE"/>
    <w:rsid w:val="00C35785"/>
    <w:rsid w:val="00C3758D"/>
    <w:rsid w:val="00C37865"/>
    <w:rsid w:val="00C37F85"/>
    <w:rsid w:val="00C41A8C"/>
    <w:rsid w:val="00C424B8"/>
    <w:rsid w:val="00C43989"/>
    <w:rsid w:val="00C43ACE"/>
    <w:rsid w:val="00C44050"/>
    <w:rsid w:val="00C46741"/>
    <w:rsid w:val="00C46819"/>
    <w:rsid w:val="00C50CBA"/>
    <w:rsid w:val="00C522E1"/>
    <w:rsid w:val="00C524E0"/>
    <w:rsid w:val="00C52C50"/>
    <w:rsid w:val="00C53624"/>
    <w:rsid w:val="00C55059"/>
    <w:rsid w:val="00C55DBD"/>
    <w:rsid w:val="00C60A08"/>
    <w:rsid w:val="00C60FC2"/>
    <w:rsid w:val="00C61709"/>
    <w:rsid w:val="00C61923"/>
    <w:rsid w:val="00C61FFD"/>
    <w:rsid w:val="00C62134"/>
    <w:rsid w:val="00C62221"/>
    <w:rsid w:val="00C62AEE"/>
    <w:rsid w:val="00C64456"/>
    <w:rsid w:val="00C6727E"/>
    <w:rsid w:val="00C72178"/>
    <w:rsid w:val="00C73232"/>
    <w:rsid w:val="00C75A63"/>
    <w:rsid w:val="00C7667C"/>
    <w:rsid w:val="00C7669C"/>
    <w:rsid w:val="00C772BC"/>
    <w:rsid w:val="00C77546"/>
    <w:rsid w:val="00C80050"/>
    <w:rsid w:val="00C809D4"/>
    <w:rsid w:val="00C812C8"/>
    <w:rsid w:val="00C840BE"/>
    <w:rsid w:val="00C85369"/>
    <w:rsid w:val="00C85CB4"/>
    <w:rsid w:val="00C85F1A"/>
    <w:rsid w:val="00C9060A"/>
    <w:rsid w:val="00C91AE3"/>
    <w:rsid w:val="00C91BBF"/>
    <w:rsid w:val="00C91DAA"/>
    <w:rsid w:val="00C93343"/>
    <w:rsid w:val="00C93D7D"/>
    <w:rsid w:val="00C9576E"/>
    <w:rsid w:val="00C95E73"/>
    <w:rsid w:val="00C9651A"/>
    <w:rsid w:val="00C96797"/>
    <w:rsid w:val="00CA0A52"/>
    <w:rsid w:val="00CA1D22"/>
    <w:rsid w:val="00CA2577"/>
    <w:rsid w:val="00CA3A19"/>
    <w:rsid w:val="00CA672E"/>
    <w:rsid w:val="00CB0B3F"/>
    <w:rsid w:val="00CB0D2C"/>
    <w:rsid w:val="00CB1124"/>
    <w:rsid w:val="00CB2C05"/>
    <w:rsid w:val="00CB4976"/>
    <w:rsid w:val="00CB5710"/>
    <w:rsid w:val="00CB5897"/>
    <w:rsid w:val="00CB5F9D"/>
    <w:rsid w:val="00CB636F"/>
    <w:rsid w:val="00CB7806"/>
    <w:rsid w:val="00CB7F1E"/>
    <w:rsid w:val="00CC087A"/>
    <w:rsid w:val="00CC1C58"/>
    <w:rsid w:val="00CC2537"/>
    <w:rsid w:val="00CD0583"/>
    <w:rsid w:val="00CD0A76"/>
    <w:rsid w:val="00CD1415"/>
    <w:rsid w:val="00CD1742"/>
    <w:rsid w:val="00CD19A6"/>
    <w:rsid w:val="00CD275F"/>
    <w:rsid w:val="00CD5EC9"/>
    <w:rsid w:val="00CD7D1E"/>
    <w:rsid w:val="00CE1B22"/>
    <w:rsid w:val="00CE20F4"/>
    <w:rsid w:val="00CE3656"/>
    <w:rsid w:val="00CE3BDD"/>
    <w:rsid w:val="00CE3FCC"/>
    <w:rsid w:val="00CE5D15"/>
    <w:rsid w:val="00CE6B08"/>
    <w:rsid w:val="00CF0388"/>
    <w:rsid w:val="00CF10F4"/>
    <w:rsid w:val="00CF224D"/>
    <w:rsid w:val="00CF262F"/>
    <w:rsid w:val="00CF482C"/>
    <w:rsid w:val="00CF4A9F"/>
    <w:rsid w:val="00CF4EEB"/>
    <w:rsid w:val="00CF5ECC"/>
    <w:rsid w:val="00CF5F09"/>
    <w:rsid w:val="00CF6D67"/>
    <w:rsid w:val="00D0020E"/>
    <w:rsid w:val="00D0143B"/>
    <w:rsid w:val="00D014D5"/>
    <w:rsid w:val="00D01B15"/>
    <w:rsid w:val="00D02DDC"/>
    <w:rsid w:val="00D04478"/>
    <w:rsid w:val="00D10BF8"/>
    <w:rsid w:val="00D11C2B"/>
    <w:rsid w:val="00D136A4"/>
    <w:rsid w:val="00D1551C"/>
    <w:rsid w:val="00D16B77"/>
    <w:rsid w:val="00D172F6"/>
    <w:rsid w:val="00D1764E"/>
    <w:rsid w:val="00D17847"/>
    <w:rsid w:val="00D203FB"/>
    <w:rsid w:val="00D2121D"/>
    <w:rsid w:val="00D2190F"/>
    <w:rsid w:val="00D21FFA"/>
    <w:rsid w:val="00D2312D"/>
    <w:rsid w:val="00D2330C"/>
    <w:rsid w:val="00D2333A"/>
    <w:rsid w:val="00D25994"/>
    <w:rsid w:val="00D263A7"/>
    <w:rsid w:val="00D30BF0"/>
    <w:rsid w:val="00D3145A"/>
    <w:rsid w:val="00D31476"/>
    <w:rsid w:val="00D31B85"/>
    <w:rsid w:val="00D32499"/>
    <w:rsid w:val="00D343F3"/>
    <w:rsid w:val="00D3594C"/>
    <w:rsid w:val="00D362EE"/>
    <w:rsid w:val="00D36A31"/>
    <w:rsid w:val="00D40ADB"/>
    <w:rsid w:val="00D42F00"/>
    <w:rsid w:val="00D44C8C"/>
    <w:rsid w:val="00D45831"/>
    <w:rsid w:val="00D45FF5"/>
    <w:rsid w:val="00D47215"/>
    <w:rsid w:val="00D54229"/>
    <w:rsid w:val="00D556A0"/>
    <w:rsid w:val="00D57584"/>
    <w:rsid w:val="00D5765E"/>
    <w:rsid w:val="00D57D53"/>
    <w:rsid w:val="00D6019F"/>
    <w:rsid w:val="00D601CD"/>
    <w:rsid w:val="00D61659"/>
    <w:rsid w:val="00D61A0D"/>
    <w:rsid w:val="00D6334B"/>
    <w:rsid w:val="00D63E20"/>
    <w:rsid w:val="00D651AC"/>
    <w:rsid w:val="00D665F4"/>
    <w:rsid w:val="00D6678F"/>
    <w:rsid w:val="00D671F4"/>
    <w:rsid w:val="00D71609"/>
    <w:rsid w:val="00D71B35"/>
    <w:rsid w:val="00D721D9"/>
    <w:rsid w:val="00D72B1A"/>
    <w:rsid w:val="00D75EA5"/>
    <w:rsid w:val="00D76F2D"/>
    <w:rsid w:val="00D80EE2"/>
    <w:rsid w:val="00D82E97"/>
    <w:rsid w:val="00D83A4F"/>
    <w:rsid w:val="00D84480"/>
    <w:rsid w:val="00D85305"/>
    <w:rsid w:val="00D8604D"/>
    <w:rsid w:val="00D86D76"/>
    <w:rsid w:val="00D871C0"/>
    <w:rsid w:val="00D90393"/>
    <w:rsid w:val="00D90958"/>
    <w:rsid w:val="00D90F9A"/>
    <w:rsid w:val="00D91938"/>
    <w:rsid w:val="00D95B4B"/>
    <w:rsid w:val="00D96BBD"/>
    <w:rsid w:val="00D97939"/>
    <w:rsid w:val="00DA02CF"/>
    <w:rsid w:val="00DA1183"/>
    <w:rsid w:val="00DA2F52"/>
    <w:rsid w:val="00DA31BC"/>
    <w:rsid w:val="00DA360E"/>
    <w:rsid w:val="00DA3B1A"/>
    <w:rsid w:val="00DA4E7C"/>
    <w:rsid w:val="00DA568D"/>
    <w:rsid w:val="00DA612C"/>
    <w:rsid w:val="00DA6D6F"/>
    <w:rsid w:val="00DA70F4"/>
    <w:rsid w:val="00DA713F"/>
    <w:rsid w:val="00DB1650"/>
    <w:rsid w:val="00DB26A1"/>
    <w:rsid w:val="00DB334D"/>
    <w:rsid w:val="00DB3933"/>
    <w:rsid w:val="00DB5552"/>
    <w:rsid w:val="00DB5EEA"/>
    <w:rsid w:val="00DB6E5B"/>
    <w:rsid w:val="00DB7E20"/>
    <w:rsid w:val="00DC1856"/>
    <w:rsid w:val="00DC3371"/>
    <w:rsid w:val="00DC4080"/>
    <w:rsid w:val="00DC45F1"/>
    <w:rsid w:val="00DC4AD2"/>
    <w:rsid w:val="00DC5471"/>
    <w:rsid w:val="00DC5C79"/>
    <w:rsid w:val="00DD0330"/>
    <w:rsid w:val="00DD11C0"/>
    <w:rsid w:val="00DD1A6E"/>
    <w:rsid w:val="00DD2326"/>
    <w:rsid w:val="00DD2C11"/>
    <w:rsid w:val="00DD375E"/>
    <w:rsid w:val="00DD59CB"/>
    <w:rsid w:val="00DD5C43"/>
    <w:rsid w:val="00DD7482"/>
    <w:rsid w:val="00DE1708"/>
    <w:rsid w:val="00DE29A3"/>
    <w:rsid w:val="00DE2A08"/>
    <w:rsid w:val="00DE4F4B"/>
    <w:rsid w:val="00DE7416"/>
    <w:rsid w:val="00DE74E9"/>
    <w:rsid w:val="00DF13E3"/>
    <w:rsid w:val="00DF383F"/>
    <w:rsid w:val="00DF3B43"/>
    <w:rsid w:val="00DF44C9"/>
    <w:rsid w:val="00DF4644"/>
    <w:rsid w:val="00DF6378"/>
    <w:rsid w:val="00DF7417"/>
    <w:rsid w:val="00E01A79"/>
    <w:rsid w:val="00E02855"/>
    <w:rsid w:val="00E03B9A"/>
    <w:rsid w:val="00E04946"/>
    <w:rsid w:val="00E077DF"/>
    <w:rsid w:val="00E111CA"/>
    <w:rsid w:val="00E11CD3"/>
    <w:rsid w:val="00E1218B"/>
    <w:rsid w:val="00E13321"/>
    <w:rsid w:val="00E13A85"/>
    <w:rsid w:val="00E141E8"/>
    <w:rsid w:val="00E14ECF"/>
    <w:rsid w:val="00E153FC"/>
    <w:rsid w:val="00E2228B"/>
    <w:rsid w:val="00E2538D"/>
    <w:rsid w:val="00E25B37"/>
    <w:rsid w:val="00E26273"/>
    <w:rsid w:val="00E26730"/>
    <w:rsid w:val="00E269E5"/>
    <w:rsid w:val="00E27C8A"/>
    <w:rsid w:val="00E32DC6"/>
    <w:rsid w:val="00E32EE3"/>
    <w:rsid w:val="00E337AB"/>
    <w:rsid w:val="00E33DC4"/>
    <w:rsid w:val="00E33EF0"/>
    <w:rsid w:val="00E346A2"/>
    <w:rsid w:val="00E35479"/>
    <w:rsid w:val="00E415FA"/>
    <w:rsid w:val="00E41738"/>
    <w:rsid w:val="00E41EA7"/>
    <w:rsid w:val="00E41F73"/>
    <w:rsid w:val="00E41FE3"/>
    <w:rsid w:val="00E4375F"/>
    <w:rsid w:val="00E44DC7"/>
    <w:rsid w:val="00E44E25"/>
    <w:rsid w:val="00E45F97"/>
    <w:rsid w:val="00E5062F"/>
    <w:rsid w:val="00E50908"/>
    <w:rsid w:val="00E510F0"/>
    <w:rsid w:val="00E512AF"/>
    <w:rsid w:val="00E517AE"/>
    <w:rsid w:val="00E51E31"/>
    <w:rsid w:val="00E53447"/>
    <w:rsid w:val="00E53FB3"/>
    <w:rsid w:val="00E54E32"/>
    <w:rsid w:val="00E55812"/>
    <w:rsid w:val="00E56E52"/>
    <w:rsid w:val="00E57333"/>
    <w:rsid w:val="00E61714"/>
    <w:rsid w:val="00E62312"/>
    <w:rsid w:val="00E629F8"/>
    <w:rsid w:val="00E63065"/>
    <w:rsid w:val="00E65796"/>
    <w:rsid w:val="00E67669"/>
    <w:rsid w:val="00E67AE8"/>
    <w:rsid w:val="00E70854"/>
    <w:rsid w:val="00E72071"/>
    <w:rsid w:val="00E7251B"/>
    <w:rsid w:val="00E72F87"/>
    <w:rsid w:val="00E73DBA"/>
    <w:rsid w:val="00E7581C"/>
    <w:rsid w:val="00E7635A"/>
    <w:rsid w:val="00E77676"/>
    <w:rsid w:val="00E8113B"/>
    <w:rsid w:val="00E82A75"/>
    <w:rsid w:val="00E837BD"/>
    <w:rsid w:val="00E83D8F"/>
    <w:rsid w:val="00E83E2D"/>
    <w:rsid w:val="00E878AD"/>
    <w:rsid w:val="00E9110E"/>
    <w:rsid w:val="00E94E30"/>
    <w:rsid w:val="00E94EC4"/>
    <w:rsid w:val="00E95166"/>
    <w:rsid w:val="00E95D34"/>
    <w:rsid w:val="00EA054D"/>
    <w:rsid w:val="00EA071F"/>
    <w:rsid w:val="00EA0CB2"/>
    <w:rsid w:val="00EA0F8A"/>
    <w:rsid w:val="00EA1581"/>
    <w:rsid w:val="00EA1FCC"/>
    <w:rsid w:val="00EA37C9"/>
    <w:rsid w:val="00EA3978"/>
    <w:rsid w:val="00EA3C0C"/>
    <w:rsid w:val="00EA4927"/>
    <w:rsid w:val="00EA6B5A"/>
    <w:rsid w:val="00EB04A6"/>
    <w:rsid w:val="00EB31F7"/>
    <w:rsid w:val="00EB3605"/>
    <w:rsid w:val="00EB5C5E"/>
    <w:rsid w:val="00EB78C5"/>
    <w:rsid w:val="00EC0D59"/>
    <w:rsid w:val="00EC2C33"/>
    <w:rsid w:val="00EC5AFB"/>
    <w:rsid w:val="00EC5F9D"/>
    <w:rsid w:val="00EC6143"/>
    <w:rsid w:val="00EC6477"/>
    <w:rsid w:val="00EC6743"/>
    <w:rsid w:val="00EC7AB2"/>
    <w:rsid w:val="00ED0B94"/>
    <w:rsid w:val="00ED0F53"/>
    <w:rsid w:val="00ED3BFF"/>
    <w:rsid w:val="00ED5163"/>
    <w:rsid w:val="00ED52D0"/>
    <w:rsid w:val="00ED6C70"/>
    <w:rsid w:val="00ED6FE9"/>
    <w:rsid w:val="00ED7682"/>
    <w:rsid w:val="00EE0221"/>
    <w:rsid w:val="00EE22A3"/>
    <w:rsid w:val="00EE2D5E"/>
    <w:rsid w:val="00EE2D6B"/>
    <w:rsid w:val="00EE2EDD"/>
    <w:rsid w:val="00EE31F8"/>
    <w:rsid w:val="00EE3350"/>
    <w:rsid w:val="00EE39E5"/>
    <w:rsid w:val="00EE4362"/>
    <w:rsid w:val="00EE45D4"/>
    <w:rsid w:val="00EE726A"/>
    <w:rsid w:val="00EE7C97"/>
    <w:rsid w:val="00EF0C41"/>
    <w:rsid w:val="00EF174E"/>
    <w:rsid w:val="00EF26B0"/>
    <w:rsid w:val="00EF3635"/>
    <w:rsid w:val="00EF4999"/>
    <w:rsid w:val="00EF4AA3"/>
    <w:rsid w:val="00EF5F82"/>
    <w:rsid w:val="00F06297"/>
    <w:rsid w:val="00F064D9"/>
    <w:rsid w:val="00F13B5F"/>
    <w:rsid w:val="00F15B95"/>
    <w:rsid w:val="00F15E86"/>
    <w:rsid w:val="00F2103C"/>
    <w:rsid w:val="00F225E0"/>
    <w:rsid w:val="00F22D29"/>
    <w:rsid w:val="00F23AFD"/>
    <w:rsid w:val="00F2422A"/>
    <w:rsid w:val="00F244FB"/>
    <w:rsid w:val="00F25552"/>
    <w:rsid w:val="00F256DB"/>
    <w:rsid w:val="00F25A53"/>
    <w:rsid w:val="00F25C7F"/>
    <w:rsid w:val="00F27B90"/>
    <w:rsid w:val="00F30B8B"/>
    <w:rsid w:val="00F31543"/>
    <w:rsid w:val="00F336EF"/>
    <w:rsid w:val="00F437F2"/>
    <w:rsid w:val="00F43E12"/>
    <w:rsid w:val="00F440EA"/>
    <w:rsid w:val="00F44A01"/>
    <w:rsid w:val="00F45D34"/>
    <w:rsid w:val="00F47383"/>
    <w:rsid w:val="00F47FA8"/>
    <w:rsid w:val="00F50469"/>
    <w:rsid w:val="00F50639"/>
    <w:rsid w:val="00F5204A"/>
    <w:rsid w:val="00F52C7B"/>
    <w:rsid w:val="00F53FEE"/>
    <w:rsid w:val="00F541EC"/>
    <w:rsid w:val="00F54CA2"/>
    <w:rsid w:val="00F5531D"/>
    <w:rsid w:val="00F5755D"/>
    <w:rsid w:val="00F57B16"/>
    <w:rsid w:val="00F602D2"/>
    <w:rsid w:val="00F60901"/>
    <w:rsid w:val="00F61869"/>
    <w:rsid w:val="00F62670"/>
    <w:rsid w:val="00F63DC8"/>
    <w:rsid w:val="00F6422D"/>
    <w:rsid w:val="00F657F8"/>
    <w:rsid w:val="00F66BAC"/>
    <w:rsid w:val="00F67F00"/>
    <w:rsid w:val="00F67F82"/>
    <w:rsid w:val="00F70B59"/>
    <w:rsid w:val="00F70E33"/>
    <w:rsid w:val="00F70F3F"/>
    <w:rsid w:val="00F7288F"/>
    <w:rsid w:val="00F72F36"/>
    <w:rsid w:val="00F739F1"/>
    <w:rsid w:val="00F73A74"/>
    <w:rsid w:val="00F742E9"/>
    <w:rsid w:val="00F75979"/>
    <w:rsid w:val="00F75BAB"/>
    <w:rsid w:val="00F80C21"/>
    <w:rsid w:val="00F82157"/>
    <w:rsid w:val="00F8350C"/>
    <w:rsid w:val="00F85100"/>
    <w:rsid w:val="00F85E2F"/>
    <w:rsid w:val="00F9476B"/>
    <w:rsid w:val="00F94B19"/>
    <w:rsid w:val="00F94E34"/>
    <w:rsid w:val="00F953E8"/>
    <w:rsid w:val="00F9640C"/>
    <w:rsid w:val="00FA0B83"/>
    <w:rsid w:val="00FA16CB"/>
    <w:rsid w:val="00FA1F97"/>
    <w:rsid w:val="00FA224A"/>
    <w:rsid w:val="00FA3FDD"/>
    <w:rsid w:val="00FA5C81"/>
    <w:rsid w:val="00FB0F8C"/>
    <w:rsid w:val="00FB437E"/>
    <w:rsid w:val="00FB48A3"/>
    <w:rsid w:val="00FB5C6D"/>
    <w:rsid w:val="00FB6050"/>
    <w:rsid w:val="00FB772D"/>
    <w:rsid w:val="00FB7844"/>
    <w:rsid w:val="00FB7ED1"/>
    <w:rsid w:val="00FC1A5F"/>
    <w:rsid w:val="00FC2027"/>
    <w:rsid w:val="00FC335C"/>
    <w:rsid w:val="00FC3D02"/>
    <w:rsid w:val="00FC5B3C"/>
    <w:rsid w:val="00FD1064"/>
    <w:rsid w:val="00FD305B"/>
    <w:rsid w:val="00FD35D4"/>
    <w:rsid w:val="00FD658D"/>
    <w:rsid w:val="00FD73CB"/>
    <w:rsid w:val="00FD7689"/>
    <w:rsid w:val="00FD7EB1"/>
    <w:rsid w:val="00FE0189"/>
    <w:rsid w:val="00FE2233"/>
    <w:rsid w:val="00FE3F5E"/>
    <w:rsid w:val="00FE480A"/>
    <w:rsid w:val="00FE53B5"/>
    <w:rsid w:val="00FE5B93"/>
    <w:rsid w:val="00FE65E1"/>
    <w:rsid w:val="00FE690B"/>
    <w:rsid w:val="00FE6CEB"/>
    <w:rsid w:val="00FE6EA6"/>
    <w:rsid w:val="00FE756C"/>
    <w:rsid w:val="00FF12CB"/>
    <w:rsid w:val="00FF33BB"/>
    <w:rsid w:val="00FF384B"/>
    <w:rsid w:val="00FF4DEC"/>
    <w:rsid w:val="00FF5A78"/>
    <w:rsid w:val="00FF6063"/>
    <w:rsid w:val="00FF6573"/>
    <w:rsid w:val="00FF7E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C438B4"/>
  <w15:docId w15:val="{D7465DB7-EFC1-4324-8801-035C3488D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C37F85"/>
    <w:pPr>
      <w:spacing w:before="180" w:after="180"/>
    </w:pPr>
    <w:rPr>
      <w:rFonts w:ascii="Segoe Pro" w:hAnsi="Segoe Pro"/>
    </w:rPr>
  </w:style>
  <w:style w:type="paragraph" w:styleId="Heading1">
    <w:name w:val="heading 1"/>
    <w:aliases w:val="Lab Heading"/>
    <w:next w:val="Normal"/>
    <w:link w:val="Heading1Char"/>
    <w:uiPriority w:val="9"/>
    <w:qFormat/>
    <w:rsid w:val="00BD150A"/>
    <w:pPr>
      <w:keepNext/>
      <w:pageBreakBefore/>
      <w:spacing w:after="240"/>
      <w:outlineLvl w:val="0"/>
    </w:pPr>
    <w:rPr>
      <w:rFonts w:asciiTheme="minorHAnsi" w:eastAsiaTheme="majorEastAsia" w:hAnsiTheme="minorHAnsi" w:cstheme="majorBidi"/>
      <w:sz w:val="56"/>
      <w:szCs w:val="20"/>
    </w:rPr>
  </w:style>
  <w:style w:type="paragraph" w:styleId="Heading2">
    <w:name w:val="heading 2"/>
    <w:aliases w:val="Section Heading"/>
    <w:basedOn w:val="Heading1"/>
    <w:link w:val="Heading2Char"/>
    <w:rsid w:val="00BD150A"/>
    <w:pPr>
      <w:pageBreakBefore w:val="0"/>
      <w:outlineLvl w:val="1"/>
    </w:pPr>
    <w:rPr>
      <w:sz w:val="40"/>
    </w:rPr>
  </w:style>
  <w:style w:type="paragraph" w:styleId="Heading3">
    <w:name w:val="heading 3"/>
    <w:aliases w:val="Task Heading"/>
    <w:basedOn w:val="Normal"/>
    <w:next w:val="Normal"/>
    <w:link w:val="Heading3Char"/>
    <w:uiPriority w:val="4"/>
    <w:qFormat/>
    <w:rsid w:val="00BD150A"/>
    <w:pPr>
      <w:keepNext/>
      <w:spacing w:before="360"/>
      <w:outlineLvl w:val="2"/>
    </w:pPr>
    <w:rPr>
      <w:rFonts w:eastAsiaTheme="majorEastAsia" w:cstheme="majorBidi"/>
      <w:sz w:val="28"/>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Lab Heading Char"/>
    <w:basedOn w:val="DefaultParagraphFont"/>
    <w:link w:val="Heading1"/>
    <w:uiPriority w:val="9"/>
    <w:rsid w:val="00BD150A"/>
    <w:rPr>
      <w:rFonts w:asciiTheme="minorHAnsi" w:eastAsiaTheme="majorEastAsia" w:hAnsiTheme="minorHAnsi" w:cstheme="majorBidi"/>
      <w:sz w:val="56"/>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14"/>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9F29CE"/>
    <w:pPr>
      <w:numPr>
        <w:numId w:val="15"/>
      </w:numPr>
      <w:ind w:left="510" w:hanging="510"/>
    </w:pPr>
  </w:style>
  <w:style w:type="paragraph" w:customStyle="1" w:styleId="CommentaryImportant">
    <w:name w:val="Commentary Important"/>
    <w:basedOn w:val="Commentary"/>
    <w:next w:val="Step"/>
    <w:rsid w:val="001A1852"/>
    <w:rPr>
      <w:iCs/>
      <w:color w:val="BB141A" w:themeColor="accent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7624D4"/>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5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7624D4"/>
    <w:rPr>
      <w:rFonts w:ascii="Segoe Pro" w:hAnsi="Segoe Pro"/>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aliases w:val="Section Heading Char"/>
    <w:basedOn w:val="DefaultParagraphFont"/>
    <w:link w:val="Heading2"/>
    <w:rsid w:val="00BD150A"/>
    <w:rPr>
      <w:rFonts w:asciiTheme="minorHAnsi" w:eastAsiaTheme="majorEastAsia" w:hAnsiTheme="minorHAnsi" w:cstheme="majorBidi"/>
      <w:sz w:val="40"/>
      <w:szCs w:val="20"/>
    </w:rPr>
  </w:style>
  <w:style w:type="character" w:customStyle="1" w:styleId="Heading3Char">
    <w:name w:val="Heading 3 Char"/>
    <w:aliases w:val="Task Heading Char"/>
    <w:basedOn w:val="DefaultParagraphFont"/>
    <w:link w:val="Heading3"/>
    <w:uiPriority w:val="4"/>
    <w:rsid w:val="00BD150A"/>
    <w:rPr>
      <w:rFonts w:ascii="Segoe Pro" w:eastAsiaTheme="majorEastAsia" w:hAnsi="Segoe Pro" w:cstheme="majorBidi"/>
      <w:sz w:val="28"/>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Normal"/>
    <w:qFormat/>
    <w:rsid w:val="00C37F85"/>
    <w:pPr>
      <w:numPr>
        <w:ilvl w:val="1"/>
        <w:numId w:val="17"/>
      </w:numPr>
      <w:pBdr>
        <w:bottom w:val="single" w:sz="2" w:space="1" w:color="C8CDDE"/>
      </w:pBdr>
      <w:shd w:val="clear" w:color="auto" w:fill="EFEFF7"/>
      <w:spacing w:before="120" w:after="0" w:line="276" w:lineRule="auto"/>
      <w:ind w:left="397"/>
    </w:pPr>
    <w:rPr>
      <w:rFonts w:eastAsiaTheme="minorEastAsia"/>
      <w:b/>
      <w:color w:val="3B3B3B" w:themeColor="text1" w:themeShade="BF"/>
      <w:lang w:bidi="en-US"/>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C37F85"/>
    <w:pPr>
      <w:numPr>
        <w:ilvl w:val="1"/>
        <w:numId w:val="18"/>
      </w:numPr>
      <w:pBdr>
        <w:top w:val="single" w:sz="2" w:space="1" w:color="FFFFFF"/>
        <w:bottom w:val="single" w:sz="2" w:space="1" w:color="D5D5D3"/>
      </w:pBdr>
      <w:shd w:val="clear" w:color="auto" w:fill="F7F7FF"/>
      <w:autoSpaceDE w:val="0"/>
      <w:autoSpaceDN w:val="0"/>
      <w:adjustRightInd w:val="0"/>
      <w:spacing w:line="260" w:lineRule="atLeast"/>
      <w:ind w:left="397"/>
      <w:contextualSpacing/>
    </w:pPr>
    <w:rPr>
      <w:rFonts w:ascii="Consolas" w:eastAsia="Times New Roman" w:hAnsi="Consolas"/>
      <w:sz w:val="20"/>
      <w:lang w:bidi="en-US"/>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9E67FB"/>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semiHidden/>
    <w:unhideWhenUsed/>
    <w:rsid w:val="00740C57"/>
    <w:rPr>
      <w:sz w:val="20"/>
      <w:szCs w:val="20"/>
    </w:rPr>
  </w:style>
  <w:style w:type="character" w:customStyle="1" w:styleId="CommentTextChar">
    <w:name w:val="Comment Text Char"/>
    <w:basedOn w:val="DefaultParagraphFont"/>
    <w:link w:val="CommentText"/>
    <w:uiPriority w:val="99"/>
    <w:semiHidden/>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rsid w:val="009F29CE"/>
    <w:pPr>
      <w:ind w:left="510"/>
    </w:pPr>
  </w:style>
  <w:style w:type="paragraph" w:customStyle="1" w:styleId="StepCommentary">
    <w:name w:val="Step Commentary"/>
    <w:basedOn w:val="Commentary"/>
    <w:next w:val="Step"/>
    <w:rsid w:val="0041240B"/>
    <w:pPr>
      <w:ind w:left="510"/>
    </w:pPr>
    <w:rPr>
      <w:iCs/>
    </w:rPr>
  </w:style>
  <w:style w:type="paragraph" w:customStyle="1" w:styleId="StepCommentaryImportant">
    <w:name w:val="Step Commentary Important"/>
    <w:basedOn w:val="CommentaryImportant"/>
    <w:next w:val="Step"/>
    <w:rsid w:val="0041240B"/>
    <w:pPr>
      <w:ind w:left="510"/>
    </w:pPr>
  </w:style>
  <w:style w:type="paragraph" w:customStyle="1" w:styleId="StepBullet">
    <w:name w:val="Step Bullet"/>
    <w:basedOn w:val="Step"/>
    <w:uiPriority w:val="99"/>
    <w:rsid w:val="009F29CE"/>
    <w:pPr>
      <w:numPr>
        <w:numId w:val="20"/>
      </w:numPr>
      <w:ind w:left="794"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paragraph" w:styleId="ListParagraph">
    <w:name w:val="List Paragraph"/>
    <w:basedOn w:val="Normal"/>
    <w:uiPriority w:val="34"/>
    <w:qFormat/>
    <w:rsid w:val="00EB3605"/>
    <w:pPr>
      <w:ind w:left="720"/>
      <w:contextualSpacing/>
    </w:pPr>
  </w:style>
  <w:style w:type="character" w:styleId="UnresolvedMention">
    <w:name w:val="Unresolved Mention"/>
    <w:basedOn w:val="DefaultParagraphFont"/>
    <w:uiPriority w:val="99"/>
    <w:semiHidden/>
    <w:unhideWhenUsed/>
    <w:rsid w:val="00B114A9"/>
    <w:rPr>
      <w:color w:val="808080"/>
      <w:shd w:val="clear" w:color="auto" w:fill="E6E6E6"/>
    </w:rPr>
  </w:style>
  <w:style w:type="paragraph" w:customStyle="1" w:styleId="StepBulletImage">
    <w:name w:val="Step Bullet Image"/>
    <w:basedOn w:val="StepImage"/>
    <w:rsid w:val="00B114A9"/>
    <w:pPr>
      <w:ind w:left="680"/>
    </w:pPr>
  </w:style>
  <w:style w:type="paragraph" w:customStyle="1" w:styleId="StepBulletCommentary">
    <w:name w:val="Step Bullet Commentary"/>
    <w:basedOn w:val="StepCommentary"/>
    <w:rsid w:val="00B114A9"/>
    <w:pPr>
      <w:ind w:left="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E31E4-B059-4876-B4E7-FB6D91067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FY16 TechNet and PPE HOL template.dotx</Template>
  <TotalTime>211</TotalTime>
  <Pages>31</Pages>
  <Words>2930</Words>
  <Characters>16705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Create a paginated report</vt:lpstr>
    </vt:vector>
  </TitlesOfParts>
  <Manager>Shannon Lindsay &lt;shlindsay@microsoft.com&gt;</Manager>
  <Company/>
  <LinksUpToDate>false</LinksUpToDate>
  <CharactersWithSpaces>19596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 a paginated report</dc:title>
  <dc:subject>DP500</dc:subject>
  <dc:creator>Peter Myers &lt;v-petermyers@microsoft.com&gt;</dc:creator>
  <cp:keywords/>
  <cp:lastModifiedBy>Peter Myers</cp:lastModifiedBy>
  <cp:revision>45</cp:revision>
  <dcterms:created xsi:type="dcterms:W3CDTF">2020-03-31T08:10:00Z</dcterms:created>
  <dcterms:modified xsi:type="dcterms:W3CDTF">2022-02-20T06:16:00Z</dcterms:modified>
</cp:coreProperties>
</file>