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3D598" w14:textId="4C7A5D7E" w:rsidR="00345336" w:rsidRPr="00BD150A" w:rsidRDefault="004806DE" w:rsidP="00BD150A">
      <w:pPr>
        <w:pStyle w:val="Heading1"/>
      </w:pPr>
      <w:bookmarkStart w:id="0" w:name="_Toc417026994"/>
      <w:bookmarkStart w:id="1" w:name="_Toc416699685"/>
      <w:bookmarkStart w:id="2" w:name="_Toc428363864"/>
      <w:bookmarkStart w:id="3" w:name="_Toc428368895"/>
      <w:commentRangeStart w:id="4"/>
      <w:r w:rsidRPr="00BD150A">
        <w:t xml:space="preserve">DP500: </w:t>
      </w:r>
      <w:r w:rsidR="00B453FB" w:rsidRPr="00BD150A">
        <w:t>Creat</w:t>
      </w:r>
      <w:r w:rsidRPr="00BD150A">
        <w:t>e</w:t>
      </w:r>
      <w:r w:rsidR="00B453FB" w:rsidRPr="00BD150A">
        <w:t xml:space="preserve"> a </w:t>
      </w:r>
      <w:r w:rsidR="00F52B0B">
        <w:t>star schema model</w:t>
      </w:r>
      <w:commentRangeEnd w:id="4"/>
      <w:r w:rsidR="00C72BCC">
        <w:rPr>
          <w:rStyle w:val="CommentReference"/>
          <w:rFonts w:ascii="Segoe Pro" w:eastAsiaTheme="minorHAnsi" w:hAnsi="Segoe Pro" w:cstheme="minorBidi"/>
        </w:rPr>
        <w:commentReference w:id="4"/>
      </w:r>
    </w:p>
    <w:p w14:paraId="1805EFDA" w14:textId="77777777" w:rsidR="004134B5" w:rsidRPr="00692112" w:rsidRDefault="004134B5" w:rsidP="00BD150A">
      <w:pPr>
        <w:pStyle w:val="Heading2"/>
      </w:pPr>
      <w:r w:rsidRPr="00692112">
        <w:t>Overview</w:t>
      </w:r>
      <w:bookmarkEnd w:id="0"/>
      <w:bookmarkEnd w:id="1"/>
      <w:bookmarkEnd w:id="2"/>
      <w:bookmarkEnd w:id="3"/>
    </w:p>
    <w:p w14:paraId="36CF4A8C" w14:textId="2D63B9D1" w:rsidR="003A44CA" w:rsidRPr="00692112" w:rsidRDefault="003A44CA" w:rsidP="007624D4">
      <w:pPr>
        <w:pStyle w:val="LabDuration"/>
      </w:pPr>
      <w:r w:rsidRPr="00692112">
        <w:t>The est</w:t>
      </w:r>
      <w:r w:rsidR="00C85CB4" w:rsidRPr="00692112">
        <w:t xml:space="preserve">imated time to complete </w:t>
      </w:r>
      <w:r w:rsidR="00E4375F" w:rsidRPr="00692112">
        <w:t xml:space="preserve">the </w:t>
      </w:r>
      <w:r w:rsidR="00C85CB4" w:rsidRPr="00692112">
        <w:t xml:space="preserve">lab is </w:t>
      </w:r>
      <w:r w:rsidR="00D37466">
        <w:t>30</w:t>
      </w:r>
      <w:r w:rsidRPr="00692112">
        <w:t xml:space="preserve"> minutes</w:t>
      </w:r>
    </w:p>
    <w:p w14:paraId="5A58F4E0" w14:textId="472DC064" w:rsidR="00B114A9" w:rsidRDefault="00376C92" w:rsidP="00D37466">
      <w:r w:rsidRPr="00692112">
        <w:t xml:space="preserve">In this lab, </w:t>
      </w:r>
      <w:r w:rsidR="00D37466">
        <w:t>y</w:t>
      </w:r>
      <w:r w:rsidR="00D37466" w:rsidRPr="00D37466">
        <w:t xml:space="preserve">ou will use Power BI Desktop to develop a data model over </w:t>
      </w:r>
      <w:r w:rsidR="00B91EE7">
        <w:t>the</w:t>
      </w:r>
      <w:r w:rsidR="00D37466" w:rsidRPr="00D37466">
        <w:t xml:space="preserve"> Azure Synapse </w:t>
      </w:r>
      <w:r w:rsidR="00D37466">
        <w:t>Adventure Works</w:t>
      </w:r>
      <w:r w:rsidR="00D37466" w:rsidRPr="00D37466">
        <w:t xml:space="preserve"> data warehouse. The data model will allow you to publish a semantic layer over the data warehouse.</w:t>
      </w:r>
    </w:p>
    <w:p w14:paraId="44D3DC9F" w14:textId="77777777" w:rsidR="004134B5" w:rsidRPr="00692112" w:rsidRDefault="003A44CA" w:rsidP="00EB3605">
      <w:r w:rsidRPr="00692112">
        <w:t xml:space="preserve">In this lab, you </w:t>
      </w:r>
      <w:r w:rsidR="00376C92" w:rsidRPr="00692112">
        <w:t>learn how to</w:t>
      </w:r>
      <w:r w:rsidR="00EB3605" w:rsidRPr="00692112">
        <w:t>:</w:t>
      </w:r>
    </w:p>
    <w:p w14:paraId="5ED8017E" w14:textId="59BCAE02" w:rsidR="00B114A9" w:rsidRDefault="00562E70" w:rsidP="00B114A9">
      <w:pPr>
        <w:pStyle w:val="BulletItem"/>
      </w:pPr>
      <w:r>
        <w:t xml:space="preserve">Create a Power BI connection to </w:t>
      </w:r>
      <w:r w:rsidR="00A43321">
        <w:t xml:space="preserve">an </w:t>
      </w:r>
      <w:r>
        <w:t>Azure Synapse Analytics SQL pool.</w:t>
      </w:r>
    </w:p>
    <w:p w14:paraId="1E9071B5" w14:textId="72B9CB00" w:rsidR="00562E70" w:rsidRDefault="00562E70" w:rsidP="00B114A9">
      <w:pPr>
        <w:pStyle w:val="BulletItem"/>
      </w:pPr>
      <w:r>
        <w:t>Develop model queries.</w:t>
      </w:r>
    </w:p>
    <w:p w14:paraId="4D8CC682" w14:textId="0B8E96C6" w:rsidR="00562E70" w:rsidRDefault="00C001A6" w:rsidP="00B114A9">
      <w:pPr>
        <w:pStyle w:val="BulletItem"/>
      </w:pPr>
      <w:r>
        <w:t>Organize the</w:t>
      </w:r>
      <w:r w:rsidR="00562E70">
        <w:t xml:space="preserve"> model diagram.</w:t>
      </w:r>
    </w:p>
    <w:p w14:paraId="10FB9AF7" w14:textId="062751FE" w:rsidR="00B114A9" w:rsidRDefault="00891BCF" w:rsidP="00BD150A">
      <w:pPr>
        <w:pStyle w:val="Heading2"/>
      </w:pPr>
      <w:r>
        <w:t>Get</w:t>
      </w:r>
      <w:r w:rsidR="00B114A9">
        <w:t xml:space="preserve"> </w:t>
      </w:r>
      <w:r>
        <w:t>s</w:t>
      </w:r>
      <w:r w:rsidR="00B114A9">
        <w:t>tarted</w:t>
      </w:r>
    </w:p>
    <w:p w14:paraId="1F74B067" w14:textId="422B70BB" w:rsidR="00B114A9" w:rsidRDefault="00B114A9" w:rsidP="00B114A9">
      <w:r w:rsidRPr="007169B5">
        <w:t>In this exercise,</w:t>
      </w:r>
      <w:r w:rsidR="00D37466">
        <w:t xml:space="preserve"> prepare your environment.</w:t>
      </w:r>
    </w:p>
    <w:p w14:paraId="179080A4" w14:textId="46AF0C40" w:rsidR="00D37466" w:rsidRDefault="00D37466" w:rsidP="00D37466">
      <w:pPr>
        <w:pStyle w:val="Heading3"/>
      </w:pPr>
      <w:commentRangeStart w:id="5"/>
      <w:r>
        <w:t>Set up Power BI Desktop</w:t>
      </w:r>
      <w:commentRangeEnd w:id="5"/>
      <w:r w:rsidR="00C72BCC">
        <w:rPr>
          <w:rStyle w:val="CommentReference"/>
          <w:rFonts w:eastAsiaTheme="minorHAnsi" w:cstheme="minorBidi"/>
        </w:rPr>
        <w:commentReference w:id="5"/>
      </w:r>
    </w:p>
    <w:p w14:paraId="4475C153" w14:textId="51D5549F" w:rsidR="00D37466" w:rsidRPr="00D37466" w:rsidRDefault="00D37466" w:rsidP="00D37466">
      <w:r>
        <w:t>In this task, you will set up Power BI Desktop.</w:t>
      </w:r>
    </w:p>
    <w:p w14:paraId="3AA30AC4" w14:textId="29AAC94F" w:rsidR="00D37466" w:rsidRDefault="00012959" w:rsidP="00D37466">
      <w:pPr>
        <w:pStyle w:val="Step"/>
      </w:pPr>
      <w:r w:rsidRPr="007169B5">
        <w:t xml:space="preserve">To open </w:t>
      </w:r>
      <w:r>
        <w:t>Power BI Desktop</w:t>
      </w:r>
      <w:r w:rsidRPr="007169B5">
        <w:t>, on t</w:t>
      </w:r>
      <w:r>
        <w:t xml:space="preserve">he taskbar, select the </w:t>
      </w:r>
      <w:r w:rsidR="00D37466" w:rsidRPr="00BA79DF">
        <w:rPr>
          <w:rStyle w:val="EmphasizeText"/>
        </w:rPr>
        <w:t>Power BI Desktop</w:t>
      </w:r>
      <w:r>
        <w:t xml:space="preserve"> </w:t>
      </w:r>
      <w:r w:rsidRPr="007169B5">
        <w:t>shortcut</w:t>
      </w:r>
      <w:r>
        <w:t>.</w:t>
      </w:r>
    </w:p>
    <w:p w14:paraId="75F6F941" w14:textId="43253C10" w:rsidR="00E26D73" w:rsidRDefault="00E26D73" w:rsidP="00E26D73">
      <w:pPr>
        <w:pStyle w:val="StepImage"/>
      </w:pPr>
      <w:r>
        <w:rPr>
          <w:noProof/>
        </w:rPr>
        <w:drawing>
          <wp:inline distT="0" distB="0" distL="0" distR="0" wp14:anchorId="067DFD6B" wp14:editId="2A6FAFEA">
            <wp:extent cx="1123810" cy="628571"/>
            <wp:effectExtent l="0" t="0" r="635" b="635"/>
            <wp:docPr id="21" name="Picture 2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 icon&#10;&#10;Description automatically generated"/>
                    <pic:cNvPicPr/>
                  </pic:nvPicPr>
                  <pic:blipFill>
                    <a:blip r:embed="rId12"/>
                    <a:stretch>
                      <a:fillRect/>
                    </a:stretch>
                  </pic:blipFill>
                  <pic:spPr>
                    <a:xfrm>
                      <a:off x="0" y="0"/>
                      <a:ext cx="1123810" cy="628571"/>
                    </a:xfrm>
                    <a:prstGeom prst="rect">
                      <a:avLst/>
                    </a:prstGeom>
                  </pic:spPr>
                </pic:pic>
              </a:graphicData>
            </a:graphic>
          </wp:inline>
        </w:drawing>
      </w:r>
    </w:p>
    <w:p w14:paraId="5D5AF2FB" w14:textId="413A914C" w:rsidR="00012959" w:rsidRDefault="00012959" w:rsidP="00D37466">
      <w:pPr>
        <w:pStyle w:val="Step"/>
      </w:pPr>
      <w:r>
        <w:t xml:space="preserve">Select </w:t>
      </w:r>
      <w:r w:rsidRPr="00B91EE7">
        <w:rPr>
          <w:rStyle w:val="EmphasizeText"/>
        </w:rPr>
        <w:t>X</w:t>
      </w:r>
      <w:r>
        <w:t xml:space="preserve"> located at the top-right of the getting started window.</w:t>
      </w:r>
    </w:p>
    <w:p w14:paraId="08A809DF" w14:textId="28564E67" w:rsidR="00012959" w:rsidRDefault="00012959" w:rsidP="00012959">
      <w:pPr>
        <w:pStyle w:val="StepImage"/>
      </w:pPr>
      <w:r>
        <w:rPr>
          <w:noProof/>
        </w:rPr>
        <w:drawing>
          <wp:inline distT="0" distB="0" distL="0" distR="0" wp14:anchorId="120A7ED1" wp14:editId="37AFD0A6">
            <wp:extent cx="1457143" cy="41904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7143" cy="419048"/>
                    </a:xfrm>
                    <a:prstGeom prst="rect">
                      <a:avLst/>
                    </a:prstGeom>
                  </pic:spPr>
                </pic:pic>
              </a:graphicData>
            </a:graphic>
          </wp:inline>
        </w:drawing>
      </w:r>
    </w:p>
    <w:p w14:paraId="3CEFE5A7" w14:textId="3A9E61CD" w:rsidR="00012959" w:rsidRDefault="00D37466" w:rsidP="00D37466">
      <w:pPr>
        <w:pStyle w:val="Step"/>
      </w:pPr>
      <w:r>
        <w:t>At the top-right corner</w:t>
      </w:r>
      <w:r w:rsidR="00012959">
        <w:t xml:space="preserve"> of Power BI Desktop</w:t>
      </w:r>
      <w:r>
        <w:t xml:space="preserve">, </w:t>
      </w:r>
      <w:r w:rsidR="00012959">
        <w:t>if you</w:t>
      </w:r>
      <w:r w:rsidR="00B91EE7">
        <w:t>’</w:t>
      </w:r>
      <w:r w:rsidR="00012959">
        <w:t xml:space="preserve">re not already signed in, </w:t>
      </w:r>
      <w:r w:rsidR="00B91EE7">
        <w:t>select</w:t>
      </w:r>
      <w:r w:rsidR="00012959">
        <w:t xml:space="preserve"> </w:t>
      </w:r>
      <w:r w:rsidR="00012959" w:rsidRPr="00BA79DF">
        <w:rPr>
          <w:rStyle w:val="EmphasizeText"/>
        </w:rPr>
        <w:t>Sign In</w:t>
      </w:r>
      <w:r w:rsidR="00012959">
        <w:t>. Use the lab credentials to complete the sign in process.</w:t>
      </w:r>
    </w:p>
    <w:p w14:paraId="65FEC05D" w14:textId="293B479A" w:rsidR="00012959" w:rsidRDefault="00012959" w:rsidP="00012959">
      <w:pPr>
        <w:pStyle w:val="StepImage"/>
      </w:pPr>
      <w:r>
        <w:rPr>
          <w:noProof/>
        </w:rPr>
        <w:drawing>
          <wp:inline distT="0" distB="0" distL="0" distR="0" wp14:anchorId="6236ABE5" wp14:editId="666D5EEF">
            <wp:extent cx="2390476" cy="666667"/>
            <wp:effectExtent l="0" t="0" r="0" b="63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4"/>
                    <a:stretch>
                      <a:fillRect/>
                    </a:stretch>
                  </pic:blipFill>
                  <pic:spPr>
                    <a:xfrm>
                      <a:off x="0" y="0"/>
                      <a:ext cx="2390476" cy="666667"/>
                    </a:xfrm>
                    <a:prstGeom prst="rect">
                      <a:avLst/>
                    </a:prstGeom>
                  </pic:spPr>
                </pic:pic>
              </a:graphicData>
            </a:graphic>
          </wp:inline>
        </w:drawing>
      </w:r>
    </w:p>
    <w:p w14:paraId="554DBEC3" w14:textId="77777777" w:rsidR="00D37466" w:rsidRDefault="00D37466" w:rsidP="00D37466">
      <w:pPr>
        <w:pStyle w:val="Step"/>
      </w:pPr>
      <w:r>
        <w:t>Close Power BI Desktop.</w:t>
      </w:r>
    </w:p>
    <w:p w14:paraId="72CB1B2E" w14:textId="7B707C7B" w:rsidR="00D37466" w:rsidRDefault="00012959" w:rsidP="00012959">
      <w:pPr>
        <w:pStyle w:val="StepCommentary"/>
      </w:pPr>
      <w:r>
        <w:t>You will open Power BI Desktop again in the next exercise.</w:t>
      </w:r>
    </w:p>
    <w:p w14:paraId="19471999" w14:textId="3353FD44" w:rsidR="00C72BCC" w:rsidRDefault="00C72BCC" w:rsidP="00C72BCC">
      <w:pPr>
        <w:pStyle w:val="Heading3"/>
      </w:pPr>
      <w:r>
        <w:lastRenderedPageBreak/>
        <w:t>Start the SQL pool</w:t>
      </w:r>
    </w:p>
    <w:p w14:paraId="57ADC8DD" w14:textId="4BAFF291" w:rsidR="00C72BCC" w:rsidRPr="00D37466" w:rsidRDefault="00C72BCC" w:rsidP="00C72BCC">
      <w:r>
        <w:t xml:space="preserve">In this task, you will start </w:t>
      </w:r>
      <w:r w:rsidR="004B451C">
        <w:t>the</w:t>
      </w:r>
      <w:r>
        <w:t xml:space="preserve"> SQL pool.</w:t>
      </w:r>
    </w:p>
    <w:p w14:paraId="40FFAEA9" w14:textId="78500110" w:rsidR="00C72BCC" w:rsidRDefault="00C72BCC" w:rsidP="00C72BCC">
      <w:pPr>
        <w:pStyle w:val="Step"/>
      </w:pPr>
      <w:r>
        <w:t xml:space="preserve">In a web browser, go to </w:t>
      </w:r>
      <w:hyperlink r:id="rId15" w:history="1">
        <w:r w:rsidRPr="009476AF">
          <w:rPr>
            <w:rStyle w:val="Hyperlink"/>
          </w:rPr>
          <w:t>https://portal.azure.com</w:t>
        </w:r>
      </w:hyperlink>
      <w:r>
        <w:t>.</w:t>
      </w:r>
    </w:p>
    <w:p w14:paraId="256470C6" w14:textId="432555BC" w:rsidR="00C72BCC" w:rsidRDefault="00C72BCC" w:rsidP="00C72BCC">
      <w:pPr>
        <w:pStyle w:val="Step"/>
      </w:pPr>
      <w:r>
        <w:t>Use the lab credentials to complete the sign in process.</w:t>
      </w:r>
    </w:p>
    <w:p w14:paraId="0A56EE7C" w14:textId="49DDD889" w:rsidR="00C72BCC" w:rsidRDefault="00C72BCC" w:rsidP="00C72BCC">
      <w:pPr>
        <w:pStyle w:val="Step"/>
      </w:pPr>
      <w:r>
        <w:t>Locate the SQL pool.</w:t>
      </w:r>
    </w:p>
    <w:p w14:paraId="5EC8CD65" w14:textId="29098C6F" w:rsidR="00C72BCC" w:rsidRDefault="00C72BCC" w:rsidP="00C72BCC">
      <w:pPr>
        <w:pStyle w:val="Step"/>
      </w:pPr>
      <w:r>
        <w:t>Resume the SQL pool.</w:t>
      </w:r>
    </w:p>
    <w:p w14:paraId="6E5D5337" w14:textId="081B6BEE" w:rsidR="00C72BCC" w:rsidRDefault="00C72BCC" w:rsidP="00C72BCC">
      <w:pPr>
        <w:pStyle w:val="StepImage"/>
      </w:pPr>
      <w:commentRangeStart w:id="6"/>
      <w:r>
        <w:t>TODO: Provide an image</w:t>
      </w:r>
      <w:commentRangeEnd w:id="6"/>
      <w:r>
        <w:rPr>
          <w:rStyle w:val="CommentReference"/>
          <w:rFonts w:eastAsiaTheme="minorHAnsi" w:cstheme="minorBidi"/>
        </w:rPr>
        <w:commentReference w:id="6"/>
      </w:r>
    </w:p>
    <w:p w14:paraId="5401FB2F" w14:textId="2582B47E" w:rsidR="00C72BCC" w:rsidRPr="00C72BCC" w:rsidRDefault="00C72BCC" w:rsidP="00C72BCC">
      <w:pPr>
        <w:pStyle w:val="StepCommentaryImportant"/>
      </w:pPr>
      <w:r>
        <w:t>Important: The SQL pool is a costly resource. Please limit the use of this resource when working on this lab. The final task in this lab will instruct you to pause the resource.</w:t>
      </w:r>
    </w:p>
    <w:p w14:paraId="496BD239" w14:textId="4350FA36" w:rsidR="00D37466" w:rsidRDefault="00D37466" w:rsidP="00D37466">
      <w:pPr>
        <w:pStyle w:val="Heading2"/>
      </w:pPr>
      <w:r>
        <w:t>Develop a data model</w:t>
      </w:r>
    </w:p>
    <w:p w14:paraId="40D29CA3" w14:textId="64DBCC6E" w:rsidR="00D37466" w:rsidRDefault="00D37466" w:rsidP="00D37466">
      <w:r w:rsidRPr="007169B5">
        <w:t>In this exercise,</w:t>
      </w:r>
      <w:r>
        <w:t xml:space="preserve"> </w:t>
      </w:r>
      <w:r w:rsidRPr="00D37466">
        <w:t xml:space="preserve">you will </w:t>
      </w:r>
      <w:r>
        <w:t>develop</w:t>
      </w:r>
      <w:r w:rsidRPr="00D37466">
        <w:t xml:space="preserve"> a DirectQuery model to support Power BI analysis and reporting of the data warehouse </w:t>
      </w:r>
      <w:r>
        <w:t>reseller sales</w:t>
      </w:r>
      <w:r w:rsidRPr="00D37466">
        <w:t xml:space="preserve"> subject.</w:t>
      </w:r>
    </w:p>
    <w:p w14:paraId="5AA01B82" w14:textId="2970315E" w:rsidR="00B114A9" w:rsidRPr="004C258B" w:rsidRDefault="00D37466" w:rsidP="00BD150A">
      <w:pPr>
        <w:pStyle w:val="Heading3"/>
      </w:pPr>
      <w:r>
        <w:t>Download a dataset file</w:t>
      </w:r>
    </w:p>
    <w:p w14:paraId="4B4C3DFE" w14:textId="5D85762A" w:rsidR="00B114A9" w:rsidRDefault="00B114A9" w:rsidP="00B114A9">
      <w:r w:rsidRPr="00F15EC2">
        <w:t xml:space="preserve">In this task, </w:t>
      </w:r>
      <w:r w:rsidR="00562E70" w:rsidRPr="00562E70">
        <w:t>you will download a Power BI data source file from Synapse Studio</w:t>
      </w:r>
      <w:r>
        <w:t>.</w:t>
      </w:r>
    </w:p>
    <w:p w14:paraId="623CCE17" w14:textId="0700395D" w:rsidR="00D37466" w:rsidRDefault="00D37466" w:rsidP="00C03D81">
      <w:pPr>
        <w:pStyle w:val="Step"/>
      </w:pPr>
      <w:r>
        <w:t xml:space="preserve">In </w:t>
      </w:r>
      <w:r w:rsidR="00C03D81">
        <w:t>a</w:t>
      </w:r>
      <w:r>
        <w:t xml:space="preserve"> web browser, navigate to </w:t>
      </w:r>
      <w:commentRangeStart w:id="7"/>
      <w:r w:rsidRPr="00BA79DF">
        <w:rPr>
          <w:rStyle w:val="EmphasizeText"/>
        </w:rPr>
        <w:t>Synapse Studio</w:t>
      </w:r>
      <w:commentRangeEnd w:id="7"/>
      <w:r w:rsidR="00C03D81" w:rsidRPr="00BA79DF">
        <w:rPr>
          <w:rStyle w:val="EmphasizeText"/>
        </w:rPr>
        <w:commentReference w:id="7"/>
      </w:r>
      <w:r>
        <w:t>.</w:t>
      </w:r>
    </w:p>
    <w:p w14:paraId="51BB21BF" w14:textId="315B4AF1" w:rsidR="00D37466" w:rsidRDefault="00D37466" w:rsidP="00D37466">
      <w:pPr>
        <w:pStyle w:val="Step"/>
      </w:pPr>
      <w:r>
        <w:t xml:space="preserve">At the left, select the </w:t>
      </w:r>
      <w:r w:rsidRPr="00BA79DF">
        <w:rPr>
          <w:rStyle w:val="EmphasizeText"/>
        </w:rPr>
        <w:t>Develop</w:t>
      </w:r>
      <w:r>
        <w:t xml:space="preserve"> hub.</w:t>
      </w:r>
    </w:p>
    <w:p w14:paraId="1656DC64" w14:textId="57C25679" w:rsidR="00D37466" w:rsidRDefault="00D37466" w:rsidP="00D37466">
      <w:pPr>
        <w:pStyle w:val="StepImage"/>
      </w:pPr>
      <w:r>
        <w:rPr>
          <w:noProof/>
        </w:rPr>
        <w:drawing>
          <wp:inline distT="0" distB="0" distL="0" distR="0" wp14:anchorId="557C3633" wp14:editId="19381EFE">
            <wp:extent cx="1763486" cy="2008057"/>
            <wp:effectExtent l="0" t="0" r="8255"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6227"/>
                    <a:stretch/>
                  </pic:blipFill>
                  <pic:spPr bwMode="auto">
                    <a:xfrm>
                      <a:off x="0" y="0"/>
                      <a:ext cx="1798018" cy="2047378"/>
                    </a:xfrm>
                    <a:prstGeom prst="rect">
                      <a:avLst/>
                    </a:prstGeom>
                    <a:ln>
                      <a:noFill/>
                    </a:ln>
                    <a:extLst>
                      <a:ext uri="{53640926-AAD7-44D8-BBD7-CCE9431645EC}">
                        <a14:shadowObscured xmlns:a14="http://schemas.microsoft.com/office/drawing/2010/main"/>
                      </a:ext>
                    </a:extLst>
                  </pic:spPr>
                </pic:pic>
              </a:graphicData>
            </a:graphic>
          </wp:inline>
        </w:drawing>
      </w:r>
    </w:p>
    <w:p w14:paraId="6960E22C" w14:textId="77777777" w:rsidR="00C72BCC" w:rsidRDefault="00C72BCC">
      <w:pPr>
        <w:spacing w:before="0" w:after="0"/>
      </w:pPr>
      <w:r>
        <w:br w:type="page"/>
      </w:r>
    </w:p>
    <w:p w14:paraId="174DCA32" w14:textId="22531BDE" w:rsidR="00D37466" w:rsidRPr="00D37466" w:rsidRDefault="00D37466" w:rsidP="00D37466">
      <w:pPr>
        <w:pStyle w:val="Step"/>
      </w:pPr>
      <w:r w:rsidRPr="00D37466">
        <w:lastRenderedPageBreak/>
        <w:t xml:space="preserve">In the </w:t>
      </w:r>
      <w:r w:rsidRPr="00BA79DF">
        <w:rPr>
          <w:rStyle w:val="EmphasizeText"/>
        </w:rPr>
        <w:t>Develop</w:t>
      </w:r>
      <w:r w:rsidRPr="00D37466">
        <w:t xml:space="preserve"> pane, expand </w:t>
      </w:r>
      <w:r w:rsidRPr="00BA79DF">
        <w:rPr>
          <w:rStyle w:val="EmphasizeText"/>
        </w:rPr>
        <w:t>Power BI</w:t>
      </w:r>
      <w:r w:rsidRPr="00D37466">
        <w:t xml:space="preserve">, then expand the workspace, and then select </w:t>
      </w:r>
      <w:r w:rsidRPr="00BA79DF">
        <w:rPr>
          <w:rStyle w:val="EmphasizeText"/>
        </w:rPr>
        <w:t>Power BI datasets</w:t>
      </w:r>
      <w:r w:rsidRPr="00D37466">
        <w:t>.</w:t>
      </w:r>
    </w:p>
    <w:p w14:paraId="5892B7CF" w14:textId="37B4777E" w:rsidR="00D37466" w:rsidRDefault="00D37466" w:rsidP="00D37466">
      <w:pPr>
        <w:pStyle w:val="StepImage"/>
      </w:pPr>
      <w:r>
        <w:rPr>
          <w:noProof/>
        </w:rPr>
        <w:drawing>
          <wp:inline distT="0" distB="0" distL="0" distR="0" wp14:anchorId="2158DB7E" wp14:editId="68E92585">
            <wp:extent cx="2876190" cy="3028571"/>
            <wp:effectExtent l="0" t="0" r="635" b="635"/>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17"/>
                    <a:stretch>
                      <a:fillRect/>
                    </a:stretch>
                  </pic:blipFill>
                  <pic:spPr>
                    <a:xfrm>
                      <a:off x="0" y="0"/>
                      <a:ext cx="2876190" cy="3028571"/>
                    </a:xfrm>
                    <a:prstGeom prst="rect">
                      <a:avLst/>
                    </a:prstGeom>
                  </pic:spPr>
                </pic:pic>
              </a:graphicData>
            </a:graphic>
          </wp:inline>
        </w:drawing>
      </w:r>
    </w:p>
    <w:p w14:paraId="47168A56" w14:textId="3F24549C" w:rsidR="00D37466" w:rsidRPr="00D37466" w:rsidRDefault="00D37466" w:rsidP="00D37466">
      <w:pPr>
        <w:pStyle w:val="Step"/>
      </w:pPr>
      <w:r w:rsidRPr="00D37466">
        <w:t xml:space="preserve">In the </w:t>
      </w:r>
      <w:r w:rsidRPr="00BA79DF">
        <w:rPr>
          <w:rStyle w:val="EmphasizeText"/>
        </w:rPr>
        <w:t>Power BI Datasets</w:t>
      </w:r>
      <w:r w:rsidRPr="00D37466">
        <w:t xml:space="preserve"> pane, </w:t>
      </w:r>
      <w:r w:rsidR="007E0FD1">
        <w:t>select</w:t>
      </w:r>
      <w:r w:rsidRPr="00D37466">
        <w:t xml:space="preserve"> </w:t>
      </w:r>
      <w:r w:rsidRPr="00BA79DF">
        <w:rPr>
          <w:rStyle w:val="EmphasizeText"/>
        </w:rPr>
        <w:t>New Power BI Dataset</w:t>
      </w:r>
      <w:r w:rsidRPr="00D37466">
        <w:t>.</w:t>
      </w:r>
    </w:p>
    <w:p w14:paraId="65112486" w14:textId="179ED0C4" w:rsidR="00D37466" w:rsidRDefault="00D37466" w:rsidP="00562E70">
      <w:pPr>
        <w:pStyle w:val="StepImage"/>
      </w:pPr>
      <w:r>
        <w:rPr>
          <w:noProof/>
        </w:rPr>
        <w:drawing>
          <wp:inline distT="0" distB="0" distL="0" distR="0" wp14:anchorId="42BBAD9E" wp14:editId="35006C01">
            <wp:extent cx="5953125" cy="1142365"/>
            <wp:effectExtent l="0" t="0" r="9525" b="63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896"/>
                    <a:stretch/>
                  </pic:blipFill>
                  <pic:spPr bwMode="auto">
                    <a:xfrm>
                      <a:off x="0" y="0"/>
                      <a:ext cx="5955689" cy="1142857"/>
                    </a:xfrm>
                    <a:prstGeom prst="rect">
                      <a:avLst/>
                    </a:prstGeom>
                    <a:ln>
                      <a:noFill/>
                    </a:ln>
                    <a:extLst>
                      <a:ext uri="{53640926-AAD7-44D8-BBD7-CCE9431645EC}">
                        <a14:shadowObscured xmlns:a14="http://schemas.microsoft.com/office/drawing/2010/main"/>
                      </a:ext>
                    </a:extLst>
                  </pic:spPr>
                </pic:pic>
              </a:graphicData>
            </a:graphic>
          </wp:inline>
        </w:drawing>
      </w:r>
    </w:p>
    <w:p w14:paraId="0E6067C8" w14:textId="689DA2B3" w:rsidR="00D37466" w:rsidRPr="00D37466" w:rsidRDefault="00D37466" w:rsidP="00D37466">
      <w:pPr>
        <w:pStyle w:val="Step"/>
      </w:pPr>
      <w:r w:rsidRPr="00D37466">
        <w:t xml:space="preserve">In the left pane, at the bottom, </w:t>
      </w:r>
      <w:r w:rsidR="007E0FD1">
        <w:t>select</w:t>
      </w:r>
      <w:r w:rsidRPr="00D37466">
        <w:t xml:space="preserve"> </w:t>
      </w:r>
      <w:r w:rsidRPr="00BA79DF">
        <w:rPr>
          <w:rStyle w:val="EmphasizeText"/>
        </w:rPr>
        <w:t>Start</w:t>
      </w:r>
      <w:r w:rsidRPr="00D37466">
        <w:t>.</w:t>
      </w:r>
    </w:p>
    <w:p w14:paraId="39E15E0E" w14:textId="7266206C" w:rsidR="00D37466" w:rsidRDefault="00D37466" w:rsidP="00562E70">
      <w:pPr>
        <w:pStyle w:val="StepImage"/>
      </w:pPr>
      <w:r>
        <w:rPr>
          <w:noProof/>
        </w:rPr>
        <w:drawing>
          <wp:inline distT="0" distB="0" distL="0" distR="0" wp14:anchorId="52F6CE50" wp14:editId="6155AF4C">
            <wp:extent cx="761905" cy="228571"/>
            <wp:effectExtent l="0" t="0" r="635" b="635"/>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19"/>
                    <a:stretch>
                      <a:fillRect/>
                    </a:stretch>
                  </pic:blipFill>
                  <pic:spPr>
                    <a:xfrm>
                      <a:off x="0" y="0"/>
                      <a:ext cx="761905" cy="228571"/>
                    </a:xfrm>
                    <a:prstGeom prst="rect">
                      <a:avLst/>
                    </a:prstGeom>
                  </pic:spPr>
                </pic:pic>
              </a:graphicData>
            </a:graphic>
          </wp:inline>
        </w:drawing>
      </w:r>
    </w:p>
    <w:p w14:paraId="6CBE3D3A" w14:textId="43464D3A" w:rsidR="00D37466" w:rsidRPr="00D37466" w:rsidRDefault="00D37466" w:rsidP="00D37466">
      <w:pPr>
        <w:pStyle w:val="Step"/>
      </w:pPr>
      <w:r w:rsidRPr="00D37466">
        <w:t xml:space="preserve">Select your SQL pool, </w:t>
      </w:r>
      <w:commentRangeStart w:id="8"/>
      <w:r w:rsidRPr="00D37466">
        <w:t xml:space="preserve">possibly named </w:t>
      </w:r>
      <w:r w:rsidRPr="00BA79DF">
        <w:rPr>
          <w:rStyle w:val="EmphasizeText"/>
        </w:rPr>
        <w:t>SQLPool01</w:t>
      </w:r>
      <w:commentRangeEnd w:id="8"/>
      <w:r w:rsidR="00C03D81" w:rsidRPr="00BA79DF">
        <w:rPr>
          <w:rStyle w:val="EmphasizeText"/>
        </w:rPr>
        <w:commentReference w:id="8"/>
      </w:r>
      <w:r w:rsidRPr="00D37466">
        <w:t xml:space="preserve">, and then </w:t>
      </w:r>
      <w:r w:rsidR="007E0FD1">
        <w:t>select</w:t>
      </w:r>
      <w:r w:rsidRPr="00D37466">
        <w:t xml:space="preserve"> </w:t>
      </w:r>
      <w:r w:rsidRPr="00BA79DF">
        <w:rPr>
          <w:rStyle w:val="EmphasizeText"/>
        </w:rPr>
        <w:t>Continue</w:t>
      </w:r>
      <w:r w:rsidRPr="00D37466">
        <w:t>.</w:t>
      </w:r>
    </w:p>
    <w:p w14:paraId="1CA6DBFF" w14:textId="5D62317A" w:rsidR="00D37466" w:rsidRDefault="00D37466" w:rsidP="00562E70">
      <w:pPr>
        <w:pStyle w:val="StepImage"/>
      </w:pPr>
      <w:r>
        <w:rPr>
          <w:noProof/>
        </w:rPr>
        <w:drawing>
          <wp:inline distT="0" distB="0" distL="0" distR="0" wp14:anchorId="1B11032B" wp14:editId="76B34709">
            <wp:extent cx="2038095" cy="466667"/>
            <wp:effectExtent l="0" t="0" r="635" b="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C183D7F6-B498-43B3-948B-1728B52AA6E4}">
                          <adec:decorative xmlns:adec="http://schemas.microsoft.com/office/drawing/2017/decorative" val="1"/>
                        </a:ext>
                      </a:extLst>
                    </pic:cNvPr>
                    <pic:cNvPicPr/>
                  </pic:nvPicPr>
                  <pic:blipFill>
                    <a:blip r:embed="rId20"/>
                    <a:stretch>
                      <a:fillRect/>
                    </a:stretch>
                  </pic:blipFill>
                  <pic:spPr>
                    <a:xfrm>
                      <a:off x="0" y="0"/>
                      <a:ext cx="2038095" cy="466667"/>
                    </a:xfrm>
                    <a:prstGeom prst="rect">
                      <a:avLst/>
                    </a:prstGeom>
                  </pic:spPr>
                </pic:pic>
              </a:graphicData>
            </a:graphic>
          </wp:inline>
        </w:drawing>
      </w:r>
    </w:p>
    <w:p w14:paraId="53848B79" w14:textId="51D7DB51" w:rsidR="00D37466" w:rsidRPr="00D37466" w:rsidRDefault="00D37466" w:rsidP="00D37466">
      <w:pPr>
        <w:pStyle w:val="Step"/>
      </w:pPr>
      <w:r w:rsidRPr="00D37466">
        <w:t xml:space="preserve">To download the .pbids file, </w:t>
      </w:r>
      <w:r w:rsidR="007E0FD1">
        <w:t>select</w:t>
      </w:r>
      <w:r w:rsidRPr="00D37466">
        <w:t xml:space="preserve"> </w:t>
      </w:r>
      <w:r w:rsidRPr="00BA79DF">
        <w:rPr>
          <w:rStyle w:val="EmphasizeText"/>
        </w:rPr>
        <w:t>Download</w:t>
      </w:r>
      <w:r w:rsidRPr="00D37466">
        <w:t>.</w:t>
      </w:r>
    </w:p>
    <w:p w14:paraId="239D69ED" w14:textId="2764C79F" w:rsidR="00D37466" w:rsidRDefault="00D37466" w:rsidP="00562E70">
      <w:pPr>
        <w:pStyle w:val="StepImage"/>
      </w:pPr>
      <w:r>
        <w:rPr>
          <w:noProof/>
        </w:rPr>
        <w:drawing>
          <wp:inline distT="0" distB="0" distL="0" distR="0" wp14:anchorId="24DDD98C" wp14:editId="6DEF8581">
            <wp:extent cx="866667" cy="238095"/>
            <wp:effectExtent l="0" t="0" r="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21"/>
                    <a:stretch>
                      <a:fillRect/>
                    </a:stretch>
                  </pic:blipFill>
                  <pic:spPr>
                    <a:xfrm>
                      <a:off x="0" y="0"/>
                      <a:ext cx="866667" cy="238095"/>
                    </a:xfrm>
                    <a:prstGeom prst="rect">
                      <a:avLst/>
                    </a:prstGeom>
                  </pic:spPr>
                </pic:pic>
              </a:graphicData>
            </a:graphic>
          </wp:inline>
        </w:drawing>
      </w:r>
    </w:p>
    <w:p w14:paraId="604AE27F" w14:textId="7992BF25" w:rsidR="00D37466" w:rsidRDefault="00D37466" w:rsidP="00D37466">
      <w:pPr>
        <w:pStyle w:val="StepCommentary"/>
      </w:pPr>
      <w:r w:rsidRPr="00D37466">
        <w:t>A .pbids file contains a connection to your SQL pool. It’s a convenient way to start your project. When opened, it will create a new Power BI Desktop solution that already stores the connection details to your SQL pool.</w:t>
      </w:r>
    </w:p>
    <w:p w14:paraId="7B0EBCA9" w14:textId="77777777" w:rsidR="00D37466" w:rsidRDefault="00D37466" w:rsidP="00D37466">
      <w:pPr>
        <w:pStyle w:val="Step"/>
      </w:pPr>
      <w:r>
        <w:lastRenderedPageBreak/>
        <w:t>When the .pbids file has downloaded, open it.</w:t>
      </w:r>
    </w:p>
    <w:p w14:paraId="7F68A955" w14:textId="77777777" w:rsidR="00D37466" w:rsidRDefault="00D37466" w:rsidP="00C03D81">
      <w:pPr>
        <w:pStyle w:val="StepCommentary"/>
      </w:pPr>
      <w:r>
        <w:t>When the file opens, it will prompt you to create queries using the connection. You will define those queries in the next task.</w:t>
      </w:r>
    </w:p>
    <w:p w14:paraId="0DBBEA87" w14:textId="48637923" w:rsidR="00D37466" w:rsidRDefault="00D37466" w:rsidP="00D37466">
      <w:pPr>
        <w:pStyle w:val="Heading3"/>
      </w:pPr>
      <w:r>
        <w:t>Create model queries</w:t>
      </w:r>
    </w:p>
    <w:p w14:paraId="2B2B1BA4" w14:textId="4412CB07" w:rsidR="00D37466" w:rsidRDefault="00D37466" w:rsidP="00D37466">
      <w:r>
        <w:t xml:space="preserve">In this task, </w:t>
      </w:r>
      <w:r w:rsidRPr="00D37466">
        <w:t xml:space="preserve">you will create </w:t>
      </w:r>
      <w:r w:rsidR="002269B2">
        <w:t>five</w:t>
      </w:r>
      <w:r w:rsidRPr="00D37466">
        <w:t xml:space="preserve"> Power Query queries that will each load as a table to your model.</w:t>
      </w:r>
    </w:p>
    <w:p w14:paraId="509AC845" w14:textId="77777777" w:rsidR="00D37466" w:rsidRDefault="00D37466" w:rsidP="00D37466">
      <w:pPr>
        <w:pStyle w:val="Step"/>
      </w:pPr>
      <w:r>
        <w:t xml:space="preserve">In Power BI Desktop, in the </w:t>
      </w:r>
      <w:r w:rsidRPr="00BA79DF">
        <w:rPr>
          <w:rStyle w:val="EmphasizeText"/>
        </w:rPr>
        <w:t>SQL Server Database</w:t>
      </w:r>
      <w:r>
        <w:t xml:space="preserve"> window, at the left, select </w:t>
      </w:r>
      <w:r w:rsidRPr="00BA79DF">
        <w:rPr>
          <w:rStyle w:val="EmphasizeText"/>
        </w:rPr>
        <w:t>Microsoft Account</w:t>
      </w:r>
      <w:r>
        <w:t>.</w:t>
      </w:r>
    </w:p>
    <w:p w14:paraId="5D01DB9A" w14:textId="1BB6DF73" w:rsidR="00D37466" w:rsidRDefault="00BA79DF" w:rsidP="00BA79DF">
      <w:pPr>
        <w:pStyle w:val="StepImage"/>
      </w:pPr>
      <w:r>
        <w:rPr>
          <w:noProof/>
        </w:rPr>
        <w:drawing>
          <wp:inline distT="0" distB="0" distL="0" distR="0" wp14:anchorId="51A6FFE4" wp14:editId="0EB3A1C0">
            <wp:extent cx="1857143" cy="1666667"/>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stretch>
                      <a:fillRect/>
                    </a:stretch>
                  </pic:blipFill>
                  <pic:spPr>
                    <a:xfrm>
                      <a:off x="0" y="0"/>
                      <a:ext cx="1857143" cy="1666667"/>
                    </a:xfrm>
                    <a:prstGeom prst="rect">
                      <a:avLst/>
                    </a:prstGeom>
                  </pic:spPr>
                </pic:pic>
              </a:graphicData>
            </a:graphic>
          </wp:inline>
        </w:drawing>
      </w:r>
    </w:p>
    <w:p w14:paraId="2B52894D" w14:textId="2E920AFA" w:rsidR="00D37466" w:rsidRDefault="007E0FD1" w:rsidP="00D37466">
      <w:pPr>
        <w:pStyle w:val="Step"/>
      </w:pPr>
      <w:r>
        <w:t>Select</w:t>
      </w:r>
      <w:r w:rsidR="00D37466">
        <w:t xml:space="preserve"> </w:t>
      </w:r>
      <w:r w:rsidR="00D37466" w:rsidRPr="00BA79DF">
        <w:rPr>
          <w:rStyle w:val="EmphasizeText"/>
        </w:rPr>
        <w:t>Sign In</w:t>
      </w:r>
      <w:r w:rsidR="00D37466">
        <w:t>.</w:t>
      </w:r>
    </w:p>
    <w:p w14:paraId="186A0719" w14:textId="77777777" w:rsidR="00D37466" w:rsidRDefault="00D37466" w:rsidP="00D37466">
      <w:pPr>
        <w:pStyle w:val="Step"/>
      </w:pPr>
      <w:r>
        <w:t xml:space="preserve">Sign in using the </w:t>
      </w:r>
      <w:commentRangeStart w:id="9"/>
      <w:r>
        <w:t>lab Azure credentials</w:t>
      </w:r>
      <w:commentRangeEnd w:id="9"/>
      <w:r w:rsidR="00BA79DF">
        <w:rPr>
          <w:rStyle w:val="CommentReference"/>
        </w:rPr>
        <w:commentReference w:id="9"/>
      </w:r>
      <w:r>
        <w:t>.</w:t>
      </w:r>
    </w:p>
    <w:p w14:paraId="369EFF6F" w14:textId="4BA11758" w:rsidR="00D37466" w:rsidRDefault="007E0FD1" w:rsidP="00D37466">
      <w:pPr>
        <w:pStyle w:val="Step"/>
      </w:pPr>
      <w:r>
        <w:t>Select</w:t>
      </w:r>
      <w:r w:rsidR="00D37466">
        <w:t xml:space="preserve"> </w:t>
      </w:r>
      <w:r w:rsidR="00D37466" w:rsidRPr="00BA79DF">
        <w:rPr>
          <w:rStyle w:val="EmphasizeText"/>
        </w:rPr>
        <w:t>Connect</w:t>
      </w:r>
      <w:r w:rsidR="00D37466">
        <w:t>.</w:t>
      </w:r>
    </w:p>
    <w:p w14:paraId="0CBA0564" w14:textId="43EB4C2E" w:rsidR="00D37466" w:rsidRDefault="00BA79DF" w:rsidP="00BA79DF">
      <w:pPr>
        <w:pStyle w:val="StepImage"/>
      </w:pPr>
      <w:r>
        <w:rPr>
          <w:noProof/>
        </w:rPr>
        <w:drawing>
          <wp:inline distT="0" distB="0" distL="0" distR="0" wp14:anchorId="34D64E6A" wp14:editId="1C8AF9D9">
            <wp:extent cx="2590476" cy="780952"/>
            <wp:effectExtent l="0" t="0" r="635" b="635"/>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23"/>
                    <a:stretch>
                      <a:fillRect/>
                    </a:stretch>
                  </pic:blipFill>
                  <pic:spPr>
                    <a:xfrm>
                      <a:off x="0" y="0"/>
                      <a:ext cx="2590476" cy="780952"/>
                    </a:xfrm>
                    <a:prstGeom prst="rect">
                      <a:avLst/>
                    </a:prstGeom>
                  </pic:spPr>
                </pic:pic>
              </a:graphicData>
            </a:graphic>
          </wp:inline>
        </w:drawing>
      </w:r>
    </w:p>
    <w:p w14:paraId="576D8C6B" w14:textId="11C6EC6F" w:rsidR="00D37466" w:rsidRDefault="00D37466" w:rsidP="00D37466">
      <w:pPr>
        <w:pStyle w:val="Step"/>
      </w:pPr>
      <w:r>
        <w:t xml:space="preserve">In the </w:t>
      </w:r>
      <w:r w:rsidRPr="00BA79DF">
        <w:rPr>
          <w:rStyle w:val="EmphasizeText"/>
        </w:rPr>
        <w:t>Navigator</w:t>
      </w:r>
      <w:r>
        <w:t xml:space="preserve"> window, select (don’t check) the </w:t>
      </w:r>
      <w:r w:rsidR="002269B2">
        <w:rPr>
          <w:rStyle w:val="EmphasizeText"/>
        </w:rPr>
        <w:t>DimDate</w:t>
      </w:r>
      <w:r>
        <w:t xml:space="preserve"> table.</w:t>
      </w:r>
    </w:p>
    <w:p w14:paraId="469F386C" w14:textId="77777777" w:rsidR="00C72BCC" w:rsidRDefault="00C72BCC">
      <w:pPr>
        <w:spacing w:before="0" w:after="0"/>
      </w:pPr>
      <w:r>
        <w:br w:type="page"/>
      </w:r>
    </w:p>
    <w:p w14:paraId="20B0BC77" w14:textId="37FED787" w:rsidR="00D37466" w:rsidRDefault="00D37466" w:rsidP="00D37466">
      <w:pPr>
        <w:pStyle w:val="Step"/>
      </w:pPr>
      <w:r>
        <w:lastRenderedPageBreak/>
        <w:t>In the right pane, notice the preview result, which shows a subset of the table rows.</w:t>
      </w:r>
    </w:p>
    <w:p w14:paraId="373AE1AB" w14:textId="45CC34D2" w:rsidR="00D37466" w:rsidRDefault="002269B2" w:rsidP="002269B2">
      <w:pPr>
        <w:pStyle w:val="StepImage"/>
      </w:pPr>
      <w:r>
        <w:rPr>
          <w:noProof/>
        </w:rPr>
        <w:drawing>
          <wp:inline distT="0" distB="0" distL="0" distR="0" wp14:anchorId="46132E8F" wp14:editId="68EE0EB8">
            <wp:extent cx="4761905" cy="2371429"/>
            <wp:effectExtent l="0" t="0" r="635"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24"/>
                    <a:stretch>
                      <a:fillRect/>
                    </a:stretch>
                  </pic:blipFill>
                  <pic:spPr>
                    <a:xfrm>
                      <a:off x="0" y="0"/>
                      <a:ext cx="4761905" cy="2371429"/>
                    </a:xfrm>
                    <a:prstGeom prst="rect">
                      <a:avLst/>
                    </a:prstGeom>
                  </pic:spPr>
                </pic:pic>
              </a:graphicData>
            </a:graphic>
          </wp:inline>
        </w:drawing>
      </w:r>
    </w:p>
    <w:p w14:paraId="68F03F0D" w14:textId="68B2A472" w:rsidR="00D37466" w:rsidRDefault="00D37466" w:rsidP="00D37466">
      <w:pPr>
        <w:pStyle w:val="Step"/>
      </w:pPr>
      <w:r>
        <w:t xml:space="preserve">To create queries (which will become model tables), check the following </w:t>
      </w:r>
      <w:r w:rsidR="002269B2">
        <w:t>five</w:t>
      </w:r>
      <w:r>
        <w:t xml:space="preserve"> tables:</w:t>
      </w:r>
    </w:p>
    <w:p w14:paraId="63AFBF12" w14:textId="02B8045C" w:rsidR="00D37466" w:rsidRDefault="002269B2" w:rsidP="002269B2">
      <w:pPr>
        <w:pStyle w:val="StepBullet"/>
      </w:pPr>
      <w:r>
        <w:t>DimDate</w:t>
      </w:r>
    </w:p>
    <w:p w14:paraId="6841FE36" w14:textId="12EC92D3" w:rsidR="00D37466" w:rsidRDefault="002269B2" w:rsidP="002269B2">
      <w:pPr>
        <w:pStyle w:val="StepBullet"/>
      </w:pPr>
      <w:r>
        <w:t>DimProduct</w:t>
      </w:r>
    </w:p>
    <w:p w14:paraId="18C96858" w14:textId="3832FE64" w:rsidR="002269B2" w:rsidRDefault="002269B2" w:rsidP="002269B2">
      <w:pPr>
        <w:pStyle w:val="StepBullet"/>
      </w:pPr>
      <w:r>
        <w:t>DimReseller</w:t>
      </w:r>
    </w:p>
    <w:p w14:paraId="17561101" w14:textId="6943721B" w:rsidR="002269B2" w:rsidRDefault="002269B2" w:rsidP="002269B2">
      <w:pPr>
        <w:pStyle w:val="StepBullet"/>
      </w:pPr>
      <w:r>
        <w:t>DimSalesTerritory</w:t>
      </w:r>
    </w:p>
    <w:p w14:paraId="5B7D703D" w14:textId="47510DBF" w:rsidR="002269B2" w:rsidRDefault="002269B2" w:rsidP="002269B2">
      <w:pPr>
        <w:pStyle w:val="StepBullet"/>
      </w:pPr>
      <w:r>
        <w:t>FactResellerSales</w:t>
      </w:r>
    </w:p>
    <w:p w14:paraId="4833D74D" w14:textId="48A3F3EC" w:rsidR="00D37466" w:rsidRDefault="00D37466" w:rsidP="00D37466">
      <w:pPr>
        <w:pStyle w:val="Step"/>
      </w:pPr>
      <w:r>
        <w:t xml:space="preserve">To apply transformations to the queries, at the bottom-right, </w:t>
      </w:r>
      <w:r w:rsidR="007E0FD1">
        <w:t>select</w:t>
      </w:r>
      <w:r>
        <w:t xml:space="preserve"> </w:t>
      </w:r>
      <w:r w:rsidRPr="002269B2">
        <w:rPr>
          <w:rStyle w:val="EmphasizeText"/>
        </w:rPr>
        <w:t>Transform Data</w:t>
      </w:r>
      <w:r>
        <w:t>.</w:t>
      </w:r>
    </w:p>
    <w:p w14:paraId="07D77E24" w14:textId="55A5E1FB" w:rsidR="00D37466" w:rsidRDefault="002269B2" w:rsidP="002269B2">
      <w:pPr>
        <w:pStyle w:val="StepImage"/>
      </w:pPr>
      <w:r>
        <w:rPr>
          <w:noProof/>
        </w:rPr>
        <w:drawing>
          <wp:inline distT="0" distB="0" distL="0" distR="0" wp14:anchorId="57DB3A2A" wp14:editId="10535140">
            <wp:extent cx="3466667" cy="600000"/>
            <wp:effectExtent l="0" t="0" r="635" b="0"/>
            <wp:docPr id="41"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6667" cy="600000"/>
                    </a:xfrm>
                    <a:prstGeom prst="rect">
                      <a:avLst/>
                    </a:prstGeom>
                  </pic:spPr>
                </pic:pic>
              </a:graphicData>
            </a:graphic>
          </wp:inline>
        </w:drawing>
      </w:r>
    </w:p>
    <w:p w14:paraId="710EE465" w14:textId="77777777" w:rsidR="00D37466" w:rsidRDefault="00D37466" w:rsidP="002269B2">
      <w:pPr>
        <w:pStyle w:val="StepCommentary"/>
      </w:pPr>
      <w:r>
        <w:t>Transforming the data allows you to define what data will be available in your model.</w:t>
      </w:r>
    </w:p>
    <w:p w14:paraId="37139C43" w14:textId="77777777" w:rsidR="00F504A8" w:rsidRDefault="00F504A8">
      <w:pPr>
        <w:spacing w:before="0" w:after="0"/>
      </w:pPr>
      <w:r>
        <w:br w:type="page"/>
      </w:r>
    </w:p>
    <w:p w14:paraId="003663D8" w14:textId="49E37BDD" w:rsidR="00D37466" w:rsidRDefault="00D37466" w:rsidP="00D37466">
      <w:pPr>
        <w:pStyle w:val="Step"/>
      </w:pPr>
      <w:r>
        <w:lastRenderedPageBreak/>
        <w:t xml:space="preserve">In the </w:t>
      </w:r>
      <w:r w:rsidRPr="002269B2">
        <w:rPr>
          <w:rStyle w:val="EmphasizeText"/>
        </w:rPr>
        <w:t>Connection Settings</w:t>
      </w:r>
      <w:r>
        <w:t xml:space="preserve"> window, select the </w:t>
      </w:r>
      <w:r w:rsidRPr="002269B2">
        <w:rPr>
          <w:rStyle w:val="EmphasizeText"/>
        </w:rPr>
        <w:t>DirectQuery</w:t>
      </w:r>
      <w:r>
        <w:t xml:space="preserve"> option.</w:t>
      </w:r>
    </w:p>
    <w:p w14:paraId="41A0F431" w14:textId="33EFD5CD" w:rsidR="00D37466" w:rsidRDefault="002269B2" w:rsidP="002269B2">
      <w:pPr>
        <w:pStyle w:val="StepImage"/>
      </w:pPr>
      <w:r>
        <w:rPr>
          <w:noProof/>
        </w:rPr>
        <w:drawing>
          <wp:inline distT="0" distB="0" distL="0" distR="0" wp14:anchorId="12E9F63D" wp14:editId="349830B1">
            <wp:extent cx="4771429" cy="1838095"/>
            <wp:effectExtent l="0" t="0" r="0" b="0"/>
            <wp:docPr id="42"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1429" cy="1838095"/>
                    </a:xfrm>
                    <a:prstGeom prst="rect">
                      <a:avLst/>
                    </a:prstGeom>
                  </pic:spPr>
                </pic:pic>
              </a:graphicData>
            </a:graphic>
          </wp:inline>
        </w:drawing>
      </w:r>
    </w:p>
    <w:p w14:paraId="56C4C169" w14:textId="45AA7880" w:rsidR="00D37466" w:rsidRDefault="00D37466" w:rsidP="0026696A">
      <w:pPr>
        <w:pStyle w:val="StepCommentary"/>
      </w:pPr>
      <w:r>
        <w:t xml:space="preserve">This decision is important. DirectQuery is a storage mode. A model table that uses DirectQuery storage mode doesn’t store data. So, when a Power BI report visual queries a DirectQuery table, Power BI sends a native query to the data source. This storage mode </w:t>
      </w:r>
      <w:r w:rsidR="002269B2">
        <w:t>can be</w:t>
      </w:r>
      <w:r>
        <w:t xml:space="preserve"> used for large data stores like Azure Synapse Analytics (because it</w:t>
      </w:r>
      <w:r w:rsidR="002269B2">
        <w:t xml:space="preserve"> could be</w:t>
      </w:r>
      <w:r>
        <w:t xml:space="preserve"> impractical or uneconomic to import large data volumes) or when near real-time results are required.</w:t>
      </w:r>
    </w:p>
    <w:p w14:paraId="553CB78E" w14:textId="06DCFD74" w:rsidR="00D37466" w:rsidRDefault="007E0FD1" w:rsidP="00D37466">
      <w:pPr>
        <w:pStyle w:val="Step"/>
      </w:pPr>
      <w:r>
        <w:t>Select</w:t>
      </w:r>
      <w:r w:rsidR="00D37466">
        <w:t xml:space="preserve"> </w:t>
      </w:r>
      <w:r w:rsidR="00D37466" w:rsidRPr="0026696A">
        <w:rPr>
          <w:rStyle w:val="EmphasizeText"/>
        </w:rPr>
        <w:t>OK</w:t>
      </w:r>
      <w:r w:rsidR="00D37466">
        <w:t>.</w:t>
      </w:r>
    </w:p>
    <w:p w14:paraId="155A9755" w14:textId="40286ED1" w:rsidR="00D37466" w:rsidRDefault="0026696A" w:rsidP="0026696A">
      <w:pPr>
        <w:pStyle w:val="StepImage"/>
      </w:pPr>
      <w:r>
        <w:rPr>
          <w:noProof/>
        </w:rPr>
        <w:drawing>
          <wp:inline distT="0" distB="0" distL="0" distR="0" wp14:anchorId="6A301972" wp14:editId="524D1C3B">
            <wp:extent cx="2485714" cy="1009524"/>
            <wp:effectExtent l="0" t="0" r="0" b="635"/>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5714" cy="1009524"/>
                    </a:xfrm>
                    <a:prstGeom prst="rect">
                      <a:avLst/>
                    </a:prstGeom>
                  </pic:spPr>
                </pic:pic>
              </a:graphicData>
            </a:graphic>
          </wp:inline>
        </w:drawing>
      </w:r>
    </w:p>
    <w:p w14:paraId="6ECC2A62" w14:textId="77777777" w:rsidR="0097569D" w:rsidRDefault="0097569D">
      <w:pPr>
        <w:spacing w:before="0" w:after="0"/>
      </w:pPr>
      <w:r>
        <w:br w:type="page"/>
      </w:r>
    </w:p>
    <w:p w14:paraId="4F6C5C10" w14:textId="18862F2A" w:rsidR="00D37466" w:rsidRDefault="00D37466" w:rsidP="00D37466">
      <w:pPr>
        <w:pStyle w:val="Step"/>
      </w:pPr>
      <w:r>
        <w:lastRenderedPageBreak/>
        <w:t xml:space="preserve">In the </w:t>
      </w:r>
      <w:r w:rsidRPr="0026696A">
        <w:rPr>
          <w:rStyle w:val="EmphasizeText"/>
        </w:rPr>
        <w:t>Power Query Editor</w:t>
      </w:r>
      <w:r>
        <w:t xml:space="preserve"> window, in the </w:t>
      </w:r>
      <w:r w:rsidRPr="0026696A">
        <w:rPr>
          <w:rStyle w:val="EmphasizeText"/>
        </w:rPr>
        <w:t>Queries</w:t>
      </w:r>
      <w:r>
        <w:t xml:space="preserve"> pane (located at the left), notice there is one query for each table you checked.</w:t>
      </w:r>
    </w:p>
    <w:p w14:paraId="0B14B6E5" w14:textId="76628808" w:rsidR="00D37466" w:rsidRDefault="0097569D" w:rsidP="0026696A">
      <w:pPr>
        <w:pStyle w:val="StepImage"/>
      </w:pPr>
      <w:r>
        <w:rPr>
          <w:noProof/>
        </w:rPr>
        <w:drawing>
          <wp:inline distT="0" distB="0" distL="0" distR="0" wp14:anchorId="3D098036" wp14:editId="30886146">
            <wp:extent cx="1714286" cy="1733333"/>
            <wp:effectExtent l="0" t="0" r="635" b="635"/>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28"/>
                    <a:stretch>
                      <a:fillRect/>
                    </a:stretch>
                  </pic:blipFill>
                  <pic:spPr>
                    <a:xfrm>
                      <a:off x="0" y="0"/>
                      <a:ext cx="1714286" cy="1733333"/>
                    </a:xfrm>
                    <a:prstGeom prst="rect">
                      <a:avLst/>
                    </a:prstGeom>
                  </pic:spPr>
                </pic:pic>
              </a:graphicData>
            </a:graphic>
          </wp:inline>
        </w:drawing>
      </w:r>
    </w:p>
    <w:p w14:paraId="34B923F1" w14:textId="4F8269EB" w:rsidR="00D37466" w:rsidRDefault="00D37466" w:rsidP="0097569D">
      <w:pPr>
        <w:pStyle w:val="StepCommentary"/>
      </w:pPr>
      <w:r>
        <w:t xml:space="preserve">You will now revise the definition of each query. Each query will become a model table when </w:t>
      </w:r>
      <w:r w:rsidR="004306F8">
        <w:t>it’s</w:t>
      </w:r>
      <w:r>
        <w:t xml:space="preserve"> applied to the model. You will now rename the queries, so they’re described in more friendly and concise ways, and apply transformations to deliver the columns required by </w:t>
      </w:r>
      <w:r w:rsidR="004306F8">
        <w:t>the known reporting requirements</w:t>
      </w:r>
      <w:r>
        <w:t>.</w:t>
      </w:r>
    </w:p>
    <w:p w14:paraId="3DA4A998" w14:textId="3EE812CE" w:rsidR="00D37466" w:rsidRDefault="00D37466" w:rsidP="00D37466">
      <w:pPr>
        <w:pStyle w:val="Step"/>
      </w:pPr>
      <w:r>
        <w:t xml:space="preserve">Select the </w:t>
      </w:r>
      <w:r w:rsidR="0097569D" w:rsidRPr="0097569D">
        <w:rPr>
          <w:rStyle w:val="EmphasizeText"/>
        </w:rPr>
        <w:t>DimDate</w:t>
      </w:r>
      <w:r w:rsidR="0097569D">
        <w:t xml:space="preserve"> </w:t>
      </w:r>
      <w:r>
        <w:t>query.</w:t>
      </w:r>
    </w:p>
    <w:p w14:paraId="710B0C46" w14:textId="6D39652C" w:rsidR="00D37466" w:rsidRDefault="0097569D" w:rsidP="0097569D">
      <w:pPr>
        <w:pStyle w:val="StepImage"/>
      </w:pPr>
      <w:r>
        <w:rPr>
          <w:noProof/>
        </w:rPr>
        <w:drawing>
          <wp:inline distT="0" distB="0" distL="0" distR="0" wp14:anchorId="4DEB3B66" wp14:editId="54529FFB">
            <wp:extent cx="1714286" cy="1666667"/>
            <wp:effectExtent l="0" t="0" r="635" b="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a:blip r:embed="rId29"/>
                    <a:stretch>
                      <a:fillRect/>
                    </a:stretch>
                  </pic:blipFill>
                  <pic:spPr>
                    <a:xfrm>
                      <a:off x="0" y="0"/>
                      <a:ext cx="1714286" cy="1666667"/>
                    </a:xfrm>
                    <a:prstGeom prst="rect">
                      <a:avLst/>
                    </a:prstGeom>
                  </pic:spPr>
                </pic:pic>
              </a:graphicData>
            </a:graphic>
          </wp:inline>
        </w:drawing>
      </w:r>
    </w:p>
    <w:p w14:paraId="4FE2D463" w14:textId="2C0C01EB" w:rsidR="00D37466" w:rsidRDefault="00D37466" w:rsidP="00D37466">
      <w:pPr>
        <w:pStyle w:val="Step"/>
      </w:pPr>
      <w:r>
        <w:t xml:space="preserve">In the </w:t>
      </w:r>
      <w:r w:rsidRPr="008155E6">
        <w:rPr>
          <w:rStyle w:val="EmphasizeText"/>
        </w:rPr>
        <w:t>Query Settings</w:t>
      </w:r>
      <w:r>
        <w:t xml:space="preserve"> pane (located at the right), to rename the query, in the </w:t>
      </w:r>
      <w:r w:rsidRPr="008155E6">
        <w:rPr>
          <w:rStyle w:val="EmphasizeText"/>
        </w:rPr>
        <w:t>Name</w:t>
      </w:r>
      <w:r>
        <w:t xml:space="preserve"> box, replace the text with </w:t>
      </w:r>
      <w:r w:rsidR="008155E6">
        <w:rPr>
          <w:rStyle w:val="EmphasizeText"/>
        </w:rPr>
        <w:t>Date</w:t>
      </w:r>
      <w:r>
        <w:t xml:space="preserve">, and then press </w:t>
      </w:r>
      <w:r w:rsidRPr="008155E6">
        <w:rPr>
          <w:rStyle w:val="EmphasizeText"/>
        </w:rPr>
        <w:t>Enter</w:t>
      </w:r>
      <w:r>
        <w:t>.</w:t>
      </w:r>
    </w:p>
    <w:p w14:paraId="4BFAB6A7" w14:textId="038DF538" w:rsidR="00D37466" w:rsidRDefault="008155E6" w:rsidP="008155E6">
      <w:pPr>
        <w:pStyle w:val="StepImage"/>
      </w:pPr>
      <w:r>
        <w:rPr>
          <w:noProof/>
        </w:rPr>
        <w:drawing>
          <wp:inline distT="0" distB="0" distL="0" distR="0" wp14:anchorId="78052721" wp14:editId="78BB0942">
            <wp:extent cx="2504762" cy="1295238"/>
            <wp:effectExtent l="0" t="0" r="0" b="6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30"/>
                    <a:stretch>
                      <a:fillRect/>
                    </a:stretch>
                  </pic:blipFill>
                  <pic:spPr>
                    <a:xfrm>
                      <a:off x="0" y="0"/>
                      <a:ext cx="2504762" cy="1295238"/>
                    </a:xfrm>
                    <a:prstGeom prst="rect">
                      <a:avLst/>
                    </a:prstGeom>
                  </pic:spPr>
                </pic:pic>
              </a:graphicData>
            </a:graphic>
          </wp:inline>
        </w:drawing>
      </w:r>
    </w:p>
    <w:p w14:paraId="65425A8A" w14:textId="77777777" w:rsidR="00040BA9" w:rsidRDefault="00040BA9">
      <w:pPr>
        <w:spacing w:before="0" w:after="0"/>
      </w:pPr>
      <w:r>
        <w:br w:type="page"/>
      </w:r>
    </w:p>
    <w:p w14:paraId="6C3DF297" w14:textId="3A7C3CA9" w:rsidR="00D37466" w:rsidRDefault="0087564A" w:rsidP="00D37466">
      <w:pPr>
        <w:pStyle w:val="Step"/>
      </w:pPr>
      <w:r>
        <w:lastRenderedPageBreak/>
        <w:t>To remove unnecessary columns, o</w:t>
      </w:r>
      <w:r w:rsidR="00D37466">
        <w:t xml:space="preserve">n the </w:t>
      </w:r>
      <w:r w:rsidR="00D37466" w:rsidRPr="00040BA9">
        <w:rPr>
          <w:rStyle w:val="EmphasizeText"/>
        </w:rPr>
        <w:t>Home</w:t>
      </w:r>
      <w:r w:rsidR="00D37466">
        <w:t xml:space="preserve"> ribbon tab, from inside the </w:t>
      </w:r>
      <w:r w:rsidR="00D37466" w:rsidRPr="00040BA9">
        <w:rPr>
          <w:rStyle w:val="EmphasizeText"/>
        </w:rPr>
        <w:t>Manage Columns</w:t>
      </w:r>
      <w:r w:rsidR="00D37466">
        <w:t xml:space="preserve"> group, </w:t>
      </w:r>
      <w:r w:rsidR="007E0FD1">
        <w:t>select</w:t>
      </w:r>
      <w:r w:rsidR="00D37466">
        <w:t xml:space="preserve"> the </w:t>
      </w:r>
      <w:r w:rsidR="00D37466" w:rsidRPr="00040BA9">
        <w:rPr>
          <w:rStyle w:val="EmphasizeText"/>
        </w:rPr>
        <w:t>Choose Columns</w:t>
      </w:r>
      <w:r w:rsidR="00D37466">
        <w:t xml:space="preserve"> icon.</w:t>
      </w:r>
    </w:p>
    <w:p w14:paraId="1F908777" w14:textId="7989F76B" w:rsidR="00D37466" w:rsidRDefault="00040BA9" w:rsidP="00040BA9">
      <w:pPr>
        <w:pStyle w:val="StepImage"/>
      </w:pPr>
      <w:r>
        <w:rPr>
          <w:noProof/>
        </w:rPr>
        <w:drawing>
          <wp:inline distT="0" distB="0" distL="0" distR="0" wp14:anchorId="3CE5C0B4" wp14:editId="551E848B">
            <wp:extent cx="3885714" cy="885714"/>
            <wp:effectExtent l="0" t="0" r="635" b="0"/>
            <wp:docPr id="52" name="Picture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5714" cy="885714"/>
                    </a:xfrm>
                    <a:prstGeom prst="rect">
                      <a:avLst/>
                    </a:prstGeom>
                  </pic:spPr>
                </pic:pic>
              </a:graphicData>
            </a:graphic>
          </wp:inline>
        </w:drawing>
      </w:r>
    </w:p>
    <w:p w14:paraId="06A99668" w14:textId="77777777" w:rsidR="00D37466" w:rsidRDefault="00D37466" w:rsidP="00D37466">
      <w:pPr>
        <w:pStyle w:val="Step"/>
      </w:pPr>
      <w:r>
        <w:t xml:space="preserve">In the </w:t>
      </w:r>
      <w:r w:rsidRPr="00040BA9">
        <w:rPr>
          <w:rStyle w:val="EmphasizeText"/>
        </w:rPr>
        <w:t>Choose Columns</w:t>
      </w:r>
      <w:r>
        <w:t xml:space="preserve"> window, to uncheck all checkboxes, uncheck the first checkbox.</w:t>
      </w:r>
    </w:p>
    <w:p w14:paraId="32FBD3C5" w14:textId="7762BBAE" w:rsidR="00D37466" w:rsidRDefault="00040BA9" w:rsidP="00040BA9">
      <w:pPr>
        <w:pStyle w:val="StepImage"/>
      </w:pPr>
      <w:r>
        <w:rPr>
          <w:noProof/>
        </w:rPr>
        <w:drawing>
          <wp:inline distT="0" distB="0" distL="0" distR="0" wp14:anchorId="21C700FE" wp14:editId="6A7DD0A2">
            <wp:extent cx="3342857" cy="1961905"/>
            <wp:effectExtent l="0" t="0" r="0" b="63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32"/>
                    <a:stretch>
                      <a:fillRect/>
                    </a:stretch>
                  </pic:blipFill>
                  <pic:spPr>
                    <a:xfrm>
                      <a:off x="0" y="0"/>
                      <a:ext cx="3342857" cy="1961905"/>
                    </a:xfrm>
                    <a:prstGeom prst="rect">
                      <a:avLst/>
                    </a:prstGeom>
                  </pic:spPr>
                </pic:pic>
              </a:graphicData>
            </a:graphic>
          </wp:inline>
        </w:drawing>
      </w:r>
    </w:p>
    <w:p w14:paraId="3F914EA7" w14:textId="77777777" w:rsidR="00F81D1C" w:rsidRDefault="00F81D1C">
      <w:pPr>
        <w:spacing w:before="0" w:after="0"/>
      </w:pPr>
      <w:r>
        <w:br w:type="page"/>
      </w:r>
    </w:p>
    <w:p w14:paraId="01F80B0E" w14:textId="0F475B96" w:rsidR="00D37466" w:rsidRDefault="00D37466" w:rsidP="00D37466">
      <w:pPr>
        <w:pStyle w:val="Step"/>
      </w:pPr>
      <w:r>
        <w:lastRenderedPageBreak/>
        <w:t xml:space="preserve">Check the following </w:t>
      </w:r>
      <w:r w:rsidR="00F81D1C">
        <w:t>five</w:t>
      </w:r>
      <w:r>
        <w:t xml:space="preserve"> columns.</w:t>
      </w:r>
    </w:p>
    <w:p w14:paraId="23CCCD70" w14:textId="45D318F3" w:rsidR="00D37466" w:rsidRDefault="00F81D1C" w:rsidP="00040BA9">
      <w:pPr>
        <w:pStyle w:val="StepBullet"/>
      </w:pPr>
      <w:r>
        <w:t>DateKey</w:t>
      </w:r>
    </w:p>
    <w:p w14:paraId="02F201C2" w14:textId="52F85F7A" w:rsidR="00D37466" w:rsidRDefault="00F81D1C" w:rsidP="00040BA9">
      <w:pPr>
        <w:pStyle w:val="StepBullet"/>
      </w:pPr>
      <w:r>
        <w:t>FullDateAlternateKey</w:t>
      </w:r>
    </w:p>
    <w:p w14:paraId="193A1F35" w14:textId="28DC9CCE" w:rsidR="00D37466" w:rsidRDefault="00F81D1C" w:rsidP="00040BA9">
      <w:pPr>
        <w:pStyle w:val="StepBullet"/>
      </w:pPr>
      <w:r>
        <w:t>EnglishMonthName</w:t>
      </w:r>
    </w:p>
    <w:p w14:paraId="65CC02C7" w14:textId="22DCBB9B" w:rsidR="00D37466" w:rsidRDefault="00F81D1C" w:rsidP="00040BA9">
      <w:pPr>
        <w:pStyle w:val="StepBullet"/>
      </w:pPr>
      <w:r>
        <w:t>FiscalQuarter</w:t>
      </w:r>
    </w:p>
    <w:p w14:paraId="4861EFE2" w14:textId="281ADB3A" w:rsidR="00D37466" w:rsidRDefault="00F81D1C" w:rsidP="00040BA9">
      <w:pPr>
        <w:pStyle w:val="StepBullet"/>
      </w:pPr>
      <w:r>
        <w:t>FiscalYear</w:t>
      </w:r>
    </w:p>
    <w:p w14:paraId="76D221C9" w14:textId="4D856113" w:rsidR="00F81D1C" w:rsidRDefault="007E0FD1" w:rsidP="00F81D1C">
      <w:pPr>
        <w:pStyle w:val="StepImage"/>
      </w:pPr>
      <w:r>
        <w:rPr>
          <w:noProof/>
        </w:rPr>
        <w:drawing>
          <wp:inline distT="0" distB="0" distL="0" distR="0" wp14:anchorId="10E9E8C7" wp14:editId="7893C9B8">
            <wp:extent cx="3342857" cy="5133333"/>
            <wp:effectExtent l="0" t="0" r="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33"/>
                    <a:stretch>
                      <a:fillRect/>
                    </a:stretch>
                  </pic:blipFill>
                  <pic:spPr>
                    <a:xfrm>
                      <a:off x="0" y="0"/>
                      <a:ext cx="3342857" cy="5133333"/>
                    </a:xfrm>
                    <a:prstGeom prst="rect">
                      <a:avLst/>
                    </a:prstGeom>
                  </pic:spPr>
                </pic:pic>
              </a:graphicData>
            </a:graphic>
          </wp:inline>
        </w:drawing>
      </w:r>
    </w:p>
    <w:p w14:paraId="607F70A2" w14:textId="4483293F" w:rsidR="00D37466" w:rsidRDefault="00D37466" w:rsidP="00F81D1C">
      <w:pPr>
        <w:pStyle w:val="StepCommentary"/>
      </w:pPr>
      <w:r>
        <w:t>This selection of columns determine what will be available in your model.</w:t>
      </w:r>
    </w:p>
    <w:p w14:paraId="1410CDB2" w14:textId="1D72018A" w:rsidR="00D37466" w:rsidRDefault="00F81D1C" w:rsidP="00D37466">
      <w:pPr>
        <w:pStyle w:val="Step"/>
      </w:pPr>
      <w:r>
        <w:t>Select</w:t>
      </w:r>
      <w:r w:rsidR="00D37466">
        <w:t xml:space="preserve"> </w:t>
      </w:r>
      <w:r w:rsidR="00D37466" w:rsidRPr="00F81D1C">
        <w:rPr>
          <w:rStyle w:val="EmphasizeText"/>
        </w:rPr>
        <w:t>OK</w:t>
      </w:r>
      <w:r w:rsidR="00D37466">
        <w:t>.</w:t>
      </w:r>
    </w:p>
    <w:p w14:paraId="63AFED25" w14:textId="6561E444" w:rsidR="00D37466" w:rsidRDefault="00F81D1C" w:rsidP="00F81D1C">
      <w:pPr>
        <w:pStyle w:val="StepImage"/>
      </w:pPr>
      <w:r>
        <w:rPr>
          <w:noProof/>
        </w:rPr>
        <w:drawing>
          <wp:inline distT="0" distB="0" distL="0" distR="0" wp14:anchorId="777EF2D8" wp14:editId="5C37491F">
            <wp:extent cx="2238095" cy="723810"/>
            <wp:effectExtent l="0" t="0" r="0" b="635"/>
            <wp:docPr id="63" name="Pictur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8095" cy="723810"/>
                    </a:xfrm>
                    <a:prstGeom prst="rect">
                      <a:avLst/>
                    </a:prstGeom>
                  </pic:spPr>
                </pic:pic>
              </a:graphicData>
            </a:graphic>
          </wp:inline>
        </w:drawing>
      </w:r>
    </w:p>
    <w:p w14:paraId="27820EF3" w14:textId="619A2918" w:rsidR="00D37466" w:rsidRDefault="00D37466" w:rsidP="00D37466">
      <w:pPr>
        <w:pStyle w:val="Step"/>
      </w:pPr>
      <w:r>
        <w:lastRenderedPageBreak/>
        <w:t xml:space="preserve">In the </w:t>
      </w:r>
      <w:r w:rsidRPr="00F81D1C">
        <w:rPr>
          <w:rStyle w:val="EmphasizeText"/>
        </w:rPr>
        <w:t>Query Settings</w:t>
      </w:r>
      <w:r>
        <w:t xml:space="preserve"> pane, in the </w:t>
      </w:r>
      <w:r w:rsidRPr="00F81D1C">
        <w:rPr>
          <w:rStyle w:val="EmphasizeText"/>
        </w:rPr>
        <w:t>Applied Steps</w:t>
      </w:r>
      <w:r>
        <w:t xml:space="preserve"> list, notice that a step was added to remove other columns.</w:t>
      </w:r>
    </w:p>
    <w:p w14:paraId="43843F71" w14:textId="7231AE04" w:rsidR="00D37466" w:rsidRDefault="003316FA" w:rsidP="00F81D1C">
      <w:pPr>
        <w:pStyle w:val="StepImage"/>
      </w:pPr>
      <w:r>
        <w:rPr>
          <w:noProof/>
        </w:rPr>
        <w:drawing>
          <wp:inline distT="0" distB="0" distL="0" distR="0" wp14:anchorId="76EDCFA7" wp14:editId="1C4431C8">
            <wp:extent cx="2523809" cy="1095238"/>
            <wp:effectExtent l="0" t="0" r="0" b="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a:blip r:embed="rId35"/>
                    <a:stretch>
                      <a:fillRect/>
                    </a:stretch>
                  </pic:blipFill>
                  <pic:spPr>
                    <a:xfrm>
                      <a:off x="0" y="0"/>
                      <a:ext cx="2523809" cy="1095238"/>
                    </a:xfrm>
                    <a:prstGeom prst="rect">
                      <a:avLst/>
                    </a:prstGeom>
                  </pic:spPr>
                </pic:pic>
              </a:graphicData>
            </a:graphic>
          </wp:inline>
        </w:drawing>
      </w:r>
    </w:p>
    <w:p w14:paraId="4382B09C" w14:textId="77777777" w:rsidR="00D37466" w:rsidRDefault="00D37466" w:rsidP="003316FA">
      <w:pPr>
        <w:pStyle w:val="StepCommentary"/>
      </w:pPr>
      <w:r>
        <w:t>Power Query defines steps to achieve the desired structure and data. Each transformation is a step in the query logic.</w:t>
      </w:r>
    </w:p>
    <w:p w14:paraId="07BE335B" w14:textId="1C59A6CB" w:rsidR="00D37466" w:rsidRDefault="00D37466" w:rsidP="00D37466">
      <w:pPr>
        <w:pStyle w:val="Step"/>
      </w:pPr>
      <w:r>
        <w:t xml:space="preserve">To rename the </w:t>
      </w:r>
      <w:r w:rsidR="003316FA" w:rsidRPr="003316FA">
        <w:rPr>
          <w:rStyle w:val="EmphasizeText"/>
        </w:rPr>
        <w:t>FullDateAlternateKey</w:t>
      </w:r>
      <w:r w:rsidR="003316FA">
        <w:t xml:space="preserve"> </w:t>
      </w:r>
      <w:r>
        <w:t xml:space="preserve">column, double-click the </w:t>
      </w:r>
      <w:r w:rsidR="003316FA" w:rsidRPr="003316FA">
        <w:rPr>
          <w:rStyle w:val="EmphasizeText"/>
        </w:rPr>
        <w:t>FullDateAlternateKey</w:t>
      </w:r>
      <w:r w:rsidR="003316FA">
        <w:t xml:space="preserve"> </w:t>
      </w:r>
      <w:r>
        <w:t>column header.</w:t>
      </w:r>
    </w:p>
    <w:p w14:paraId="26C4E601" w14:textId="53F0EE69" w:rsidR="00D37466" w:rsidRDefault="003316FA" w:rsidP="00D37466">
      <w:pPr>
        <w:pStyle w:val="Step"/>
      </w:pPr>
      <w:r>
        <w:t xml:space="preserve">Replace the text with </w:t>
      </w:r>
      <w:r w:rsidRPr="003316FA">
        <w:rPr>
          <w:rStyle w:val="EmphasizeText"/>
        </w:rPr>
        <w:t>Date</w:t>
      </w:r>
      <w:r w:rsidR="00D37466">
        <w:t xml:space="preserve">, and then press </w:t>
      </w:r>
      <w:r w:rsidR="00D37466" w:rsidRPr="003316FA">
        <w:rPr>
          <w:rStyle w:val="EmphasizeText"/>
        </w:rPr>
        <w:t>Enter</w:t>
      </w:r>
      <w:r w:rsidR="00D37466">
        <w:t>.</w:t>
      </w:r>
    </w:p>
    <w:p w14:paraId="6AB873D3" w14:textId="4EF9B4F0" w:rsidR="00D37466" w:rsidRDefault="003316FA" w:rsidP="003316FA">
      <w:pPr>
        <w:pStyle w:val="StepImage"/>
      </w:pPr>
      <w:r>
        <w:rPr>
          <w:noProof/>
        </w:rPr>
        <w:drawing>
          <wp:inline distT="0" distB="0" distL="0" distR="0" wp14:anchorId="544CA6B9" wp14:editId="34E4F78D">
            <wp:extent cx="4867275" cy="942975"/>
            <wp:effectExtent l="0" t="0" r="9525" b="9525"/>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942975"/>
                    </a:xfrm>
                    <a:prstGeom prst="rect">
                      <a:avLst/>
                    </a:prstGeom>
                    <a:noFill/>
                    <a:ln>
                      <a:noFill/>
                    </a:ln>
                  </pic:spPr>
                </pic:pic>
              </a:graphicData>
            </a:graphic>
          </wp:inline>
        </w:drawing>
      </w:r>
    </w:p>
    <w:p w14:paraId="41406016" w14:textId="77777777" w:rsidR="00D37466" w:rsidRDefault="00D37466" w:rsidP="00D37466">
      <w:pPr>
        <w:pStyle w:val="Step"/>
      </w:pPr>
      <w:r>
        <w:t>Notice that a new applied step is added to the query.</w:t>
      </w:r>
    </w:p>
    <w:p w14:paraId="5DB2FE30" w14:textId="563A8C8E" w:rsidR="00D37466" w:rsidRDefault="00DE2767" w:rsidP="00DE2767">
      <w:pPr>
        <w:pStyle w:val="StepImage"/>
      </w:pPr>
      <w:r>
        <w:rPr>
          <w:noProof/>
        </w:rPr>
        <w:drawing>
          <wp:inline distT="0" distB="0" distL="0" distR="0" wp14:anchorId="1F2EF75C" wp14:editId="67D43ABE">
            <wp:extent cx="2533333" cy="1295238"/>
            <wp:effectExtent l="0" t="0" r="635" b="63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37"/>
                    <a:stretch>
                      <a:fillRect/>
                    </a:stretch>
                  </pic:blipFill>
                  <pic:spPr>
                    <a:xfrm>
                      <a:off x="0" y="0"/>
                      <a:ext cx="2533333" cy="1295238"/>
                    </a:xfrm>
                    <a:prstGeom prst="rect">
                      <a:avLst/>
                    </a:prstGeom>
                  </pic:spPr>
                </pic:pic>
              </a:graphicData>
            </a:graphic>
          </wp:inline>
        </w:drawing>
      </w:r>
    </w:p>
    <w:p w14:paraId="24C91BF8" w14:textId="77777777" w:rsidR="00DE2767" w:rsidRDefault="00D37466" w:rsidP="00D37466">
      <w:pPr>
        <w:pStyle w:val="Step"/>
      </w:pPr>
      <w:r>
        <w:t xml:space="preserve">Rename the </w:t>
      </w:r>
      <w:r w:rsidR="00DE2767">
        <w:t>following columns:</w:t>
      </w:r>
    </w:p>
    <w:p w14:paraId="63562989" w14:textId="1F7ED9D5" w:rsidR="00DE2767" w:rsidRDefault="00DE2767" w:rsidP="00DE2767">
      <w:pPr>
        <w:pStyle w:val="StepBullet"/>
      </w:pPr>
      <w:r w:rsidRPr="00DE2767">
        <w:rPr>
          <w:rStyle w:val="EmphasizeText"/>
        </w:rPr>
        <w:t>EnglishMonthName</w:t>
      </w:r>
      <w:r>
        <w:t xml:space="preserve"> as </w:t>
      </w:r>
      <w:r w:rsidRPr="00DE2767">
        <w:rPr>
          <w:rStyle w:val="EmphasizeText"/>
        </w:rPr>
        <w:t>Month</w:t>
      </w:r>
    </w:p>
    <w:p w14:paraId="1C9E06DE" w14:textId="362F6721" w:rsidR="00DE2767" w:rsidRDefault="00DE2767" w:rsidP="00DE2767">
      <w:pPr>
        <w:pStyle w:val="StepBullet"/>
      </w:pPr>
      <w:r w:rsidRPr="00DE2767">
        <w:rPr>
          <w:rStyle w:val="EmphasizeText"/>
        </w:rPr>
        <w:t>FiscalQuarter</w:t>
      </w:r>
      <w:r>
        <w:t xml:space="preserve"> as </w:t>
      </w:r>
      <w:r w:rsidRPr="00DE2767">
        <w:rPr>
          <w:rStyle w:val="EmphasizeText"/>
        </w:rPr>
        <w:t>Quarter</w:t>
      </w:r>
    </w:p>
    <w:p w14:paraId="51AEE20E" w14:textId="34C075C4" w:rsidR="00DE2767" w:rsidRDefault="00DE2767" w:rsidP="00DE2767">
      <w:pPr>
        <w:pStyle w:val="StepBullet"/>
      </w:pPr>
      <w:r w:rsidRPr="00DE2767">
        <w:rPr>
          <w:rStyle w:val="EmphasizeText"/>
        </w:rPr>
        <w:t>FiscalYear</w:t>
      </w:r>
      <w:r>
        <w:t xml:space="preserve"> as </w:t>
      </w:r>
      <w:r w:rsidRPr="00DE2767">
        <w:rPr>
          <w:rStyle w:val="EmphasizeText"/>
        </w:rPr>
        <w:t>Year</w:t>
      </w:r>
    </w:p>
    <w:p w14:paraId="66F10479" w14:textId="77777777" w:rsidR="00DE2767" w:rsidRDefault="00DE2767">
      <w:pPr>
        <w:spacing w:before="0" w:after="0"/>
      </w:pPr>
      <w:r>
        <w:br w:type="page"/>
      </w:r>
    </w:p>
    <w:p w14:paraId="258F3144" w14:textId="427D9605" w:rsidR="00D37466" w:rsidRDefault="00D37466" w:rsidP="00D37466">
      <w:pPr>
        <w:pStyle w:val="Step"/>
      </w:pPr>
      <w:r>
        <w:lastRenderedPageBreak/>
        <w:t xml:space="preserve">To validate the query design, in the status bar (located along the bottom of the window), verify that the query has </w:t>
      </w:r>
      <w:r w:rsidR="00DE2767">
        <w:t>five</w:t>
      </w:r>
      <w:r>
        <w:t xml:space="preserve"> columns.</w:t>
      </w:r>
    </w:p>
    <w:p w14:paraId="0161CC15" w14:textId="3082ECF8" w:rsidR="00D37466" w:rsidRDefault="00DE2767" w:rsidP="00DE2767">
      <w:pPr>
        <w:pStyle w:val="StepImage"/>
      </w:pPr>
      <w:r>
        <w:rPr>
          <w:noProof/>
        </w:rPr>
        <w:drawing>
          <wp:inline distT="0" distB="0" distL="0" distR="0" wp14:anchorId="29C9A2F0" wp14:editId="377C978C">
            <wp:extent cx="3638095" cy="209524"/>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8095" cy="209524"/>
                    </a:xfrm>
                    <a:prstGeom prst="rect">
                      <a:avLst/>
                    </a:prstGeom>
                  </pic:spPr>
                </pic:pic>
              </a:graphicData>
            </a:graphic>
          </wp:inline>
        </w:drawing>
      </w:r>
    </w:p>
    <w:p w14:paraId="1FDEF4F5" w14:textId="77777777" w:rsidR="00D37466" w:rsidRDefault="00D37466" w:rsidP="00DE2767">
      <w:pPr>
        <w:pStyle w:val="StepCommentaryImportant"/>
      </w:pPr>
      <w:r>
        <w:t>Important: If the query design does not match, review the exercise steps to make any corrections.</w:t>
      </w:r>
    </w:p>
    <w:p w14:paraId="47681EBD" w14:textId="2A663CA0" w:rsidR="00D37466" w:rsidRDefault="00D37466" w:rsidP="00DE2767">
      <w:pPr>
        <w:pStyle w:val="StepCommentary"/>
      </w:pPr>
      <w:r>
        <w:t xml:space="preserve">The design of the </w:t>
      </w:r>
      <w:r w:rsidR="00DE2767" w:rsidRPr="00C708FF">
        <w:rPr>
          <w:rStyle w:val="EmphasizeText"/>
        </w:rPr>
        <w:t>Date</w:t>
      </w:r>
      <w:r>
        <w:t xml:space="preserve"> query is now complete.</w:t>
      </w:r>
    </w:p>
    <w:p w14:paraId="6966B8E8" w14:textId="77777777" w:rsidR="00D37466" w:rsidRDefault="00D37466" w:rsidP="00D37466">
      <w:pPr>
        <w:pStyle w:val="Step"/>
      </w:pPr>
      <w:r>
        <w:t xml:space="preserve">In the </w:t>
      </w:r>
      <w:r w:rsidRPr="00DE2767">
        <w:rPr>
          <w:rStyle w:val="EmphasizeText"/>
        </w:rPr>
        <w:t>Applied Steps</w:t>
      </w:r>
      <w:r>
        <w:t xml:space="preserve"> pane, right-click the last step, and then select </w:t>
      </w:r>
      <w:r w:rsidRPr="00DE2767">
        <w:rPr>
          <w:rStyle w:val="EmphasizeText"/>
        </w:rPr>
        <w:t>View Native Query</w:t>
      </w:r>
      <w:r>
        <w:t>.</w:t>
      </w:r>
    </w:p>
    <w:p w14:paraId="24D08628" w14:textId="5E5709DF" w:rsidR="00D37466" w:rsidRDefault="00DE2767" w:rsidP="00DE2767">
      <w:pPr>
        <w:pStyle w:val="StepImage"/>
      </w:pPr>
      <w:r>
        <w:rPr>
          <w:noProof/>
        </w:rPr>
        <w:drawing>
          <wp:inline distT="0" distB="0" distL="0" distR="0" wp14:anchorId="4C2298D6" wp14:editId="664E2800">
            <wp:extent cx="1638095" cy="2628571"/>
            <wp:effectExtent l="0" t="0" r="635" b="635"/>
            <wp:docPr id="87" name="Picture 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095" cy="2628571"/>
                    </a:xfrm>
                    <a:prstGeom prst="rect">
                      <a:avLst/>
                    </a:prstGeom>
                  </pic:spPr>
                </pic:pic>
              </a:graphicData>
            </a:graphic>
          </wp:inline>
        </w:drawing>
      </w:r>
    </w:p>
    <w:p w14:paraId="6EB784B8" w14:textId="77777777" w:rsidR="00D37466" w:rsidRDefault="00D37466" w:rsidP="00D37466">
      <w:pPr>
        <w:pStyle w:val="Step"/>
      </w:pPr>
      <w:r>
        <w:t xml:space="preserve">In the </w:t>
      </w:r>
      <w:r w:rsidRPr="00DE2767">
        <w:rPr>
          <w:rStyle w:val="EmphasizeText"/>
        </w:rPr>
        <w:t>Native Query</w:t>
      </w:r>
      <w:r>
        <w:t xml:space="preserve"> window, review the SELECT statement that reflects the query design.</w:t>
      </w:r>
    </w:p>
    <w:p w14:paraId="116B7F08" w14:textId="77777777" w:rsidR="00D37466" w:rsidRDefault="00D37466" w:rsidP="00DE2767">
      <w:pPr>
        <w:pStyle w:val="StepCommentary"/>
      </w:pPr>
      <w:r>
        <w:t>This concept is important. A native query is what Power BI uses to query the data source. To ensure best performance, the database developer should ensure this query is optimized by creating appropriate indexes, etc.</w:t>
      </w:r>
    </w:p>
    <w:p w14:paraId="63F516DE" w14:textId="3C76FB38" w:rsidR="00D37466" w:rsidRDefault="00D37466" w:rsidP="00D37466">
      <w:pPr>
        <w:pStyle w:val="Step"/>
      </w:pPr>
      <w:r>
        <w:t xml:space="preserve">To close the </w:t>
      </w:r>
      <w:r w:rsidRPr="00DE2767">
        <w:rPr>
          <w:rStyle w:val="EmphasizeText"/>
        </w:rPr>
        <w:t>Native Query</w:t>
      </w:r>
      <w:r>
        <w:t xml:space="preserve"> window, </w:t>
      </w:r>
      <w:r w:rsidR="00DE2767">
        <w:t>select</w:t>
      </w:r>
      <w:r>
        <w:t xml:space="preserve"> </w:t>
      </w:r>
      <w:r w:rsidRPr="00DE2767">
        <w:rPr>
          <w:rStyle w:val="EmphasizeText"/>
        </w:rPr>
        <w:t>OK</w:t>
      </w:r>
      <w:r>
        <w:t>.</w:t>
      </w:r>
    </w:p>
    <w:p w14:paraId="4C7B2EFF" w14:textId="0EEC9138" w:rsidR="00D37466" w:rsidRDefault="00DE2767" w:rsidP="00DE2767">
      <w:pPr>
        <w:pStyle w:val="StepImage"/>
      </w:pPr>
      <w:r>
        <w:rPr>
          <w:noProof/>
        </w:rPr>
        <w:drawing>
          <wp:inline distT="0" distB="0" distL="0" distR="0" wp14:anchorId="248BBC5B" wp14:editId="1FC5AC94">
            <wp:extent cx="2666667" cy="638095"/>
            <wp:effectExtent l="0" t="0" r="635" b="0"/>
            <wp:docPr id="5711" name="Picture 57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66667" cy="638095"/>
                    </a:xfrm>
                    <a:prstGeom prst="rect">
                      <a:avLst/>
                    </a:prstGeom>
                  </pic:spPr>
                </pic:pic>
              </a:graphicData>
            </a:graphic>
          </wp:inline>
        </w:drawing>
      </w:r>
    </w:p>
    <w:p w14:paraId="04F5FDD2" w14:textId="77777777" w:rsidR="00DE2767" w:rsidRDefault="00DE2767">
      <w:pPr>
        <w:spacing w:before="0" w:after="0"/>
      </w:pPr>
      <w:r>
        <w:br w:type="page"/>
      </w:r>
    </w:p>
    <w:p w14:paraId="2CC6B924" w14:textId="4057D793" w:rsidR="00D37466" w:rsidRDefault="00D37466" w:rsidP="00D37466">
      <w:pPr>
        <w:pStyle w:val="Step"/>
      </w:pPr>
      <w:r>
        <w:lastRenderedPageBreak/>
        <w:t xml:space="preserve">Select the </w:t>
      </w:r>
      <w:r w:rsidR="00DE2767" w:rsidRPr="00DE2767">
        <w:rPr>
          <w:rStyle w:val="EmphasizeText"/>
        </w:rPr>
        <w:t>DimProduct</w:t>
      </w:r>
      <w:r>
        <w:t xml:space="preserve"> query.</w:t>
      </w:r>
    </w:p>
    <w:p w14:paraId="5EB95F03" w14:textId="10AD574F" w:rsidR="00D37466" w:rsidRDefault="00AE7757" w:rsidP="00DE2767">
      <w:pPr>
        <w:pStyle w:val="StepImage"/>
      </w:pPr>
      <w:r>
        <w:rPr>
          <w:noProof/>
        </w:rPr>
        <w:drawing>
          <wp:inline distT="0" distB="0" distL="0" distR="0" wp14:anchorId="64FB1A9C" wp14:editId="1038B342">
            <wp:extent cx="1714286" cy="1666667"/>
            <wp:effectExtent l="0" t="0" r="635" b="0"/>
            <wp:docPr id="97" name="Picture 9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Word&#10;&#10;Description automatically generated"/>
                    <pic:cNvPicPr/>
                  </pic:nvPicPr>
                  <pic:blipFill>
                    <a:blip r:embed="rId41"/>
                    <a:stretch>
                      <a:fillRect/>
                    </a:stretch>
                  </pic:blipFill>
                  <pic:spPr>
                    <a:xfrm>
                      <a:off x="0" y="0"/>
                      <a:ext cx="1714286" cy="1666667"/>
                    </a:xfrm>
                    <a:prstGeom prst="rect">
                      <a:avLst/>
                    </a:prstGeom>
                  </pic:spPr>
                </pic:pic>
              </a:graphicData>
            </a:graphic>
          </wp:inline>
        </w:drawing>
      </w:r>
    </w:p>
    <w:p w14:paraId="087ED421" w14:textId="5D8C16FB" w:rsidR="00D37466" w:rsidRDefault="00D37466" w:rsidP="00D37466">
      <w:pPr>
        <w:pStyle w:val="Step"/>
      </w:pPr>
      <w:r>
        <w:t xml:space="preserve">Rename the query as </w:t>
      </w:r>
      <w:r w:rsidR="00DE2767" w:rsidRPr="00DE2767">
        <w:rPr>
          <w:rStyle w:val="EmphasizeText"/>
        </w:rPr>
        <w:t>Product</w:t>
      </w:r>
      <w:r>
        <w:t>.</w:t>
      </w:r>
    </w:p>
    <w:p w14:paraId="049CA7E5" w14:textId="2C48714F" w:rsidR="00D37466" w:rsidRDefault="00AF0CDF" w:rsidP="00AF0CDF">
      <w:pPr>
        <w:pStyle w:val="StepImage"/>
      </w:pPr>
      <w:r>
        <w:rPr>
          <w:noProof/>
        </w:rPr>
        <w:drawing>
          <wp:inline distT="0" distB="0" distL="0" distR="0" wp14:anchorId="722FA449" wp14:editId="28BE7464">
            <wp:extent cx="2504762" cy="1295238"/>
            <wp:effectExtent l="0" t="0" r="0" b="63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42"/>
                    <a:stretch>
                      <a:fillRect/>
                    </a:stretch>
                  </pic:blipFill>
                  <pic:spPr>
                    <a:xfrm>
                      <a:off x="0" y="0"/>
                      <a:ext cx="2504762" cy="1295238"/>
                    </a:xfrm>
                    <a:prstGeom prst="rect">
                      <a:avLst/>
                    </a:prstGeom>
                  </pic:spPr>
                </pic:pic>
              </a:graphicData>
            </a:graphic>
          </wp:inline>
        </w:drawing>
      </w:r>
    </w:p>
    <w:p w14:paraId="583E4E26" w14:textId="77777777" w:rsidR="00AF0CDF" w:rsidRDefault="00AF0CDF" w:rsidP="00D37466">
      <w:pPr>
        <w:pStyle w:val="Step"/>
      </w:pPr>
      <w:r>
        <w:t xml:space="preserve">To filter the query, in the </w:t>
      </w:r>
      <w:r w:rsidRPr="00AF0CDF">
        <w:rPr>
          <w:rStyle w:val="EmphasizeText"/>
        </w:rPr>
        <w:t>FinishedGoodsFlag</w:t>
      </w:r>
      <w:r>
        <w:t xml:space="preserve"> column header, open the dropdown menu, uncheck </w:t>
      </w:r>
      <w:r w:rsidRPr="00AF0CDF">
        <w:rPr>
          <w:rStyle w:val="EmphasizeText"/>
        </w:rPr>
        <w:t>FALSE</w:t>
      </w:r>
      <w:r>
        <w:t>.</w:t>
      </w:r>
    </w:p>
    <w:p w14:paraId="2C27C710" w14:textId="749D5FEF" w:rsidR="00AF0CDF" w:rsidRDefault="00AF0CDF" w:rsidP="00AF0CDF">
      <w:pPr>
        <w:pStyle w:val="StepImage"/>
      </w:pPr>
      <w:r>
        <w:rPr>
          <w:noProof/>
        </w:rPr>
        <w:drawing>
          <wp:inline distT="0" distB="0" distL="0" distR="0" wp14:anchorId="35D30FF3" wp14:editId="764C9FDA">
            <wp:extent cx="3381375" cy="2695575"/>
            <wp:effectExtent l="0" t="0" r="9525" b="952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81375" cy="2695575"/>
                    </a:xfrm>
                    <a:prstGeom prst="rect">
                      <a:avLst/>
                    </a:prstGeom>
                    <a:noFill/>
                    <a:ln>
                      <a:noFill/>
                    </a:ln>
                  </pic:spPr>
                </pic:pic>
              </a:graphicData>
            </a:graphic>
          </wp:inline>
        </w:drawing>
      </w:r>
    </w:p>
    <w:p w14:paraId="353A027F" w14:textId="30AA1AD5" w:rsidR="00AF0CDF" w:rsidRDefault="00AF0CDF" w:rsidP="00D37466">
      <w:pPr>
        <w:pStyle w:val="Step"/>
      </w:pPr>
      <w:r>
        <w:t xml:space="preserve">Select </w:t>
      </w:r>
      <w:r w:rsidRPr="00AF0CDF">
        <w:rPr>
          <w:rStyle w:val="EmphasizeText"/>
        </w:rPr>
        <w:t>OK</w:t>
      </w:r>
      <w:r>
        <w:t>.</w:t>
      </w:r>
    </w:p>
    <w:p w14:paraId="4C801D3F" w14:textId="77777777" w:rsidR="00AF0CDF" w:rsidRDefault="00AF0CDF">
      <w:pPr>
        <w:spacing w:before="0" w:after="0"/>
      </w:pPr>
      <w:r>
        <w:br w:type="page"/>
      </w:r>
    </w:p>
    <w:p w14:paraId="08E1AE9F" w14:textId="08D41D99" w:rsidR="00D37466" w:rsidRDefault="00D37466" w:rsidP="00D37466">
      <w:pPr>
        <w:pStyle w:val="Step"/>
      </w:pPr>
      <w:r>
        <w:lastRenderedPageBreak/>
        <w:t>Remove all columns, except:</w:t>
      </w:r>
    </w:p>
    <w:p w14:paraId="54F4C69A" w14:textId="31F00256" w:rsidR="00D37466" w:rsidRDefault="00AF0CDF" w:rsidP="00AF0CDF">
      <w:pPr>
        <w:pStyle w:val="StepBullet"/>
      </w:pPr>
      <w:r>
        <w:t>ProductKey</w:t>
      </w:r>
    </w:p>
    <w:p w14:paraId="4D73EEAA" w14:textId="6ED4E7A4" w:rsidR="00D37466" w:rsidRDefault="00AF0CDF" w:rsidP="00AF0CDF">
      <w:pPr>
        <w:pStyle w:val="StepBullet"/>
      </w:pPr>
      <w:r>
        <w:t>EnglishProductName</w:t>
      </w:r>
    </w:p>
    <w:p w14:paraId="7397DF19" w14:textId="0507219C" w:rsidR="00D37466" w:rsidRDefault="00AF0CDF" w:rsidP="00AF0CDF">
      <w:pPr>
        <w:pStyle w:val="StepBullet"/>
      </w:pPr>
      <w:r>
        <w:t>Color</w:t>
      </w:r>
    </w:p>
    <w:p w14:paraId="2456BF24" w14:textId="349D0DA1" w:rsidR="00D37466" w:rsidRDefault="00AF0CDF" w:rsidP="00AF0CDF">
      <w:pPr>
        <w:pStyle w:val="StepBullet"/>
      </w:pPr>
      <w:r>
        <w:t>DimProductSubcategory</w:t>
      </w:r>
    </w:p>
    <w:p w14:paraId="3BD8C31C" w14:textId="50B86F35" w:rsidR="00F4740A" w:rsidRDefault="00F4740A" w:rsidP="00D37466">
      <w:pPr>
        <w:pStyle w:val="Step"/>
      </w:pPr>
      <w:r>
        <w:t xml:space="preserve">To configure the query to join tables, in the </w:t>
      </w:r>
      <w:r w:rsidRPr="00F4740A">
        <w:rPr>
          <w:rStyle w:val="EmphasizeText"/>
        </w:rPr>
        <w:t>DimProductSubcategory</w:t>
      </w:r>
      <w:r>
        <w:t xml:space="preserve"> column header, select the </w:t>
      </w:r>
      <w:r w:rsidRPr="00F4740A">
        <w:rPr>
          <w:rStyle w:val="EmphasizeText"/>
        </w:rPr>
        <w:t>Expand</w:t>
      </w:r>
      <w:r>
        <w:t xml:space="preserve"> button, and then uncheck </w:t>
      </w:r>
      <w:r w:rsidRPr="00F4740A">
        <w:rPr>
          <w:rStyle w:val="EmphasizeText"/>
        </w:rPr>
        <w:t>(Select all columns)</w:t>
      </w:r>
      <w:r>
        <w:t>.</w:t>
      </w:r>
    </w:p>
    <w:p w14:paraId="4E8F1BFF" w14:textId="2F05E94A" w:rsidR="00605F0A" w:rsidRDefault="00605F0A" w:rsidP="00605F0A">
      <w:pPr>
        <w:pStyle w:val="StepCommentary"/>
      </w:pPr>
      <w:r>
        <w:t>This feature allows joining tables based on foreign key constraints in the source data. The design approach taken by this lab is to join snowflake dimension tables together to produce a denormalized representation of the data.</w:t>
      </w:r>
    </w:p>
    <w:p w14:paraId="555ECDE8" w14:textId="04F42793" w:rsidR="0008177E" w:rsidRDefault="0008177E" w:rsidP="00D37466">
      <w:pPr>
        <w:pStyle w:val="Step"/>
      </w:pPr>
      <w:r>
        <w:t xml:space="preserve">Uncheck the </w:t>
      </w:r>
      <w:r w:rsidRPr="0008177E">
        <w:rPr>
          <w:rStyle w:val="EmphasizeText"/>
        </w:rPr>
        <w:t>Use original column name as prefix</w:t>
      </w:r>
      <w:r>
        <w:t>.</w:t>
      </w:r>
    </w:p>
    <w:p w14:paraId="259EF730" w14:textId="35FC219B" w:rsidR="0008177E" w:rsidRDefault="0008177E" w:rsidP="0008177E">
      <w:pPr>
        <w:pStyle w:val="StepImage"/>
      </w:pPr>
      <w:r>
        <w:rPr>
          <w:noProof/>
        </w:rPr>
        <w:drawing>
          <wp:inline distT="0" distB="0" distL="0" distR="0" wp14:anchorId="4EFB8A3A" wp14:editId="258CBBEE">
            <wp:extent cx="3562350" cy="3143250"/>
            <wp:effectExtent l="0" t="0" r="0"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3143250"/>
                    </a:xfrm>
                    <a:prstGeom prst="rect">
                      <a:avLst/>
                    </a:prstGeom>
                    <a:noFill/>
                    <a:ln>
                      <a:noFill/>
                    </a:ln>
                  </pic:spPr>
                </pic:pic>
              </a:graphicData>
            </a:graphic>
          </wp:inline>
        </w:drawing>
      </w:r>
    </w:p>
    <w:p w14:paraId="0D16DC2B" w14:textId="77777777" w:rsidR="00605F0A" w:rsidRDefault="00605F0A" w:rsidP="00D37466">
      <w:pPr>
        <w:pStyle w:val="Step"/>
      </w:pPr>
      <w:r>
        <w:t>Check the following two columns:</w:t>
      </w:r>
    </w:p>
    <w:p w14:paraId="13E494E9" w14:textId="77777777" w:rsidR="00605F0A" w:rsidRDefault="00605F0A" w:rsidP="00605F0A">
      <w:pPr>
        <w:pStyle w:val="StepBullet"/>
      </w:pPr>
      <w:r>
        <w:t>EnglishProductSubcategoryName</w:t>
      </w:r>
    </w:p>
    <w:p w14:paraId="6F0FD70F" w14:textId="21EE4D87" w:rsidR="00605F0A" w:rsidRDefault="00605F0A" w:rsidP="00605F0A">
      <w:pPr>
        <w:pStyle w:val="StepBullet"/>
      </w:pPr>
      <w:r>
        <w:t>DimProductCategory</w:t>
      </w:r>
    </w:p>
    <w:p w14:paraId="4E20EB6A" w14:textId="0BC22510" w:rsidR="00605F0A" w:rsidRDefault="00EE6305" w:rsidP="00D37466">
      <w:pPr>
        <w:pStyle w:val="Step"/>
      </w:pPr>
      <w:r>
        <w:t xml:space="preserve">Select </w:t>
      </w:r>
      <w:r w:rsidRPr="00EE6305">
        <w:rPr>
          <w:rStyle w:val="EmphasizeText"/>
        </w:rPr>
        <w:t>OK</w:t>
      </w:r>
      <w:r>
        <w:t>.</w:t>
      </w:r>
    </w:p>
    <w:p w14:paraId="32149A53" w14:textId="6E62883E" w:rsidR="00EE6305" w:rsidRDefault="00EE6305" w:rsidP="00D37466">
      <w:pPr>
        <w:pStyle w:val="Step"/>
      </w:pPr>
      <w:r>
        <w:t xml:space="preserve">Repeat the previous steps to expand the </w:t>
      </w:r>
      <w:r w:rsidRPr="00C277F4">
        <w:rPr>
          <w:rStyle w:val="EmphasizeText"/>
        </w:rPr>
        <w:t>DimProductCategory</w:t>
      </w:r>
      <w:r>
        <w:t xml:space="preserve"> and introduce the </w:t>
      </w:r>
      <w:r w:rsidR="00C277F4" w:rsidRPr="00C277F4">
        <w:rPr>
          <w:rStyle w:val="EmphasizeText"/>
        </w:rPr>
        <w:t>EnglishProductCategoryName</w:t>
      </w:r>
      <w:r w:rsidR="00C277F4">
        <w:t xml:space="preserve"> column.</w:t>
      </w:r>
    </w:p>
    <w:p w14:paraId="55119CEC" w14:textId="05D02F77" w:rsidR="00C277F4" w:rsidRDefault="00C277F4">
      <w:pPr>
        <w:spacing w:before="0" w:after="0"/>
      </w:pPr>
      <w:r>
        <w:br w:type="page"/>
      </w:r>
    </w:p>
    <w:p w14:paraId="5409E43B" w14:textId="77777777" w:rsidR="00C277F4" w:rsidRDefault="00C277F4" w:rsidP="00C277F4">
      <w:pPr>
        <w:pStyle w:val="Step"/>
      </w:pPr>
      <w:r>
        <w:lastRenderedPageBreak/>
        <w:t>Rename the following columns:</w:t>
      </w:r>
    </w:p>
    <w:p w14:paraId="1A859B27" w14:textId="1A23A247" w:rsidR="00C277F4" w:rsidRDefault="00C277F4" w:rsidP="00C277F4">
      <w:pPr>
        <w:pStyle w:val="StepBullet"/>
      </w:pPr>
      <w:r>
        <w:rPr>
          <w:rStyle w:val="EmphasizeText"/>
        </w:rPr>
        <w:t>EnglishProductName</w:t>
      </w:r>
      <w:r>
        <w:t xml:space="preserve"> as </w:t>
      </w:r>
      <w:r>
        <w:rPr>
          <w:rStyle w:val="EmphasizeText"/>
        </w:rPr>
        <w:t>Product</w:t>
      </w:r>
    </w:p>
    <w:p w14:paraId="129DFA57" w14:textId="05F343FA" w:rsidR="00C277F4" w:rsidRDefault="00C277F4" w:rsidP="00C277F4">
      <w:pPr>
        <w:pStyle w:val="StepBullet"/>
      </w:pPr>
      <w:r>
        <w:rPr>
          <w:rStyle w:val="EmphasizeText"/>
        </w:rPr>
        <w:t>EnglishProductSubcategoryName</w:t>
      </w:r>
      <w:r>
        <w:t xml:space="preserve"> as </w:t>
      </w:r>
      <w:r>
        <w:rPr>
          <w:rStyle w:val="EmphasizeText"/>
        </w:rPr>
        <w:t>Subcategory</w:t>
      </w:r>
    </w:p>
    <w:p w14:paraId="5199A6E8" w14:textId="30B72E0D" w:rsidR="00C277F4" w:rsidRDefault="00C277F4" w:rsidP="00C277F4">
      <w:pPr>
        <w:pStyle w:val="StepBullet"/>
      </w:pPr>
      <w:r>
        <w:rPr>
          <w:rStyle w:val="EmphasizeText"/>
        </w:rPr>
        <w:t>EnglishProductCategoryName</w:t>
      </w:r>
      <w:r>
        <w:t xml:space="preserve"> as </w:t>
      </w:r>
      <w:r>
        <w:rPr>
          <w:rStyle w:val="EmphasizeText"/>
        </w:rPr>
        <w:t>Category</w:t>
      </w:r>
    </w:p>
    <w:p w14:paraId="39F175F3" w14:textId="77777777" w:rsidR="00AE7757" w:rsidRDefault="00AE7757" w:rsidP="00AE7757">
      <w:pPr>
        <w:pStyle w:val="Step"/>
      </w:pPr>
      <w:r>
        <w:t xml:space="preserve">In the </w:t>
      </w:r>
      <w:r w:rsidRPr="00DE2767">
        <w:rPr>
          <w:rStyle w:val="EmphasizeText"/>
        </w:rPr>
        <w:t>Applied Steps</w:t>
      </w:r>
      <w:r>
        <w:t xml:space="preserve"> pane, right-click the last step, and then select </w:t>
      </w:r>
      <w:r w:rsidRPr="00DE2767">
        <w:rPr>
          <w:rStyle w:val="EmphasizeText"/>
        </w:rPr>
        <w:t>View Native Query</w:t>
      </w:r>
      <w:r>
        <w:t>.</w:t>
      </w:r>
    </w:p>
    <w:p w14:paraId="7F46ABA3" w14:textId="77777777" w:rsidR="00AE7757" w:rsidRDefault="00AE7757" w:rsidP="00AE7757">
      <w:pPr>
        <w:pStyle w:val="StepImage"/>
      </w:pPr>
      <w:r>
        <w:rPr>
          <w:noProof/>
        </w:rPr>
        <w:drawing>
          <wp:inline distT="0" distB="0" distL="0" distR="0" wp14:anchorId="14191884" wp14:editId="21CE3DFF">
            <wp:extent cx="1638095" cy="2628571"/>
            <wp:effectExtent l="0" t="0" r="635" b="635"/>
            <wp:docPr id="92" name="Picture 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095" cy="2628571"/>
                    </a:xfrm>
                    <a:prstGeom prst="rect">
                      <a:avLst/>
                    </a:prstGeom>
                  </pic:spPr>
                </pic:pic>
              </a:graphicData>
            </a:graphic>
          </wp:inline>
        </w:drawing>
      </w:r>
    </w:p>
    <w:p w14:paraId="55338D8A" w14:textId="77777777" w:rsidR="00AE7757" w:rsidRDefault="00AE7757" w:rsidP="00AE7757">
      <w:pPr>
        <w:pStyle w:val="Step"/>
      </w:pPr>
      <w:r>
        <w:t xml:space="preserve">In the </w:t>
      </w:r>
      <w:r w:rsidRPr="00DE2767">
        <w:rPr>
          <w:rStyle w:val="EmphasizeText"/>
        </w:rPr>
        <w:t>Native Query</w:t>
      </w:r>
      <w:r>
        <w:t xml:space="preserve"> window, review the SELECT statement that reflects the query design.</w:t>
      </w:r>
    </w:p>
    <w:p w14:paraId="35C9D4C1" w14:textId="3A314E2B" w:rsidR="00AE7757" w:rsidRDefault="007E0FD1" w:rsidP="007E0FD1">
      <w:pPr>
        <w:pStyle w:val="StepCommentary"/>
      </w:pPr>
      <w:r>
        <w:t>The</w:t>
      </w:r>
      <w:r w:rsidR="00AE7757">
        <w:t xml:space="preserve"> statement includes nested subqueries to produce the denormalized query result.</w:t>
      </w:r>
    </w:p>
    <w:p w14:paraId="1AF3BFFD" w14:textId="77777777" w:rsidR="00AE7757" w:rsidRDefault="00AE7757" w:rsidP="00AE7757">
      <w:pPr>
        <w:pStyle w:val="Step"/>
      </w:pPr>
      <w:r>
        <w:t xml:space="preserve">To close the </w:t>
      </w:r>
      <w:r w:rsidRPr="00DE2767">
        <w:rPr>
          <w:rStyle w:val="EmphasizeText"/>
        </w:rPr>
        <w:t>Native Query</w:t>
      </w:r>
      <w:r>
        <w:t xml:space="preserve"> window, select </w:t>
      </w:r>
      <w:r w:rsidRPr="00DE2767">
        <w:rPr>
          <w:rStyle w:val="EmphasizeText"/>
        </w:rPr>
        <w:t>OK</w:t>
      </w:r>
      <w:r>
        <w:t>.</w:t>
      </w:r>
    </w:p>
    <w:p w14:paraId="45945066" w14:textId="445789B8" w:rsidR="00D37466" w:rsidRDefault="00D37466" w:rsidP="00D37466">
      <w:pPr>
        <w:pStyle w:val="Step"/>
      </w:pPr>
      <w:r>
        <w:t xml:space="preserve">Verify that the query has </w:t>
      </w:r>
      <w:r w:rsidR="00C277F4">
        <w:t>five</w:t>
      </w:r>
      <w:r>
        <w:t xml:space="preserve"> columns.</w:t>
      </w:r>
    </w:p>
    <w:p w14:paraId="65DD4600" w14:textId="7AAB5034" w:rsidR="00D37466" w:rsidRDefault="00D37466" w:rsidP="00C277F4">
      <w:pPr>
        <w:pStyle w:val="StepCommentary"/>
      </w:pPr>
      <w:r>
        <w:t xml:space="preserve">The design of the </w:t>
      </w:r>
      <w:r w:rsidR="00C277F4" w:rsidRPr="00C708FF">
        <w:rPr>
          <w:rStyle w:val="EmphasizeText"/>
        </w:rPr>
        <w:t>Product</w:t>
      </w:r>
      <w:r>
        <w:t xml:space="preserve"> query is now complete.</w:t>
      </w:r>
    </w:p>
    <w:p w14:paraId="74D34BE2" w14:textId="13DEB8AC" w:rsidR="00D37466" w:rsidRDefault="00D37466" w:rsidP="00D37466">
      <w:pPr>
        <w:pStyle w:val="Step"/>
      </w:pPr>
      <w:r>
        <w:t xml:space="preserve">Select the </w:t>
      </w:r>
      <w:r w:rsidR="00AE7757" w:rsidRPr="00AE7757">
        <w:rPr>
          <w:rStyle w:val="EmphasizeText"/>
        </w:rPr>
        <w:t>DimReseller</w:t>
      </w:r>
      <w:r>
        <w:t xml:space="preserve"> query.</w:t>
      </w:r>
    </w:p>
    <w:p w14:paraId="69130DCB" w14:textId="4699D9DD" w:rsidR="00D37466" w:rsidRDefault="00AE7757" w:rsidP="00AE7757">
      <w:pPr>
        <w:pStyle w:val="StepImage"/>
      </w:pPr>
      <w:r>
        <w:rPr>
          <w:noProof/>
        </w:rPr>
        <w:drawing>
          <wp:inline distT="0" distB="0" distL="0" distR="0" wp14:anchorId="1747DCB6" wp14:editId="3AEAFB66">
            <wp:extent cx="1714286" cy="1666667"/>
            <wp:effectExtent l="0" t="0" r="635" b="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a:blip r:embed="rId45"/>
                    <a:stretch>
                      <a:fillRect/>
                    </a:stretch>
                  </pic:blipFill>
                  <pic:spPr>
                    <a:xfrm>
                      <a:off x="0" y="0"/>
                      <a:ext cx="1714286" cy="1666667"/>
                    </a:xfrm>
                    <a:prstGeom prst="rect">
                      <a:avLst/>
                    </a:prstGeom>
                  </pic:spPr>
                </pic:pic>
              </a:graphicData>
            </a:graphic>
          </wp:inline>
        </w:drawing>
      </w:r>
    </w:p>
    <w:p w14:paraId="1B0505C8" w14:textId="6E743A85" w:rsidR="00D37466" w:rsidRDefault="00D37466" w:rsidP="00D37466">
      <w:pPr>
        <w:pStyle w:val="Step"/>
      </w:pPr>
      <w:r>
        <w:t xml:space="preserve">Rename the query as </w:t>
      </w:r>
      <w:r w:rsidR="00AE7757" w:rsidRPr="00AE7757">
        <w:rPr>
          <w:rStyle w:val="EmphasizeText"/>
        </w:rPr>
        <w:t>Reseller</w:t>
      </w:r>
      <w:r>
        <w:t>.</w:t>
      </w:r>
    </w:p>
    <w:p w14:paraId="2431A616" w14:textId="77777777" w:rsidR="00AE7757" w:rsidRDefault="00AE7757">
      <w:pPr>
        <w:spacing w:before="0" w:after="0"/>
      </w:pPr>
      <w:r>
        <w:br w:type="page"/>
      </w:r>
    </w:p>
    <w:p w14:paraId="2ABB85C0" w14:textId="7BF5EA7D" w:rsidR="00D37466" w:rsidRDefault="00D37466" w:rsidP="00D37466">
      <w:pPr>
        <w:pStyle w:val="Step"/>
      </w:pPr>
      <w:r>
        <w:lastRenderedPageBreak/>
        <w:t>Remove all columns, except:</w:t>
      </w:r>
    </w:p>
    <w:p w14:paraId="7706E426" w14:textId="1763E402" w:rsidR="00D37466" w:rsidRDefault="00AE7757" w:rsidP="00AE7757">
      <w:pPr>
        <w:pStyle w:val="StepBullet"/>
      </w:pPr>
      <w:r>
        <w:t>ResellerKey</w:t>
      </w:r>
    </w:p>
    <w:p w14:paraId="5E6B77FE" w14:textId="7A6C1962" w:rsidR="00D37466" w:rsidRDefault="00AE7757" w:rsidP="00AE7757">
      <w:pPr>
        <w:pStyle w:val="StepBullet"/>
      </w:pPr>
      <w:r>
        <w:t>BusinessType</w:t>
      </w:r>
    </w:p>
    <w:p w14:paraId="51DFD3B9" w14:textId="62A3C735" w:rsidR="00D37466" w:rsidRDefault="00AE7757" w:rsidP="00AE7757">
      <w:pPr>
        <w:pStyle w:val="StepBullet"/>
      </w:pPr>
      <w:r>
        <w:t>ResellerName</w:t>
      </w:r>
    </w:p>
    <w:p w14:paraId="71F99D59" w14:textId="77777777" w:rsidR="00D37466" w:rsidRDefault="00D37466" w:rsidP="00D37466">
      <w:pPr>
        <w:pStyle w:val="Step"/>
      </w:pPr>
      <w:r>
        <w:t>Rename the following columns:</w:t>
      </w:r>
    </w:p>
    <w:p w14:paraId="10166190" w14:textId="37EE821A" w:rsidR="00D37466" w:rsidRDefault="00C225E5" w:rsidP="00C225E5">
      <w:pPr>
        <w:pStyle w:val="StepBullet"/>
      </w:pPr>
      <w:r w:rsidRPr="00C225E5">
        <w:rPr>
          <w:rStyle w:val="EmphasizeText"/>
        </w:rPr>
        <w:t>BusinessType</w:t>
      </w:r>
      <w:r w:rsidR="00D37466">
        <w:t xml:space="preserve"> as </w:t>
      </w:r>
      <w:r w:rsidRPr="00C225E5">
        <w:rPr>
          <w:rStyle w:val="EmphasizeText"/>
        </w:rPr>
        <w:t>Business Type</w:t>
      </w:r>
      <w:r>
        <w:t xml:space="preserve"> (separate with a space)</w:t>
      </w:r>
    </w:p>
    <w:p w14:paraId="45A97919" w14:textId="28DDAC84" w:rsidR="00D37466" w:rsidRDefault="00C225E5" w:rsidP="00C225E5">
      <w:pPr>
        <w:pStyle w:val="StepBullet"/>
      </w:pPr>
      <w:r w:rsidRPr="00C225E5">
        <w:rPr>
          <w:rStyle w:val="EmphasizeText"/>
        </w:rPr>
        <w:t>ResellerName</w:t>
      </w:r>
      <w:r w:rsidR="00D37466">
        <w:t xml:space="preserve"> as </w:t>
      </w:r>
      <w:r w:rsidRPr="00C225E5">
        <w:rPr>
          <w:rStyle w:val="EmphasizeText"/>
        </w:rPr>
        <w:t>Reseller</w:t>
      </w:r>
    </w:p>
    <w:p w14:paraId="242B1AB5" w14:textId="093768A1" w:rsidR="00BA2419" w:rsidRDefault="00BA2419" w:rsidP="002E1026">
      <w:pPr>
        <w:pStyle w:val="Step"/>
      </w:pPr>
      <w:r>
        <w:t xml:space="preserve">Verify that the query has </w:t>
      </w:r>
      <w:r w:rsidR="007E0FD1">
        <w:t>three</w:t>
      </w:r>
      <w:r>
        <w:t xml:space="preserve"> columns.</w:t>
      </w:r>
    </w:p>
    <w:p w14:paraId="24AC478E" w14:textId="549D2FE9" w:rsidR="00BA2419" w:rsidRDefault="00BA2419" w:rsidP="00BA2419">
      <w:pPr>
        <w:pStyle w:val="StepCommentary"/>
      </w:pPr>
      <w:r>
        <w:t xml:space="preserve">The design of the </w:t>
      </w:r>
      <w:r w:rsidRPr="00C708FF">
        <w:rPr>
          <w:rStyle w:val="EmphasizeText"/>
        </w:rPr>
        <w:t>Reseller</w:t>
      </w:r>
      <w:r>
        <w:t xml:space="preserve"> query is now complete.</w:t>
      </w:r>
    </w:p>
    <w:p w14:paraId="1D5E30DA" w14:textId="28B090F8" w:rsidR="002E1026" w:rsidRDefault="002E1026" w:rsidP="002E1026">
      <w:pPr>
        <w:pStyle w:val="Step"/>
      </w:pPr>
      <w:r>
        <w:t xml:space="preserve">Select the </w:t>
      </w:r>
      <w:r>
        <w:rPr>
          <w:rStyle w:val="EmphasizeText"/>
        </w:rPr>
        <w:t>DimSalesTerritory</w:t>
      </w:r>
      <w:r>
        <w:t xml:space="preserve"> query.</w:t>
      </w:r>
    </w:p>
    <w:p w14:paraId="6A7EB547" w14:textId="1C46369C" w:rsidR="006526BC" w:rsidRDefault="002E1026" w:rsidP="002E1026">
      <w:pPr>
        <w:pStyle w:val="StepImage"/>
      </w:pPr>
      <w:r>
        <w:rPr>
          <w:noProof/>
        </w:rPr>
        <w:drawing>
          <wp:inline distT="0" distB="0" distL="0" distR="0" wp14:anchorId="716749A1" wp14:editId="2280A9AA">
            <wp:extent cx="1714286" cy="1666667"/>
            <wp:effectExtent l="0" t="0" r="635" b="0"/>
            <wp:docPr id="100" name="Picture 10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Word&#10;&#10;Description automatically generated"/>
                    <pic:cNvPicPr/>
                  </pic:nvPicPr>
                  <pic:blipFill>
                    <a:blip r:embed="rId46"/>
                    <a:stretch>
                      <a:fillRect/>
                    </a:stretch>
                  </pic:blipFill>
                  <pic:spPr>
                    <a:xfrm>
                      <a:off x="0" y="0"/>
                      <a:ext cx="1714286" cy="1666667"/>
                    </a:xfrm>
                    <a:prstGeom prst="rect">
                      <a:avLst/>
                    </a:prstGeom>
                  </pic:spPr>
                </pic:pic>
              </a:graphicData>
            </a:graphic>
          </wp:inline>
        </w:drawing>
      </w:r>
    </w:p>
    <w:p w14:paraId="29E416C6" w14:textId="69F19F6E" w:rsidR="002E1026" w:rsidRDefault="002E1026" w:rsidP="002E1026">
      <w:pPr>
        <w:pStyle w:val="Step"/>
      </w:pPr>
      <w:r>
        <w:t xml:space="preserve">Rename the query as </w:t>
      </w:r>
      <w:r>
        <w:rPr>
          <w:rStyle w:val="EmphasizeText"/>
        </w:rPr>
        <w:t>Territory</w:t>
      </w:r>
      <w:r>
        <w:t>.</w:t>
      </w:r>
    </w:p>
    <w:p w14:paraId="3825FBFA" w14:textId="77777777" w:rsidR="002E1026" w:rsidRDefault="002E1026">
      <w:pPr>
        <w:spacing w:before="0" w:after="0"/>
      </w:pPr>
      <w:r>
        <w:br w:type="page"/>
      </w:r>
    </w:p>
    <w:p w14:paraId="02F7FEF0" w14:textId="0CB2885C" w:rsidR="002E1026" w:rsidRDefault="002E1026" w:rsidP="002E1026">
      <w:pPr>
        <w:pStyle w:val="Step"/>
      </w:pPr>
      <w:r>
        <w:lastRenderedPageBreak/>
        <w:t>Remove all columns, except:</w:t>
      </w:r>
    </w:p>
    <w:p w14:paraId="7EFBED70" w14:textId="769BC27D" w:rsidR="002E1026" w:rsidRDefault="002E1026" w:rsidP="002E1026">
      <w:pPr>
        <w:pStyle w:val="StepBullet"/>
      </w:pPr>
      <w:r>
        <w:t>SalesTerritoryKey</w:t>
      </w:r>
    </w:p>
    <w:p w14:paraId="21D0E0FF" w14:textId="710B0ECF" w:rsidR="002E1026" w:rsidRDefault="002E1026" w:rsidP="002E1026">
      <w:pPr>
        <w:pStyle w:val="StepBullet"/>
      </w:pPr>
      <w:r>
        <w:t>SalesTerritoryRegion</w:t>
      </w:r>
    </w:p>
    <w:p w14:paraId="5044023A" w14:textId="72DA1BC5" w:rsidR="002E1026" w:rsidRDefault="002E1026" w:rsidP="002E1026">
      <w:pPr>
        <w:pStyle w:val="StepBullet"/>
      </w:pPr>
      <w:r>
        <w:t>SalesTerritoryCountry</w:t>
      </w:r>
    </w:p>
    <w:p w14:paraId="34683CDE" w14:textId="5B9FFA3C" w:rsidR="002E1026" w:rsidRDefault="002E1026" w:rsidP="002E1026">
      <w:pPr>
        <w:pStyle w:val="StepBullet"/>
      </w:pPr>
      <w:r>
        <w:t>SalesTerritoryGroup</w:t>
      </w:r>
    </w:p>
    <w:p w14:paraId="7D917453" w14:textId="77777777" w:rsidR="002E1026" w:rsidRDefault="002E1026" w:rsidP="002E1026">
      <w:pPr>
        <w:pStyle w:val="Step"/>
      </w:pPr>
      <w:r>
        <w:t>Rename the following columns:</w:t>
      </w:r>
    </w:p>
    <w:p w14:paraId="502885E5" w14:textId="17BEEAA4" w:rsidR="002E1026" w:rsidRDefault="002E1026" w:rsidP="002E1026">
      <w:pPr>
        <w:pStyle w:val="StepBullet"/>
      </w:pPr>
      <w:r>
        <w:rPr>
          <w:rStyle w:val="EmphasizeText"/>
        </w:rPr>
        <w:t>SalesTerritoryRegion</w:t>
      </w:r>
      <w:r>
        <w:t xml:space="preserve"> as </w:t>
      </w:r>
      <w:r>
        <w:rPr>
          <w:rStyle w:val="EmphasizeText"/>
        </w:rPr>
        <w:t>Region</w:t>
      </w:r>
    </w:p>
    <w:p w14:paraId="56F54585" w14:textId="77777777" w:rsidR="002E1026" w:rsidRDefault="002E1026" w:rsidP="002E1026">
      <w:pPr>
        <w:pStyle w:val="StepBullet"/>
      </w:pPr>
      <w:r>
        <w:rPr>
          <w:rStyle w:val="EmphasizeText"/>
        </w:rPr>
        <w:t>SalesTerritoryCountry</w:t>
      </w:r>
      <w:r>
        <w:t xml:space="preserve"> as </w:t>
      </w:r>
      <w:r>
        <w:rPr>
          <w:rStyle w:val="EmphasizeText"/>
        </w:rPr>
        <w:t>Country</w:t>
      </w:r>
    </w:p>
    <w:p w14:paraId="1A78ED17" w14:textId="78A12079" w:rsidR="002E1026" w:rsidRDefault="002E1026" w:rsidP="002E1026">
      <w:pPr>
        <w:pStyle w:val="StepBullet"/>
      </w:pPr>
      <w:r>
        <w:rPr>
          <w:rStyle w:val="EmphasizeText"/>
        </w:rPr>
        <w:t>SalesTerritoryGroup</w:t>
      </w:r>
      <w:r>
        <w:t xml:space="preserve"> as </w:t>
      </w:r>
      <w:r>
        <w:rPr>
          <w:rStyle w:val="EmphasizeText"/>
        </w:rPr>
        <w:t>Group</w:t>
      </w:r>
    </w:p>
    <w:p w14:paraId="0F0D222B" w14:textId="17720AFE" w:rsidR="002E1026" w:rsidRDefault="002E1026" w:rsidP="002E1026">
      <w:pPr>
        <w:pStyle w:val="Step"/>
      </w:pPr>
      <w:r>
        <w:t>Verify that the query has four columns.</w:t>
      </w:r>
    </w:p>
    <w:p w14:paraId="05E49607" w14:textId="717A1D21" w:rsidR="002E1026" w:rsidRDefault="002E1026" w:rsidP="002E1026">
      <w:pPr>
        <w:pStyle w:val="StepCommentary"/>
      </w:pPr>
      <w:r>
        <w:t xml:space="preserve">The design of the </w:t>
      </w:r>
      <w:r w:rsidRPr="00C708FF">
        <w:rPr>
          <w:rStyle w:val="EmphasizeText"/>
        </w:rPr>
        <w:t>Territory</w:t>
      </w:r>
      <w:r>
        <w:t xml:space="preserve"> query is now complete.</w:t>
      </w:r>
    </w:p>
    <w:p w14:paraId="3076DDC3" w14:textId="6AE1D1C0" w:rsidR="00EC2458" w:rsidRDefault="00EC2458" w:rsidP="00EC2458">
      <w:pPr>
        <w:pStyle w:val="Step"/>
      </w:pPr>
      <w:r>
        <w:t xml:space="preserve">Select the </w:t>
      </w:r>
      <w:r>
        <w:rPr>
          <w:rStyle w:val="EmphasizeText"/>
        </w:rPr>
        <w:t>FactResellerSales</w:t>
      </w:r>
      <w:r>
        <w:t xml:space="preserve"> query.</w:t>
      </w:r>
    </w:p>
    <w:p w14:paraId="11979F3C" w14:textId="7438A862" w:rsidR="00D37466" w:rsidRDefault="002E1026" w:rsidP="002E1026">
      <w:pPr>
        <w:pStyle w:val="StepImage"/>
      </w:pPr>
      <w:r>
        <w:rPr>
          <w:noProof/>
        </w:rPr>
        <w:drawing>
          <wp:inline distT="0" distB="0" distL="0" distR="0" wp14:anchorId="51DC5E12" wp14:editId="0E11C0EB">
            <wp:extent cx="1714286" cy="1666667"/>
            <wp:effectExtent l="0" t="0" r="635" b="0"/>
            <wp:docPr id="103" name="Picture 1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Word&#10;&#10;Description automatically generated"/>
                    <pic:cNvPicPr/>
                  </pic:nvPicPr>
                  <pic:blipFill>
                    <a:blip r:embed="rId47"/>
                    <a:stretch>
                      <a:fillRect/>
                    </a:stretch>
                  </pic:blipFill>
                  <pic:spPr>
                    <a:xfrm>
                      <a:off x="0" y="0"/>
                      <a:ext cx="1714286" cy="1666667"/>
                    </a:xfrm>
                    <a:prstGeom prst="rect">
                      <a:avLst/>
                    </a:prstGeom>
                  </pic:spPr>
                </pic:pic>
              </a:graphicData>
            </a:graphic>
          </wp:inline>
        </w:drawing>
      </w:r>
    </w:p>
    <w:p w14:paraId="61BAE16D" w14:textId="2010F51E" w:rsidR="00EC2458" w:rsidRDefault="00EC2458" w:rsidP="00EC2458">
      <w:pPr>
        <w:pStyle w:val="Step"/>
      </w:pPr>
      <w:r>
        <w:t xml:space="preserve">Rename the query as </w:t>
      </w:r>
      <w:r>
        <w:rPr>
          <w:rStyle w:val="EmphasizeText"/>
        </w:rPr>
        <w:t>Sales</w:t>
      </w:r>
      <w:r>
        <w:t>.</w:t>
      </w:r>
    </w:p>
    <w:p w14:paraId="46EBA2B5" w14:textId="77777777" w:rsidR="0043010B" w:rsidRDefault="0043010B" w:rsidP="0043010B">
      <w:pPr>
        <w:pStyle w:val="Step"/>
      </w:pPr>
      <w:r>
        <w:t>Remove all columns, except:</w:t>
      </w:r>
    </w:p>
    <w:p w14:paraId="2E3A46A7" w14:textId="0F3F1344" w:rsidR="0043010B" w:rsidRDefault="0043010B" w:rsidP="0043010B">
      <w:pPr>
        <w:pStyle w:val="StepBullet"/>
      </w:pPr>
      <w:r>
        <w:t>ResellerKey</w:t>
      </w:r>
    </w:p>
    <w:p w14:paraId="01D2E3D6" w14:textId="5DAAA1C6" w:rsidR="0043010B" w:rsidRDefault="0043010B" w:rsidP="0043010B">
      <w:pPr>
        <w:pStyle w:val="StepBullet"/>
      </w:pPr>
      <w:r>
        <w:t>ProductKey</w:t>
      </w:r>
    </w:p>
    <w:p w14:paraId="760D1E44" w14:textId="047AECE6" w:rsidR="0043010B" w:rsidRDefault="0043010B" w:rsidP="0043010B">
      <w:pPr>
        <w:pStyle w:val="StepBullet"/>
      </w:pPr>
      <w:r>
        <w:t>OrderDateKey</w:t>
      </w:r>
    </w:p>
    <w:p w14:paraId="58CDDE3B" w14:textId="7ADEDFD6" w:rsidR="0043010B" w:rsidRDefault="0043010B" w:rsidP="0043010B">
      <w:pPr>
        <w:pStyle w:val="StepBullet"/>
      </w:pPr>
      <w:r>
        <w:t>SalesTerritoryKey</w:t>
      </w:r>
    </w:p>
    <w:p w14:paraId="533DFBFE" w14:textId="7BF2B3D5" w:rsidR="0043010B" w:rsidRDefault="0043010B" w:rsidP="0043010B">
      <w:pPr>
        <w:pStyle w:val="StepBullet"/>
      </w:pPr>
      <w:r>
        <w:t>OrderQuantity</w:t>
      </w:r>
    </w:p>
    <w:p w14:paraId="28E9DB0E" w14:textId="5039993D" w:rsidR="0043010B" w:rsidRDefault="0043010B" w:rsidP="0043010B">
      <w:pPr>
        <w:pStyle w:val="StepBullet"/>
      </w:pPr>
      <w:r>
        <w:t>UnitPrice</w:t>
      </w:r>
    </w:p>
    <w:p w14:paraId="4CB8910D" w14:textId="16395A87" w:rsidR="0043010B" w:rsidRDefault="007E0F24" w:rsidP="007E0F24">
      <w:pPr>
        <w:pStyle w:val="StepImage"/>
      </w:pPr>
      <w:r>
        <w:rPr>
          <w:noProof/>
        </w:rPr>
        <w:lastRenderedPageBreak/>
        <w:drawing>
          <wp:inline distT="0" distB="0" distL="0" distR="0" wp14:anchorId="56216908" wp14:editId="5AC736FD">
            <wp:extent cx="3342857" cy="4057143"/>
            <wp:effectExtent l="0" t="0" r="0" b="63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48"/>
                    <a:stretch>
                      <a:fillRect/>
                    </a:stretch>
                  </pic:blipFill>
                  <pic:spPr>
                    <a:xfrm>
                      <a:off x="0" y="0"/>
                      <a:ext cx="3342857" cy="4057143"/>
                    </a:xfrm>
                    <a:prstGeom prst="rect">
                      <a:avLst/>
                    </a:prstGeom>
                  </pic:spPr>
                </pic:pic>
              </a:graphicData>
            </a:graphic>
          </wp:inline>
        </w:drawing>
      </w:r>
    </w:p>
    <w:p w14:paraId="2A2616CA" w14:textId="77777777" w:rsidR="007E0F24" w:rsidRDefault="007E0F24" w:rsidP="007E0F24">
      <w:pPr>
        <w:pStyle w:val="Step"/>
      </w:pPr>
      <w:r>
        <w:t>Rename the following columns:</w:t>
      </w:r>
    </w:p>
    <w:p w14:paraId="124517C1" w14:textId="07C35364" w:rsidR="007E0F24" w:rsidRDefault="007E0F24" w:rsidP="007E0F24">
      <w:pPr>
        <w:pStyle w:val="StepBullet"/>
      </w:pPr>
      <w:r>
        <w:rPr>
          <w:rStyle w:val="EmphasizeText"/>
        </w:rPr>
        <w:t>OrderQuantity</w:t>
      </w:r>
      <w:r>
        <w:t xml:space="preserve"> as </w:t>
      </w:r>
      <w:r>
        <w:rPr>
          <w:rStyle w:val="EmphasizeText"/>
        </w:rPr>
        <w:t>Quantity</w:t>
      </w:r>
    </w:p>
    <w:p w14:paraId="2D1E619C" w14:textId="6DA4D774" w:rsidR="007E0F24" w:rsidRDefault="007E0F24" w:rsidP="007E0F24">
      <w:pPr>
        <w:pStyle w:val="StepBullet"/>
      </w:pPr>
      <w:r>
        <w:rPr>
          <w:rStyle w:val="EmphasizeText"/>
        </w:rPr>
        <w:t>UnitPrice</w:t>
      </w:r>
      <w:r>
        <w:t xml:space="preserve"> as </w:t>
      </w:r>
      <w:r>
        <w:rPr>
          <w:rStyle w:val="EmphasizeText"/>
        </w:rPr>
        <w:t>Price</w:t>
      </w:r>
    </w:p>
    <w:p w14:paraId="374C85A0" w14:textId="693B3031" w:rsidR="007E0F24" w:rsidRDefault="007E0F24" w:rsidP="007E0F24">
      <w:pPr>
        <w:pStyle w:val="Step"/>
      </w:pPr>
      <w:r>
        <w:t xml:space="preserve">To add a calculated column, on the </w:t>
      </w:r>
      <w:r w:rsidRPr="007E0F24">
        <w:rPr>
          <w:rStyle w:val="EmphasizeText"/>
        </w:rPr>
        <w:t>Add Column</w:t>
      </w:r>
      <w:r>
        <w:t xml:space="preserve"> ribbon tab, from inside the </w:t>
      </w:r>
      <w:r w:rsidRPr="007E0F24">
        <w:rPr>
          <w:rStyle w:val="EmphasizeText"/>
        </w:rPr>
        <w:t>General</w:t>
      </w:r>
      <w:r>
        <w:t xml:space="preserve"> group, </w:t>
      </w:r>
      <w:r w:rsidR="007E0FD1">
        <w:t>select</w:t>
      </w:r>
      <w:r>
        <w:t xml:space="preserve"> </w:t>
      </w:r>
      <w:r w:rsidRPr="007E0F24">
        <w:rPr>
          <w:rStyle w:val="EmphasizeText"/>
        </w:rPr>
        <w:t>Custom Column</w:t>
      </w:r>
      <w:r>
        <w:t>.</w:t>
      </w:r>
    </w:p>
    <w:p w14:paraId="0DAF0D97" w14:textId="34C2B5BE" w:rsidR="007E0F24" w:rsidRDefault="007E0F24" w:rsidP="007E0F24">
      <w:pPr>
        <w:pStyle w:val="StepImage"/>
      </w:pPr>
      <w:r>
        <w:rPr>
          <w:noProof/>
        </w:rPr>
        <w:drawing>
          <wp:inline distT="0" distB="0" distL="0" distR="0" wp14:anchorId="2CC30FD1" wp14:editId="52429DF1">
            <wp:extent cx="4819048" cy="1104762"/>
            <wp:effectExtent l="0" t="0" r="635" b="635"/>
            <wp:docPr id="108" name="Picture 1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19048" cy="1104762"/>
                    </a:xfrm>
                    <a:prstGeom prst="rect">
                      <a:avLst/>
                    </a:prstGeom>
                  </pic:spPr>
                </pic:pic>
              </a:graphicData>
            </a:graphic>
          </wp:inline>
        </w:drawing>
      </w:r>
    </w:p>
    <w:p w14:paraId="0FB29E73" w14:textId="77777777" w:rsidR="001E51A4" w:rsidRDefault="001E51A4">
      <w:pPr>
        <w:spacing w:before="0" w:after="0"/>
      </w:pPr>
      <w:r>
        <w:br w:type="page"/>
      </w:r>
    </w:p>
    <w:p w14:paraId="0FA911C1" w14:textId="62486E0C" w:rsidR="007E0F24" w:rsidRDefault="007E0F24" w:rsidP="007E0F24">
      <w:pPr>
        <w:pStyle w:val="Step"/>
      </w:pPr>
      <w:r>
        <w:lastRenderedPageBreak/>
        <w:t xml:space="preserve">In the </w:t>
      </w:r>
      <w:r w:rsidRPr="007E0F24">
        <w:rPr>
          <w:rStyle w:val="EmphasizeText"/>
        </w:rPr>
        <w:t>Custom Column</w:t>
      </w:r>
      <w:r>
        <w:t xml:space="preserve"> window, in the </w:t>
      </w:r>
      <w:r w:rsidRPr="007E0F24">
        <w:rPr>
          <w:rStyle w:val="EmphasizeText"/>
        </w:rPr>
        <w:t>New Column Name</w:t>
      </w:r>
      <w:r>
        <w:t xml:space="preserve"> box, replace the text with </w:t>
      </w:r>
      <w:r w:rsidRPr="007E0F24">
        <w:rPr>
          <w:rStyle w:val="EmphasizeText"/>
        </w:rPr>
        <w:t>Revenue</w:t>
      </w:r>
      <w:r>
        <w:t>.</w:t>
      </w:r>
    </w:p>
    <w:p w14:paraId="641ADFEB" w14:textId="104C7D46" w:rsidR="007E0F24" w:rsidRDefault="00FA0F38" w:rsidP="007E0F24">
      <w:pPr>
        <w:pStyle w:val="StepImage"/>
      </w:pPr>
      <w:r>
        <w:rPr>
          <w:noProof/>
        </w:rPr>
        <w:drawing>
          <wp:inline distT="0" distB="0" distL="0" distR="0" wp14:anchorId="733E028D" wp14:editId="58BAC60B">
            <wp:extent cx="4533900" cy="133350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3900" cy="1333500"/>
                    </a:xfrm>
                    <a:prstGeom prst="rect">
                      <a:avLst/>
                    </a:prstGeom>
                    <a:noFill/>
                    <a:ln>
                      <a:noFill/>
                    </a:ln>
                  </pic:spPr>
                </pic:pic>
              </a:graphicData>
            </a:graphic>
          </wp:inline>
        </w:drawing>
      </w:r>
    </w:p>
    <w:p w14:paraId="760D2D29" w14:textId="77777777" w:rsidR="007E0F24" w:rsidRDefault="007E0F24" w:rsidP="007E0F24">
      <w:pPr>
        <w:pStyle w:val="Step"/>
      </w:pPr>
      <w:r>
        <w:t xml:space="preserve">In the </w:t>
      </w:r>
      <w:r w:rsidRPr="007E0F24">
        <w:rPr>
          <w:rStyle w:val="EmphasizeText"/>
        </w:rPr>
        <w:t>Custom Column Formula</w:t>
      </w:r>
      <w:r>
        <w:t xml:space="preserve"> box, enter the following formula:</w:t>
      </w:r>
    </w:p>
    <w:p w14:paraId="728A6239" w14:textId="77777777" w:rsidR="007E0F24" w:rsidRDefault="007E0F24" w:rsidP="007E0F24">
      <w:pPr>
        <w:pStyle w:val="StepCodeHeader"/>
      </w:pPr>
      <w:r>
        <w:t>Power Query (M)</w:t>
      </w:r>
    </w:p>
    <w:p w14:paraId="41E706F0" w14:textId="3C0899AE" w:rsidR="007E0F24" w:rsidRDefault="00B203E1" w:rsidP="007E0F24">
      <w:pPr>
        <w:pStyle w:val="StepCodeText"/>
      </w:pPr>
      <w:r w:rsidRPr="00B203E1">
        <w:t>[Quantity] * [Price]</w:t>
      </w:r>
    </w:p>
    <w:p w14:paraId="61CB41C1" w14:textId="5D1EDBBB" w:rsidR="00B203E1" w:rsidRDefault="00B203E1" w:rsidP="007E0F24">
      <w:pPr>
        <w:pStyle w:val="Step"/>
      </w:pPr>
      <w:r>
        <w:t xml:space="preserve">Select </w:t>
      </w:r>
      <w:r w:rsidRPr="00B203E1">
        <w:rPr>
          <w:rStyle w:val="EmphasizeText"/>
        </w:rPr>
        <w:t>OK</w:t>
      </w:r>
      <w:r>
        <w:t>.</w:t>
      </w:r>
    </w:p>
    <w:p w14:paraId="03E07A9E" w14:textId="52755E52" w:rsidR="00C708FF" w:rsidRDefault="00C708FF" w:rsidP="007E0F24">
      <w:pPr>
        <w:pStyle w:val="Step"/>
      </w:pPr>
      <w:r>
        <w:t xml:space="preserve">To modify the column data type, in the </w:t>
      </w:r>
      <w:r w:rsidRPr="00C708FF">
        <w:rPr>
          <w:rStyle w:val="EmphasizeText"/>
        </w:rPr>
        <w:t>Revenue</w:t>
      </w:r>
      <w:r>
        <w:t xml:space="preserve"> column header, </w:t>
      </w:r>
      <w:r w:rsidR="007E0FD1">
        <w:t>select</w:t>
      </w:r>
      <w:r>
        <w:t xml:space="preserve"> </w:t>
      </w:r>
      <w:r w:rsidRPr="00C708FF">
        <w:rPr>
          <w:rStyle w:val="EmphasizeText"/>
        </w:rPr>
        <w:t>ABC123</w:t>
      </w:r>
      <w:r>
        <w:t xml:space="preserve">, and then select </w:t>
      </w:r>
      <w:r w:rsidRPr="00C708FF">
        <w:rPr>
          <w:rStyle w:val="EmphasizeText"/>
        </w:rPr>
        <w:t>Decimal</w:t>
      </w:r>
      <w:r>
        <w:rPr>
          <w:rStyle w:val="EmphasizeText"/>
        </w:rPr>
        <w:t xml:space="preserve"> Number</w:t>
      </w:r>
      <w:r>
        <w:t>.</w:t>
      </w:r>
    </w:p>
    <w:p w14:paraId="52B5DED5" w14:textId="24C0854E" w:rsidR="00C708FF" w:rsidRDefault="00C708FF" w:rsidP="00C708FF">
      <w:pPr>
        <w:pStyle w:val="StepImage"/>
      </w:pPr>
      <w:r>
        <w:rPr>
          <w:noProof/>
        </w:rPr>
        <w:drawing>
          <wp:inline distT="0" distB="0" distL="0" distR="0" wp14:anchorId="08C6D51C" wp14:editId="4EEA497F">
            <wp:extent cx="1914286" cy="3266667"/>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51"/>
                    <a:stretch>
                      <a:fillRect/>
                    </a:stretch>
                  </pic:blipFill>
                  <pic:spPr>
                    <a:xfrm>
                      <a:off x="0" y="0"/>
                      <a:ext cx="1914286" cy="3266667"/>
                    </a:xfrm>
                    <a:prstGeom prst="rect">
                      <a:avLst/>
                    </a:prstGeom>
                  </pic:spPr>
                </pic:pic>
              </a:graphicData>
            </a:graphic>
          </wp:inline>
        </w:drawing>
      </w:r>
    </w:p>
    <w:p w14:paraId="6C361409" w14:textId="77777777" w:rsidR="00C708FF" w:rsidRDefault="00C708FF" w:rsidP="007E0F24">
      <w:pPr>
        <w:pStyle w:val="Step"/>
      </w:pPr>
      <w:r>
        <w:t xml:space="preserve">Review the native query, noticing the </w:t>
      </w:r>
      <w:r w:rsidRPr="00C708FF">
        <w:rPr>
          <w:rStyle w:val="EmphasizeText"/>
        </w:rPr>
        <w:t>Revenue</w:t>
      </w:r>
      <w:r>
        <w:t xml:space="preserve"> column calculation logic.</w:t>
      </w:r>
    </w:p>
    <w:p w14:paraId="019376EA" w14:textId="19C3162A" w:rsidR="007E0F24" w:rsidRDefault="007E0F24" w:rsidP="007E0F24">
      <w:pPr>
        <w:pStyle w:val="Step"/>
      </w:pPr>
      <w:r>
        <w:t xml:space="preserve">Verify that the query has </w:t>
      </w:r>
      <w:r w:rsidR="00B203E1">
        <w:t>seven</w:t>
      </w:r>
      <w:r>
        <w:t xml:space="preserve"> columns.</w:t>
      </w:r>
    </w:p>
    <w:p w14:paraId="1145AF4D" w14:textId="2BBEAC09" w:rsidR="007E0F24" w:rsidRDefault="007E0F24" w:rsidP="007E0F24">
      <w:pPr>
        <w:pStyle w:val="StepCommentary"/>
      </w:pPr>
      <w:r>
        <w:t xml:space="preserve">The design of the </w:t>
      </w:r>
      <w:r w:rsidRPr="00C708FF">
        <w:rPr>
          <w:rStyle w:val="EmphasizeText"/>
        </w:rPr>
        <w:t>Sales</w:t>
      </w:r>
      <w:r>
        <w:t xml:space="preserve"> query is now complete.</w:t>
      </w:r>
    </w:p>
    <w:p w14:paraId="33AC86AE" w14:textId="77777777" w:rsidR="001E51A4" w:rsidRDefault="001E51A4">
      <w:pPr>
        <w:spacing w:before="0" w:after="0"/>
      </w:pPr>
      <w:r>
        <w:br w:type="page"/>
      </w:r>
    </w:p>
    <w:p w14:paraId="67C72339" w14:textId="7BB040A2" w:rsidR="008F46FF" w:rsidRDefault="008F46FF" w:rsidP="008F46FF">
      <w:pPr>
        <w:pStyle w:val="Step"/>
      </w:pPr>
      <w:r>
        <w:lastRenderedPageBreak/>
        <w:t xml:space="preserve">To apply the queries, on the </w:t>
      </w:r>
      <w:r w:rsidRPr="008F46FF">
        <w:rPr>
          <w:rStyle w:val="EmphasizeText"/>
        </w:rPr>
        <w:t>Home</w:t>
      </w:r>
      <w:r>
        <w:t xml:space="preserve"> ribbon tab, from inside the </w:t>
      </w:r>
      <w:r w:rsidRPr="008F46FF">
        <w:rPr>
          <w:rStyle w:val="EmphasizeText"/>
        </w:rPr>
        <w:t>Close</w:t>
      </w:r>
      <w:r>
        <w:t xml:space="preserve"> group, </w:t>
      </w:r>
      <w:r w:rsidR="007E0FD1">
        <w:t>select</w:t>
      </w:r>
      <w:r>
        <w:t xml:space="preserve"> the </w:t>
      </w:r>
      <w:r w:rsidRPr="008F46FF">
        <w:rPr>
          <w:rStyle w:val="EmphasizeText"/>
        </w:rPr>
        <w:t>Close &amp; Apply</w:t>
      </w:r>
      <w:r>
        <w:t xml:space="preserve"> icon.</w:t>
      </w:r>
    </w:p>
    <w:p w14:paraId="5D9F3ADD" w14:textId="5D73EA1E" w:rsidR="008F46FF" w:rsidRDefault="008F46FF" w:rsidP="008F46FF">
      <w:pPr>
        <w:pStyle w:val="StepImage"/>
      </w:pPr>
      <w:r>
        <w:rPr>
          <w:noProof/>
        </w:rPr>
        <w:drawing>
          <wp:inline distT="0" distB="0" distL="0" distR="0" wp14:anchorId="42E9684D" wp14:editId="0F531EED">
            <wp:extent cx="5228571" cy="1104762"/>
            <wp:effectExtent l="0" t="0" r="0" b="635"/>
            <wp:docPr id="5637" name="Picture 56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28571" cy="1104762"/>
                    </a:xfrm>
                    <a:prstGeom prst="rect">
                      <a:avLst/>
                    </a:prstGeom>
                  </pic:spPr>
                </pic:pic>
              </a:graphicData>
            </a:graphic>
          </wp:inline>
        </w:drawing>
      </w:r>
    </w:p>
    <w:p w14:paraId="40A22579" w14:textId="77777777" w:rsidR="008F46FF" w:rsidRDefault="008F46FF" w:rsidP="008F46FF">
      <w:pPr>
        <w:pStyle w:val="StepCommentary"/>
      </w:pPr>
      <w:r>
        <w:t>Each query is applied to create a model table. Because the data connection is using DirectQuery storage mode, only the model structure is created. No data is imported. The model now consists of one table for each query.</w:t>
      </w:r>
    </w:p>
    <w:p w14:paraId="27847018" w14:textId="1EF19223" w:rsidR="008F46FF" w:rsidRDefault="008F46FF" w:rsidP="008F46FF">
      <w:pPr>
        <w:pStyle w:val="Step"/>
      </w:pPr>
      <w:r>
        <w:t>In Power BI Desktop, when the queries have been applied, at the bottom-left corner in the status bar, notice that the model storage mode is DirectQuery.</w:t>
      </w:r>
    </w:p>
    <w:p w14:paraId="3480197D" w14:textId="5760F56C" w:rsidR="008F46FF" w:rsidRDefault="008F46FF" w:rsidP="008F46FF">
      <w:pPr>
        <w:pStyle w:val="StepImage"/>
      </w:pPr>
      <w:r>
        <w:rPr>
          <w:noProof/>
        </w:rPr>
        <w:drawing>
          <wp:inline distT="0" distB="0" distL="0" distR="0" wp14:anchorId="169C7799" wp14:editId="0BA4EFD8">
            <wp:extent cx="3228571" cy="2380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8571" cy="238095"/>
                    </a:xfrm>
                    <a:prstGeom prst="rect">
                      <a:avLst/>
                    </a:prstGeom>
                  </pic:spPr>
                </pic:pic>
              </a:graphicData>
            </a:graphic>
          </wp:inline>
        </w:drawing>
      </w:r>
    </w:p>
    <w:p w14:paraId="5E6CE8A9" w14:textId="3737FB03" w:rsidR="00B114A9" w:rsidRDefault="00C001A6" w:rsidP="00BD150A">
      <w:pPr>
        <w:pStyle w:val="Heading3"/>
      </w:pPr>
      <w:r>
        <w:t xml:space="preserve">Organize the </w:t>
      </w:r>
      <w:r w:rsidRPr="00C001A6">
        <w:t>model diagram</w:t>
      </w:r>
    </w:p>
    <w:p w14:paraId="132696F4" w14:textId="2CF85380" w:rsidR="00B114A9" w:rsidRDefault="00B114A9" w:rsidP="00B114A9">
      <w:r>
        <w:t xml:space="preserve">In this task, you will </w:t>
      </w:r>
      <w:r w:rsidR="00C001A6">
        <w:t>organize the model diagram to easily understand the star schema design</w:t>
      </w:r>
      <w:r>
        <w:t>.</w:t>
      </w:r>
    </w:p>
    <w:p w14:paraId="5BCB33D0" w14:textId="1F25369F" w:rsidR="00C72178" w:rsidRDefault="00B114A9" w:rsidP="00C001A6">
      <w:pPr>
        <w:pStyle w:val="Step"/>
      </w:pPr>
      <w:r w:rsidRPr="009F29CE">
        <w:t xml:space="preserve">In </w:t>
      </w:r>
      <w:r w:rsidR="00C001A6">
        <w:t>Power BI Desktop</w:t>
      </w:r>
      <w:r w:rsidRPr="009F29CE">
        <w:t xml:space="preserve">, </w:t>
      </w:r>
      <w:r w:rsidR="00C001A6">
        <w:t xml:space="preserve">at the left, select </w:t>
      </w:r>
      <w:r w:rsidR="00C001A6" w:rsidRPr="00C001A6">
        <w:rPr>
          <w:rStyle w:val="EmphasizeText"/>
        </w:rPr>
        <w:t>Model</w:t>
      </w:r>
      <w:r w:rsidR="00C001A6">
        <w:t xml:space="preserve"> view.</w:t>
      </w:r>
    </w:p>
    <w:p w14:paraId="71AD4381" w14:textId="12243A3F" w:rsidR="00C001A6" w:rsidRDefault="00C001A6" w:rsidP="00C001A6">
      <w:pPr>
        <w:pStyle w:val="StepImage"/>
      </w:pPr>
      <w:r>
        <w:rPr>
          <w:noProof/>
        </w:rPr>
        <w:drawing>
          <wp:inline distT="0" distB="0" distL="0" distR="0" wp14:anchorId="12DB3325" wp14:editId="7E45C504">
            <wp:extent cx="390476" cy="97142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476" cy="971429"/>
                    </a:xfrm>
                    <a:prstGeom prst="rect">
                      <a:avLst/>
                    </a:prstGeom>
                  </pic:spPr>
                </pic:pic>
              </a:graphicData>
            </a:graphic>
          </wp:inline>
        </w:drawing>
      </w:r>
    </w:p>
    <w:p w14:paraId="6BE6EEBE" w14:textId="50076DCD" w:rsidR="00C001A6" w:rsidRDefault="005C2873" w:rsidP="00C001A6">
      <w:pPr>
        <w:pStyle w:val="Step"/>
      </w:pPr>
      <w:r>
        <w:t xml:space="preserve">To resize the model diagram to fit to screen, at the bottom-left, select the </w:t>
      </w:r>
      <w:r w:rsidRPr="005C2873">
        <w:rPr>
          <w:rStyle w:val="EmphasizeText"/>
        </w:rPr>
        <w:t>Fit to screen</w:t>
      </w:r>
      <w:r>
        <w:t xml:space="preserve"> icon.</w:t>
      </w:r>
    </w:p>
    <w:p w14:paraId="480C21A5" w14:textId="037B96BF" w:rsidR="005C2873" w:rsidRDefault="005C2873" w:rsidP="005C2873">
      <w:pPr>
        <w:pStyle w:val="StepImage"/>
      </w:pPr>
      <w:r>
        <w:rPr>
          <w:noProof/>
        </w:rPr>
        <w:drawing>
          <wp:inline distT="0" distB="0" distL="0" distR="0" wp14:anchorId="7A3DB5D0" wp14:editId="4CDE33F2">
            <wp:extent cx="2628900" cy="3143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8900" cy="314325"/>
                    </a:xfrm>
                    <a:prstGeom prst="rect">
                      <a:avLst/>
                    </a:prstGeom>
                    <a:noFill/>
                    <a:ln>
                      <a:noFill/>
                    </a:ln>
                  </pic:spPr>
                </pic:pic>
              </a:graphicData>
            </a:graphic>
          </wp:inline>
        </w:drawing>
      </w:r>
    </w:p>
    <w:p w14:paraId="30397FD3" w14:textId="2B5598B6" w:rsidR="005C2873" w:rsidRDefault="005C2873" w:rsidP="00C001A6">
      <w:pPr>
        <w:pStyle w:val="Step"/>
      </w:pPr>
      <w:r>
        <w:t xml:space="preserve">Drag the tables into position so that the </w:t>
      </w:r>
      <w:r w:rsidRPr="005C2873">
        <w:rPr>
          <w:rStyle w:val="EmphasizeText"/>
        </w:rPr>
        <w:t>Sales</w:t>
      </w:r>
      <w:r>
        <w:t xml:space="preserve"> fact table is located at the middle of the diagram, and the remain tables, which are dimension tables, are located around the fact table.</w:t>
      </w:r>
    </w:p>
    <w:p w14:paraId="05D6F96D" w14:textId="77777777" w:rsidR="005C2873" w:rsidRDefault="005C2873" w:rsidP="00C001A6">
      <w:pPr>
        <w:pStyle w:val="Step"/>
      </w:pPr>
      <w:r>
        <w:t>If any of the dimension tables aren’t related to the fact table, use the following instructions to create a relationship:</w:t>
      </w:r>
    </w:p>
    <w:p w14:paraId="0DD05257" w14:textId="328715A8" w:rsidR="005C2873" w:rsidRDefault="005C2873" w:rsidP="005C2873">
      <w:pPr>
        <w:pStyle w:val="StepBullet"/>
      </w:pPr>
      <w:r>
        <w:t xml:space="preserve">Drag the dimension key column (for example, </w:t>
      </w:r>
      <w:r w:rsidRPr="005C2873">
        <w:rPr>
          <w:rStyle w:val="EmphasizeText"/>
        </w:rPr>
        <w:t>ProductKey</w:t>
      </w:r>
      <w:r>
        <w:t xml:space="preserve">) and drop it on the corresponding column of the </w:t>
      </w:r>
      <w:r w:rsidRPr="005C2873">
        <w:rPr>
          <w:rStyle w:val="EmphasizeText"/>
        </w:rPr>
        <w:t>Sales</w:t>
      </w:r>
      <w:r>
        <w:t xml:space="preserve"> table.</w:t>
      </w:r>
    </w:p>
    <w:p w14:paraId="44FF576A" w14:textId="36AE8D26" w:rsidR="005C2873" w:rsidRDefault="005C2873" w:rsidP="005C2873">
      <w:pPr>
        <w:pStyle w:val="StepBullet"/>
      </w:pPr>
      <w:r>
        <w:t xml:space="preserve">In the </w:t>
      </w:r>
      <w:r w:rsidRPr="005C2873">
        <w:rPr>
          <w:rStyle w:val="EmphasizeText"/>
        </w:rPr>
        <w:t>Create Relationship</w:t>
      </w:r>
      <w:r>
        <w:t xml:space="preserve"> window, select </w:t>
      </w:r>
      <w:r w:rsidRPr="005C2873">
        <w:rPr>
          <w:rStyle w:val="EmphasizeText"/>
        </w:rPr>
        <w:t>OK</w:t>
      </w:r>
      <w:r>
        <w:t>.</w:t>
      </w:r>
    </w:p>
    <w:p w14:paraId="66A811CA" w14:textId="77777777" w:rsidR="001E51A4" w:rsidRDefault="001E51A4">
      <w:pPr>
        <w:spacing w:before="0" w:after="0"/>
      </w:pPr>
      <w:r>
        <w:br w:type="page"/>
      </w:r>
    </w:p>
    <w:p w14:paraId="0C32621E" w14:textId="2A179B28" w:rsidR="005C2873" w:rsidRDefault="005A6C75" w:rsidP="00C001A6">
      <w:pPr>
        <w:pStyle w:val="Step"/>
      </w:pPr>
      <w:r>
        <w:lastRenderedPageBreak/>
        <w:t>Review the final layout of the model diagram.</w:t>
      </w:r>
    </w:p>
    <w:p w14:paraId="59C0622B" w14:textId="184BEC70" w:rsidR="005A6C75" w:rsidRDefault="005A6C75" w:rsidP="005A6C75">
      <w:pPr>
        <w:pStyle w:val="StepImage"/>
      </w:pPr>
      <w:r>
        <w:rPr>
          <w:noProof/>
        </w:rPr>
        <w:drawing>
          <wp:inline distT="0" distB="0" distL="0" distR="0" wp14:anchorId="3F54A71E" wp14:editId="0C1EE535">
            <wp:extent cx="6332220" cy="501269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56"/>
                    <a:stretch>
                      <a:fillRect/>
                    </a:stretch>
                  </pic:blipFill>
                  <pic:spPr>
                    <a:xfrm>
                      <a:off x="0" y="0"/>
                      <a:ext cx="6332220" cy="5012690"/>
                    </a:xfrm>
                    <a:prstGeom prst="rect">
                      <a:avLst/>
                    </a:prstGeom>
                  </pic:spPr>
                </pic:pic>
              </a:graphicData>
            </a:graphic>
          </wp:inline>
        </w:drawing>
      </w:r>
    </w:p>
    <w:p w14:paraId="33BA316C" w14:textId="518944F1" w:rsidR="005A6C75" w:rsidRDefault="005A6C75" w:rsidP="005A6C75">
      <w:pPr>
        <w:pStyle w:val="StepCommentary"/>
      </w:pPr>
      <w:r>
        <w:t>The creation of the star schema model is now complete. There are many modeling configurations that could now be applied, like adding hierarchies, calculations, and setting properties like column visibility.</w:t>
      </w:r>
    </w:p>
    <w:p w14:paraId="1A26BF06" w14:textId="5C10C005" w:rsidR="00FD1329" w:rsidRDefault="00FD1329" w:rsidP="00FD1329">
      <w:pPr>
        <w:pStyle w:val="Step"/>
      </w:pPr>
      <w:r>
        <w:t>Optionally, to save the solution, at the top-left, select the disk icon.</w:t>
      </w:r>
    </w:p>
    <w:p w14:paraId="09A35C5B" w14:textId="753481B9" w:rsidR="00FD1329" w:rsidRDefault="00FD1329" w:rsidP="00FD1329">
      <w:pPr>
        <w:pStyle w:val="Step"/>
      </w:pPr>
      <w:r>
        <w:t xml:space="preserve">In the </w:t>
      </w:r>
      <w:r w:rsidRPr="001E51A4">
        <w:rPr>
          <w:rStyle w:val="EmphasizeText"/>
        </w:rPr>
        <w:t>Save As</w:t>
      </w:r>
      <w:r>
        <w:t xml:space="preserve"> window, go to </w:t>
      </w:r>
      <w:r w:rsidR="00F82DE2">
        <w:t xml:space="preserve">the </w:t>
      </w:r>
      <w:r w:rsidR="00F82DE2" w:rsidRPr="00F82DE2">
        <w:rPr>
          <w:rStyle w:val="EmphasizeText"/>
        </w:rPr>
        <w:t>D:\DP500\Create a star schema model\Solution</w:t>
      </w:r>
      <w:r w:rsidR="00F82DE2">
        <w:t xml:space="preserve"> folder.</w:t>
      </w:r>
    </w:p>
    <w:p w14:paraId="1F66B96E" w14:textId="538A0801" w:rsidR="00FD1329" w:rsidRDefault="00FD1329" w:rsidP="00FD1329">
      <w:pPr>
        <w:pStyle w:val="Step"/>
      </w:pPr>
      <w:r>
        <w:t xml:space="preserve">In the </w:t>
      </w:r>
      <w:r w:rsidRPr="00FD1329">
        <w:rPr>
          <w:rStyle w:val="EmphasizeText"/>
        </w:rPr>
        <w:t>File name</w:t>
      </w:r>
      <w:r>
        <w:t xml:space="preserve"> box, enter </w:t>
      </w:r>
      <w:r w:rsidRPr="00FD1329">
        <w:rPr>
          <w:rStyle w:val="EmphasizeText"/>
        </w:rPr>
        <w:t>Sales Analysis</w:t>
      </w:r>
      <w:r>
        <w:t>.</w:t>
      </w:r>
    </w:p>
    <w:p w14:paraId="7161DED5" w14:textId="67DBB8C7" w:rsidR="00FD1329" w:rsidRDefault="00FD1329" w:rsidP="00FD1329">
      <w:pPr>
        <w:pStyle w:val="StepImage"/>
      </w:pPr>
      <w:r>
        <w:rPr>
          <w:noProof/>
        </w:rPr>
        <w:drawing>
          <wp:inline distT="0" distB="0" distL="0" distR="0" wp14:anchorId="190AD575" wp14:editId="4FABA479">
            <wp:extent cx="3276190" cy="1133333"/>
            <wp:effectExtent l="0" t="0" r="635"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pic:nvPicPr>
                  <pic:blipFill>
                    <a:blip r:embed="rId57"/>
                    <a:stretch>
                      <a:fillRect/>
                    </a:stretch>
                  </pic:blipFill>
                  <pic:spPr>
                    <a:xfrm>
                      <a:off x="0" y="0"/>
                      <a:ext cx="3276190" cy="1133333"/>
                    </a:xfrm>
                    <a:prstGeom prst="rect">
                      <a:avLst/>
                    </a:prstGeom>
                  </pic:spPr>
                </pic:pic>
              </a:graphicData>
            </a:graphic>
          </wp:inline>
        </w:drawing>
      </w:r>
    </w:p>
    <w:p w14:paraId="734C9583" w14:textId="4F59F387" w:rsidR="00FD1329" w:rsidRDefault="00FD1329" w:rsidP="00FD1329">
      <w:pPr>
        <w:pStyle w:val="Step"/>
      </w:pPr>
      <w:r>
        <w:lastRenderedPageBreak/>
        <w:t xml:space="preserve">Select </w:t>
      </w:r>
      <w:r w:rsidRPr="00FD1329">
        <w:rPr>
          <w:rStyle w:val="EmphasizeText"/>
        </w:rPr>
        <w:t>Save</w:t>
      </w:r>
      <w:r>
        <w:t>.</w:t>
      </w:r>
    </w:p>
    <w:p w14:paraId="48E05CB5" w14:textId="78653F78" w:rsidR="00FD1329" w:rsidRDefault="00FD1329" w:rsidP="00FD1329">
      <w:pPr>
        <w:pStyle w:val="Step"/>
      </w:pPr>
      <w:r>
        <w:t>Close Power BI Desktop.</w:t>
      </w:r>
    </w:p>
    <w:p w14:paraId="5500DD41" w14:textId="4D2A2F48" w:rsidR="004B451C" w:rsidRDefault="004B451C" w:rsidP="004B451C">
      <w:pPr>
        <w:pStyle w:val="Heading3"/>
      </w:pPr>
      <w:r>
        <w:t>Stop the SQL pool</w:t>
      </w:r>
    </w:p>
    <w:p w14:paraId="1D34EB52" w14:textId="3FED8A0A" w:rsidR="004B451C" w:rsidRPr="00D37466" w:rsidRDefault="004B451C" w:rsidP="004B451C">
      <w:r>
        <w:t>In this task, you will stop the SQL pool.</w:t>
      </w:r>
    </w:p>
    <w:p w14:paraId="7E7C6618" w14:textId="37F98137" w:rsidR="004B451C" w:rsidRDefault="004B451C" w:rsidP="004B451C">
      <w:pPr>
        <w:pStyle w:val="Step"/>
      </w:pPr>
      <w:r>
        <w:t xml:space="preserve">In a web browser, go to </w:t>
      </w:r>
      <w:hyperlink r:id="rId58" w:history="1">
        <w:r w:rsidRPr="009476AF">
          <w:rPr>
            <w:rStyle w:val="Hyperlink"/>
          </w:rPr>
          <w:t>https://portal.azure.com</w:t>
        </w:r>
      </w:hyperlink>
      <w:r>
        <w:t>.</w:t>
      </w:r>
    </w:p>
    <w:p w14:paraId="0565AB45" w14:textId="77777777" w:rsidR="004B451C" w:rsidRDefault="004B451C" w:rsidP="004B451C">
      <w:pPr>
        <w:pStyle w:val="Step"/>
      </w:pPr>
      <w:r>
        <w:t>Locate the SQL pool.</w:t>
      </w:r>
    </w:p>
    <w:p w14:paraId="286835FB" w14:textId="06A1B79B" w:rsidR="004B451C" w:rsidRDefault="004B451C" w:rsidP="004B451C">
      <w:pPr>
        <w:pStyle w:val="Step"/>
      </w:pPr>
      <w:r>
        <w:t>Stop the SQL pool.</w:t>
      </w:r>
    </w:p>
    <w:p w14:paraId="40EBB5B3" w14:textId="77777777" w:rsidR="004B451C" w:rsidRDefault="004B451C" w:rsidP="004B451C">
      <w:pPr>
        <w:pStyle w:val="StepImage"/>
      </w:pPr>
      <w:commentRangeStart w:id="10"/>
      <w:r>
        <w:t>TODO: Provide an image</w:t>
      </w:r>
      <w:commentRangeEnd w:id="10"/>
      <w:r>
        <w:rPr>
          <w:rStyle w:val="CommentReference"/>
          <w:rFonts w:eastAsiaTheme="minorHAnsi" w:cstheme="minorBidi"/>
        </w:rPr>
        <w:commentReference w:id="10"/>
      </w:r>
    </w:p>
    <w:sectPr w:rsidR="004B451C" w:rsidSect="003C41A9">
      <w:footerReference w:type="default" r:id="rId59"/>
      <w:pgSz w:w="12240" w:h="15840" w:code="1"/>
      <w:pgMar w:top="680" w:right="1134" w:bottom="680" w:left="1134" w:header="289" w:footer="544" w:gutter="0"/>
      <w:cols w:space="36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Peter Myers" w:date="2022-02-28T13:38:00Z" w:initials="PM">
    <w:p w14:paraId="36E49FDF" w14:textId="30A79B9C" w:rsidR="00C72BCC" w:rsidRDefault="00C72BCC">
      <w:pPr>
        <w:pStyle w:val="CommentText"/>
      </w:pPr>
      <w:r>
        <w:rPr>
          <w:rStyle w:val="CommentReference"/>
        </w:rPr>
        <w:annotationRef/>
      </w:r>
      <w:r>
        <w:t>I cannot test this lab using an Azure Synapse SQL pool until an environment is provided to me.</w:t>
      </w:r>
    </w:p>
  </w:comment>
  <w:comment w:id="5" w:author="Peter Myers" w:date="2022-02-28T13:38:00Z" w:initials="PM">
    <w:p w14:paraId="65447407" w14:textId="744930DE" w:rsidR="00C72BCC" w:rsidRDefault="00C72BCC">
      <w:pPr>
        <w:pStyle w:val="CommentText"/>
      </w:pPr>
      <w:r>
        <w:rPr>
          <w:rStyle w:val="CommentReference"/>
        </w:rPr>
        <w:annotationRef/>
      </w:r>
      <w:r>
        <w:t>I’m not sure this exercise is required.</w:t>
      </w:r>
    </w:p>
  </w:comment>
  <w:comment w:id="6" w:author="Peter Myers" w:date="2022-02-28T13:39:00Z" w:initials="PM">
    <w:p w14:paraId="1F083DEA" w14:textId="4DCBF80B" w:rsidR="00C72BCC" w:rsidRDefault="00C72BCC">
      <w:pPr>
        <w:pStyle w:val="CommentText"/>
      </w:pPr>
      <w:r>
        <w:rPr>
          <w:rStyle w:val="CommentReference"/>
        </w:rPr>
        <w:annotationRef/>
      </w:r>
      <w:r>
        <w:t>TODO</w:t>
      </w:r>
    </w:p>
  </w:comment>
  <w:comment w:id="7" w:author="Peter Myers" w:date="2022-02-27T14:18:00Z" w:initials="PM">
    <w:p w14:paraId="19A4E397" w14:textId="302D331C" w:rsidR="00C03D81" w:rsidRDefault="00C03D81">
      <w:pPr>
        <w:pStyle w:val="CommentText"/>
      </w:pPr>
      <w:r>
        <w:rPr>
          <w:rStyle w:val="CommentReference"/>
        </w:rPr>
        <w:annotationRef/>
      </w:r>
      <w:r>
        <w:t>I’m not sure what the exact instruction is.</w:t>
      </w:r>
    </w:p>
  </w:comment>
  <w:comment w:id="8" w:author="Peter Myers" w:date="2022-02-27T14:19:00Z" w:initials="PM">
    <w:p w14:paraId="4FDE7F8D" w14:textId="52EF660E" w:rsidR="00C03D81" w:rsidRDefault="00C03D81">
      <w:pPr>
        <w:pStyle w:val="CommentText"/>
      </w:pPr>
      <w:r>
        <w:rPr>
          <w:rStyle w:val="CommentReference"/>
        </w:rPr>
        <w:annotationRef/>
      </w:r>
      <w:r>
        <w:t>Needs to be checked.</w:t>
      </w:r>
    </w:p>
  </w:comment>
  <w:comment w:id="9" w:author="Peter Myers" w:date="2022-02-27T14:32:00Z" w:initials="PM">
    <w:p w14:paraId="64FD58D5" w14:textId="74427B86" w:rsidR="00BA79DF" w:rsidRDefault="00BA79DF">
      <w:pPr>
        <w:pStyle w:val="CommentText"/>
      </w:pPr>
      <w:r>
        <w:rPr>
          <w:rStyle w:val="CommentReference"/>
        </w:rPr>
        <w:annotationRef/>
      </w:r>
      <w:r>
        <w:t>TODO</w:t>
      </w:r>
    </w:p>
  </w:comment>
  <w:comment w:id="10" w:author="Peter Myers" w:date="2022-02-28T13:39:00Z" w:initials="PM">
    <w:p w14:paraId="65B7A4F9" w14:textId="77777777" w:rsidR="004B451C" w:rsidRDefault="004B451C" w:rsidP="004B451C">
      <w:pPr>
        <w:pStyle w:val="CommentText"/>
      </w:pPr>
      <w:r>
        <w:rPr>
          <w:rStyle w:val="CommentReference"/>
        </w:rPr>
        <w:annotationRef/>
      </w:r>
      <w:r>
        <w:t>TODO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E49FDF" w15:done="0"/>
  <w15:commentEx w15:paraId="65447407" w15:done="0"/>
  <w15:commentEx w15:paraId="1F083DEA" w15:done="0"/>
  <w15:commentEx w15:paraId="19A4E397" w15:done="0"/>
  <w15:commentEx w15:paraId="4FDE7F8D" w15:done="0"/>
  <w15:commentEx w15:paraId="64FD58D5" w15:done="0"/>
  <w15:commentEx w15:paraId="65B7A4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C74EE4" w16cex:dateUtc="2022-02-28T02:38:00Z"/>
  <w16cex:commentExtensible w16cex:durableId="25C74ED5" w16cex:dateUtc="2022-02-28T02:38:00Z"/>
  <w16cex:commentExtensible w16cex:durableId="25C74F17" w16cex:dateUtc="2022-02-28T02:39:00Z"/>
  <w16cex:commentExtensible w16cex:durableId="25C606A7" w16cex:dateUtc="2022-02-27T03:18:00Z"/>
  <w16cex:commentExtensible w16cex:durableId="25C606DD" w16cex:dateUtc="2022-02-27T03:19:00Z"/>
  <w16cex:commentExtensible w16cex:durableId="25C609F4" w16cex:dateUtc="2022-02-27T03:32:00Z"/>
  <w16cex:commentExtensible w16cex:durableId="25C75040" w16cex:dateUtc="2022-02-28T02: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E49FDF" w16cid:durableId="25C74EE4"/>
  <w16cid:commentId w16cid:paraId="65447407" w16cid:durableId="25C74ED5"/>
  <w16cid:commentId w16cid:paraId="1F083DEA" w16cid:durableId="25C74F17"/>
  <w16cid:commentId w16cid:paraId="19A4E397" w16cid:durableId="25C606A7"/>
  <w16cid:commentId w16cid:paraId="4FDE7F8D" w16cid:durableId="25C606DD"/>
  <w16cid:commentId w16cid:paraId="64FD58D5" w16cid:durableId="25C609F4"/>
  <w16cid:commentId w16cid:paraId="65B7A4F9" w16cid:durableId="25C7504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3B13A" w14:textId="77777777" w:rsidR="0059320C" w:rsidRDefault="0059320C" w:rsidP="004A71C7">
      <w:r>
        <w:separator/>
      </w:r>
    </w:p>
    <w:p w14:paraId="2C82DD61" w14:textId="77777777" w:rsidR="0059320C" w:rsidRDefault="0059320C"/>
  </w:endnote>
  <w:endnote w:type="continuationSeparator" w:id="0">
    <w:p w14:paraId="77E249D5" w14:textId="77777777" w:rsidR="0059320C" w:rsidRDefault="0059320C" w:rsidP="004A71C7">
      <w:r>
        <w:continuationSeparator/>
      </w:r>
    </w:p>
    <w:p w14:paraId="3F3759F4" w14:textId="77777777" w:rsidR="0059320C" w:rsidRDefault="005932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A6FBCEE2-32CE-4C6C-9D31-6CE738E0AC7E}"/>
    <w:embedBold r:id="rId2" w:fontKey="{FDDC3BB5-705E-48F0-B1E6-4317670B7026}"/>
    <w:embedItalic r:id="rId3" w:fontKey="{060FFBB2-6AB6-472E-ADFD-29BBDBCAF814}"/>
  </w:font>
  <w:font w:name="Arial">
    <w:panose1 w:val="020B0604020202020204"/>
    <w:charset w:val="00"/>
    <w:family w:val="swiss"/>
    <w:pitch w:val="variable"/>
    <w:sig w:usb0="E0002EFF" w:usb1="C000785B" w:usb2="00000009" w:usb3="00000000" w:csb0="000001FF" w:csb1="00000000"/>
  </w:font>
  <w:font w:name="Segoe Pro">
    <w:altName w:val="Segoe UI"/>
    <w:charset w:val="00"/>
    <w:family w:val="swiss"/>
    <w:pitch w:val="variable"/>
    <w:sig w:usb0="A00002AF" w:usb1="4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embedRegular r:id="rId4" w:fontKey="{B2F64748-9053-46F9-86E8-765CE92EB497}"/>
    <w:embedItalic r:id="rId5" w:fontKey="{6010726A-EDF3-4FCA-95C3-A1DB27A7CC87}"/>
  </w:font>
  <w:font w:name="Tahoma">
    <w:panose1 w:val="020B0604030504040204"/>
    <w:charset w:val="00"/>
    <w:family w:val="swiss"/>
    <w:pitch w:val="variable"/>
    <w:sig w:usb0="E1002EFF" w:usb1="C000605B" w:usb2="00000029" w:usb3="00000000" w:csb0="000101FF" w:csb1="00000000"/>
    <w:embedRegular r:id="rId6" w:fontKey="{33EBF37C-DBC0-45C5-BBC1-D682E58A2B7F}"/>
  </w:font>
  <w:font w:name="Calibri">
    <w:panose1 w:val="020F0502020204030204"/>
    <w:charset w:val="00"/>
    <w:family w:val="swiss"/>
    <w:pitch w:val="variable"/>
    <w:sig w:usb0="E4002EFF" w:usb1="C000247B" w:usb2="00000009" w:usb3="00000000" w:csb0="000001FF" w:csb1="00000000"/>
    <w:embedRegular r:id="rId7" w:fontKey="{32EB2962-FB55-4F53-A2DB-506A78E7B4BE}"/>
    <w:embedBold r:id="rId8" w:fontKey="{F6672FEA-51DA-45BC-BD09-7B7B8B888337}"/>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9" w:fontKey="{CF61F0B4-5989-4AE0-A90F-7DF853E5DE20}"/>
  </w:font>
  <w:font w:name="Cambria">
    <w:panose1 w:val="02040503050406030204"/>
    <w:charset w:val="00"/>
    <w:family w:val="roman"/>
    <w:pitch w:val="variable"/>
    <w:sig w:usb0="E00006FF" w:usb1="420024FF" w:usb2="02000000" w:usb3="00000000" w:csb0="0000019F" w:csb1="00000000"/>
    <w:embedBold r:id="rId10" w:fontKey="{C02484DC-EFAD-4824-A0BE-E5C0B3962C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4E231" w14:textId="77777777" w:rsidR="0062192C" w:rsidRDefault="0062192C" w:rsidP="006668DF">
    <w:pPr>
      <w:pBdr>
        <w:bottom w:val="single" w:sz="4" w:space="1" w:color="auto"/>
      </w:pBdr>
      <w:tabs>
        <w:tab w:val="right" w:pos="10800"/>
      </w:tabs>
    </w:pPr>
  </w:p>
  <w:p w14:paraId="2D76493E" w14:textId="26C77D90" w:rsidR="0062192C" w:rsidRDefault="004806DE" w:rsidP="001A69C3">
    <w:pPr>
      <w:tabs>
        <w:tab w:val="right" w:pos="10800"/>
      </w:tabs>
    </w:pPr>
    <w:r>
      <w:t>DP500</w:t>
    </w:r>
    <w:r w:rsidR="0062192C">
      <w:t xml:space="preserve"> | </w:t>
    </w:r>
    <w:r w:rsidR="00AE7757" w:rsidRPr="00AE7757">
      <w:t>Create a star schema model</w:t>
    </w:r>
    <w:r w:rsidR="0062192C">
      <w:tab/>
    </w:r>
    <w:r w:rsidR="0062192C" w:rsidRPr="00086E21">
      <w:rPr>
        <w:sz w:val="18"/>
      </w:rPr>
      <w:fldChar w:fldCharType="begin"/>
    </w:r>
    <w:r w:rsidR="0062192C" w:rsidRPr="00086E21">
      <w:rPr>
        <w:sz w:val="18"/>
      </w:rPr>
      <w:instrText xml:space="preserve"> PAGE   \* MERGEFORMAT </w:instrText>
    </w:r>
    <w:r w:rsidR="0062192C" w:rsidRPr="00086E21">
      <w:rPr>
        <w:sz w:val="18"/>
      </w:rPr>
      <w:fldChar w:fldCharType="separate"/>
    </w:r>
    <w:r w:rsidR="0062192C">
      <w:rPr>
        <w:noProof/>
        <w:sz w:val="18"/>
      </w:rPr>
      <w:t>32</w:t>
    </w:r>
    <w:r w:rsidR="0062192C" w:rsidRPr="00086E21">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A711E" w14:textId="77777777" w:rsidR="0059320C" w:rsidRDefault="0059320C" w:rsidP="004A71C7">
      <w:r>
        <w:separator/>
      </w:r>
    </w:p>
    <w:p w14:paraId="5F7260CA" w14:textId="77777777" w:rsidR="0059320C" w:rsidRDefault="0059320C"/>
  </w:footnote>
  <w:footnote w:type="continuationSeparator" w:id="0">
    <w:p w14:paraId="669EAA7C" w14:textId="77777777" w:rsidR="0059320C" w:rsidRDefault="0059320C" w:rsidP="004A71C7">
      <w:r>
        <w:continuationSeparator/>
      </w:r>
    </w:p>
    <w:p w14:paraId="6FFF32E8" w14:textId="77777777" w:rsidR="0059320C" w:rsidRDefault="0059320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2EA42E6"/>
    <w:multiLevelType w:val="multilevel"/>
    <w:tmpl w:val="FECA3080"/>
    <w:lvl w:ilvl="0">
      <w:start w:val="1"/>
      <w:numFmt w:val="bullet"/>
      <w:lvlText w:val=""/>
      <w:lvlJc w:val="left"/>
      <w:pPr>
        <w:ind w:left="397" w:hanging="397"/>
      </w:pPr>
      <w:rPr>
        <w:rFonts w:ascii="Symbol" w:hAnsi="Symbol"/>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252E0F9D"/>
    <w:multiLevelType w:val="multilevel"/>
    <w:tmpl w:val="5C6AE040"/>
    <w:numStyleLink w:val="BulletList"/>
  </w:abstractNum>
  <w:abstractNum w:abstractNumId="8" w15:restartNumberingAfterBreak="0">
    <w:nsid w:val="2AA24A6A"/>
    <w:multiLevelType w:val="multilevel"/>
    <w:tmpl w:val="5C6AE040"/>
    <w:numStyleLink w:val="BulletList"/>
  </w:abstractNum>
  <w:abstractNum w:abstractNumId="9" w15:restartNumberingAfterBreak="0">
    <w:nsid w:val="2AAD77DD"/>
    <w:multiLevelType w:val="multilevel"/>
    <w:tmpl w:val="5C6AE040"/>
    <w:numStyleLink w:val="BulletList"/>
  </w:abstractNum>
  <w:abstractNum w:abstractNumId="10" w15:restartNumberingAfterBreak="0">
    <w:nsid w:val="39401086"/>
    <w:multiLevelType w:val="multilevel"/>
    <w:tmpl w:val="5C6AE040"/>
    <w:numStyleLink w:val="BulletList"/>
  </w:abstractNum>
  <w:abstractNum w:abstractNumId="11"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3" w15:restartNumberingAfterBreak="0">
    <w:nsid w:val="522F1BA8"/>
    <w:multiLevelType w:val="hybridMultilevel"/>
    <w:tmpl w:val="86609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6" w15:restartNumberingAfterBreak="0">
    <w:nsid w:val="786F0B4D"/>
    <w:multiLevelType w:val="multilevel"/>
    <w:tmpl w:val="5C6AE040"/>
    <w:numStyleLink w:val="BulletList"/>
  </w:abstractNum>
  <w:abstractNum w:abstractNumId="17" w15:restartNumberingAfterBreak="0">
    <w:nsid w:val="7AAA1A59"/>
    <w:multiLevelType w:val="multilevel"/>
    <w:tmpl w:val="EC283E7C"/>
    <w:lvl w:ilvl="0">
      <w:start w:val="1"/>
      <w:numFmt w:val="decimal"/>
      <w:pStyle w:val="Step"/>
      <w:lvlText w:val="%1."/>
      <w:lvlJc w:val="left"/>
      <w:pPr>
        <w:ind w:left="397" w:hanging="39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2"/>
  </w:num>
  <w:num w:numId="2">
    <w:abstractNumId w:val="14"/>
  </w:num>
  <w:num w:numId="3">
    <w:abstractNumId w:val="2"/>
  </w:num>
  <w:num w:numId="4">
    <w:abstractNumId w:val="18"/>
  </w:num>
  <w:num w:numId="5">
    <w:abstractNumId w:val="3"/>
  </w:num>
  <w:num w:numId="6">
    <w:abstractNumId w:val="0"/>
  </w:num>
  <w:num w:numId="7">
    <w:abstractNumId w:val="5"/>
  </w:num>
  <w:num w:numId="8">
    <w:abstractNumId w:val="11"/>
  </w:num>
  <w:num w:numId="9">
    <w:abstractNumId w:val="7"/>
  </w:num>
  <w:num w:numId="10">
    <w:abstractNumId w:val="10"/>
  </w:num>
  <w:num w:numId="11">
    <w:abstractNumId w:val="8"/>
  </w:num>
  <w:num w:numId="12">
    <w:abstractNumId w:val="16"/>
  </w:num>
  <w:num w:numId="13">
    <w:abstractNumId w:val="9"/>
  </w:num>
  <w:num w:numId="14">
    <w:abstractNumId w:val="1"/>
  </w:num>
  <w:num w:numId="15">
    <w:abstractNumId w:val="17"/>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9"/>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6"/>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num>
  <w:num w:numId="4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Myers">
    <w15:presenceInfo w15:providerId="AD" w15:userId="S::peter.myers@bitwisesolutions.com.au::b0e0ac08-35d8-4fc2-8f9c-beb120067f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62F"/>
    <w:rsid w:val="00000C74"/>
    <w:rsid w:val="000020A5"/>
    <w:rsid w:val="000035F9"/>
    <w:rsid w:val="00003CCA"/>
    <w:rsid w:val="00004AC1"/>
    <w:rsid w:val="00005751"/>
    <w:rsid w:val="00005F2A"/>
    <w:rsid w:val="0000649E"/>
    <w:rsid w:val="00006641"/>
    <w:rsid w:val="00007431"/>
    <w:rsid w:val="00010563"/>
    <w:rsid w:val="00012656"/>
    <w:rsid w:val="00012959"/>
    <w:rsid w:val="00013BB5"/>
    <w:rsid w:val="000177E7"/>
    <w:rsid w:val="000227FC"/>
    <w:rsid w:val="00022972"/>
    <w:rsid w:val="0002323B"/>
    <w:rsid w:val="00025312"/>
    <w:rsid w:val="00025B03"/>
    <w:rsid w:val="000301EF"/>
    <w:rsid w:val="00030EA4"/>
    <w:rsid w:val="000322C3"/>
    <w:rsid w:val="0003440F"/>
    <w:rsid w:val="00035193"/>
    <w:rsid w:val="000363FC"/>
    <w:rsid w:val="0003657E"/>
    <w:rsid w:val="000365E4"/>
    <w:rsid w:val="00037A2E"/>
    <w:rsid w:val="00040BA9"/>
    <w:rsid w:val="00042F54"/>
    <w:rsid w:val="00043309"/>
    <w:rsid w:val="0004341F"/>
    <w:rsid w:val="00043D99"/>
    <w:rsid w:val="00045ED9"/>
    <w:rsid w:val="00046618"/>
    <w:rsid w:val="0004742B"/>
    <w:rsid w:val="000500E9"/>
    <w:rsid w:val="00051510"/>
    <w:rsid w:val="00055214"/>
    <w:rsid w:val="000566C6"/>
    <w:rsid w:val="00057D5A"/>
    <w:rsid w:val="00057ED3"/>
    <w:rsid w:val="00060B7D"/>
    <w:rsid w:val="00062420"/>
    <w:rsid w:val="00062ADF"/>
    <w:rsid w:val="0006418C"/>
    <w:rsid w:val="00065085"/>
    <w:rsid w:val="00065F15"/>
    <w:rsid w:val="00066DDA"/>
    <w:rsid w:val="00072784"/>
    <w:rsid w:val="00072810"/>
    <w:rsid w:val="000731D1"/>
    <w:rsid w:val="00073A2F"/>
    <w:rsid w:val="00074008"/>
    <w:rsid w:val="00075762"/>
    <w:rsid w:val="000807DA"/>
    <w:rsid w:val="00080A4E"/>
    <w:rsid w:val="00080E18"/>
    <w:rsid w:val="00080F0D"/>
    <w:rsid w:val="000814AC"/>
    <w:rsid w:val="0008177E"/>
    <w:rsid w:val="00082080"/>
    <w:rsid w:val="00083961"/>
    <w:rsid w:val="00083B30"/>
    <w:rsid w:val="00085CD4"/>
    <w:rsid w:val="00086E21"/>
    <w:rsid w:val="0008722A"/>
    <w:rsid w:val="000874CA"/>
    <w:rsid w:val="0009032F"/>
    <w:rsid w:val="00090615"/>
    <w:rsid w:val="0009090D"/>
    <w:rsid w:val="0009195F"/>
    <w:rsid w:val="00093AA6"/>
    <w:rsid w:val="00093CAF"/>
    <w:rsid w:val="00094C9D"/>
    <w:rsid w:val="000965D5"/>
    <w:rsid w:val="000A0D7D"/>
    <w:rsid w:val="000A1BAD"/>
    <w:rsid w:val="000A25C4"/>
    <w:rsid w:val="000A4417"/>
    <w:rsid w:val="000A48CA"/>
    <w:rsid w:val="000A543C"/>
    <w:rsid w:val="000A5D39"/>
    <w:rsid w:val="000A5F8D"/>
    <w:rsid w:val="000B0058"/>
    <w:rsid w:val="000B1140"/>
    <w:rsid w:val="000B2164"/>
    <w:rsid w:val="000B26AE"/>
    <w:rsid w:val="000B32F9"/>
    <w:rsid w:val="000B4532"/>
    <w:rsid w:val="000B4F2D"/>
    <w:rsid w:val="000B5E8C"/>
    <w:rsid w:val="000B7275"/>
    <w:rsid w:val="000C099F"/>
    <w:rsid w:val="000C13E5"/>
    <w:rsid w:val="000C1571"/>
    <w:rsid w:val="000C17E8"/>
    <w:rsid w:val="000C2097"/>
    <w:rsid w:val="000C39C9"/>
    <w:rsid w:val="000C4A92"/>
    <w:rsid w:val="000C52B2"/>
    <w:rsid w:val="000C5391"/>
    <w:rsid w:val="000C63BD"/>
    <w:rsid w:val="000C6782"/>
    <w:rsid w:val="000C6C9E"/>
    <w:rsid w:val="000C76EF"/>
    <w:rsid w:val="000C7BE5"/>
    <w:rsid w:val="000D1531"/>
    <w:rsid w:val="000D28F0"/>
    <w:rsid w:val="000D2EAC"/>
    <w:rsid w:val="000D3824"/>
    <w:rsid w:val="000D4468"/>
    <w:rsid w:val="000D4EEA"/>
    <w:rsid w:val="000D5279"/>
    <w:rsid w:val="000D6021"/>
    <w:rsid w:val="000D7002"/>
    <w:rsid w:val="000D745B"/>
    <w:rsid w:val="000D7BBC"/>
    <w:rsid w:val="000E07DE"/>
    <w:rsid w:val="000E0C1B"/>
    <w:rsid w:val="000E2354"/>
    <w:rsid w:val="000E23F0"/>
    <w:rsid w:val="000E2B4F"/>
    <w:rsid w:val="000E51C8"/>
    <w:rsid w:val="000E5793"/>
    <w:rsid w:val="000E6A68"/>
    <w:rsid w:val="000E6BB3"/>
    <w:rsid w:val="000E6DAD"/>
    <w:rsid w:val="000E6F9E"/>
    <w:rsid w:val="000E706E"/>
    <w:rsid w:val="000E7AB4"/>
    <w:rsid w:val="000F00F7"/>
    <w:rsid w:val="000F0163"/>
    <w:rsid w:val="000F0EE9"/>
    <w:rsid w:val="000F0F4D"/>
    <w:rsid w:val="000F12B6"/>
    <w:rsid w:val="000F40A6"/>
    <w:rsid w:val="000F4879"/>
    <w:rsid w:val="000F537B"/>
    <w:rsid w:val="000F5D2B"/>
    <w:rsid w:val="000F604B"/>
    <w:rsid w:val="000F6769"/>
    <w:rsid w:val="001037AF"/>
    <w:rsid w:val="001042AF"/>
    <w:rsid w:val="00104B04"/>
    <w:rsid w:val="00107896"/>
    <w:rsid w:val="0011008D"/>
    <w:rsid w:val="001109BF"/>
    <w:rsid w:val="00111473"/>
    <w:rsid w:val="00111D3B"/>
    <w:rsid w:val="00113AB6"/>
    <w:rsid w:val="00114041"/>
    <w:rsid w:val="0011473B"/>
    <w:rsid w:val="00114B58"/>
    <w:rsid w:val="001151FE"/>
    <w:rsid w:val="00117584"/>
    <w:rsid w:val="00120192"/>
    <w:rsid w:val="00120EF4"/>
    <w:rsid w:val="00121891"/>
    <w:rsid w:val="001219E4"/>
    <w:rsid w:val="00122BA3"/>
    <w:rsid w:val="00123D9B"/>
    <w:rsid w:val="001300CA"/>
    <w:rsid w:val="001301AE"/>
    <w:rsid w:val="00132A0E"/>
    <w:rsid w:val="00132DC5"/>
    <w:rsid w:val="00136D68"/>
    <w:rsid w:val="00136F19"/>
    <w:rsid w:val="00137B59"/>
    <w:rsid w:val="00137DFE"/>
    <w:rsid w:val="00144A14"/>
    <w:rsid w:val="00144F68"/>
    <w:rsid w:val="001456AB"/>
    <w:rsid w:val="00145F7E"/>
    <w:rsid w:val="00146183"/>
    <w:rsid w:val="00146348"/>
    <w:rsid w:val="00147EA4"/>
    <w:rsid w:val="001529DF"/>
    <w:rsid w:val="001530E2"/>
    <w:rsid w:val="001534B8"/>
    <w:rsid w:val="00154D64"/>
    <w:rsid w:val="001553DD"/>
    <w:rsid w:val="00155DF5"/>
    <w:rsid w:val="001560F2"/>
    <w:rsid w:val="00157CCA"/>
    <w:rsid w:val="001605DD"/>
    <w:rsid w:val="00160BDF"/>
    <w:rsid w:val="00161A15"/>
    <w:rsid w:val="00161E3F"/>
    <w:rsid w:val="00162076"/>
    <w:rsid w:val="0016230A"/>
    <w:rsid w:val="00162A47"/>
    <w:rsid w:val="0016309E"/>
    <w:rsid w:val="001641D4"/>
    <w:rsid w:val="00165F4B"/>
    <w:rsid w:val="001663D1"/>
    <w:rsid w:val="00167256"/>
    <w:rsid w:val="0017009F"/>
    <w:rsid w:val="001702C2"/>
    <w:rsid w:val="00170389"/>
    <w:rsid w:val="001712AE"/>
    <w:rsid w:val="00171A82"/>
    <w:rsid w:val="00171CC0"/>
    <w:rsid w:val="00173B28"/>
    <w:rsid w:val="001742A4"/>
    <w:rsid w:val="001750E3"/>
    <w:rsid w:val="00175296"/>
    <w:rsid w:val="001765E9"/>
    <w:rsid w:val="00176811"/>
    <w:rsid w:val="00176C24"/>
    <w:rsid w:val="00176E66"/>
    <w:rsid w:val="0018021B"/>
    <w:rsid w:val="00180C47"/>
    <w:rsid w:val="001819A9"/>
    <w:rsid w:val="00181AD0"/>
    <w:rsid w:val="0018276D"/>
    <w:rsid w:val="00182BA3"/>
    <w:rsid w:val="00184156"/>
    <w:rsid w:val="00184A64"/>
    <w:rsid w:val="00192B86"/>
    <w:rsid w:val="00197856"/>
    <w:rsid w:val="00197964"/>
    <w:rsid w:val="001A1378"/>
    <w:rsid w:val="001A1852"/>
    <w:rsid w:val="001A32C3"/>
    <w:rsid w:val="001A3718"/>
    <w:rsid w:val="001A5A7F"/>
    <w:rsid w:val="001A5FBB"/>
    <w:rsid w:val="001A6753"/>
    <w:rsid w:val="001A69C3"/>
    <w:rsid w:val="001A7788"/>
    <w:rsid w:val="001A786D"/>
    <w:rsid w:val="001B0E3C"/>
    <w:rsid w:val="001B21FC"/>
    <w:rsid w:val="001B2388"/>
    <w:rsid w:val="001B4044"/>
    <w:rsid w:val="001B50A5"/>
    <w:rsid w:val="001B790A"/>
    <w:rsid w:val="001C05B6"/>
    <w:rsid w:val="001C19AB"/>
    <w:rsid w:val="001C1FB9"/>
    <w:rsid w:val="001C28E5"/>
    <w:rsid w:val="001C3714"/>
    <w:rsid w:val="001C39EC"/>
    <w:rsid w:val="001C52BE"/>
    <w:rsid w:val="001C6AA2"/>
    <w:rsid w:val="001C7DCC"/>
    <w:rsid w:val="001C7EFB"/>
    <w:rsid w:val="001D0D47"/>
    <w:rsid w:val="001D3881"/>
    <w:rsid w:val="001D462A"/>
    <w:rsid w:val="001D64BA"/>
    <w:rsid w:val="001D6DFA"/>
    <w:rsid w:val="001D6EB5"/>
    <w:rsid w:val="001D7744"/>
    <w:rsid w:val="001E0EE8"/>
    <w:rsid w:val="001E1CF3"/>
    <w:rsid w:val="001E2409"/>
    <w:rsid w:val="001E240C"/>
    <w:rsid w:val="001E51A4"/>
    <w:rsid w:val="001E608A"/>
    <w:rsid w:val="001E6AA6"/>
    <w:rsid w:val="001E6D9D"/>
    <w:rsid w:val="001E7774"/>
    <w:rsid w:val="001F275C"/>
    <w:rsid w:val="001F3253"/>
    <w:rsid w:val="001F3594"/>
    <w:rsid w:val="001F3AD6"/>
    <w:rsid w:val="001F512B"/>
    <w:rsid w:val="001F57E6"/>
    <w:rsid w:val="00202D54"/>
    <w:rsid w:val="00204328"/>
    <w:rsid w:val="002049A9"/>
    <w:rsid w:val="00206AB6"/>
    <w:rsid w:val="00207816"/>
    <w:rsid w:val="00207EF2"/>
    <w:rsid w:val="00211F91"/>
    <w:rsid w:val="00212AD9"/>
    <w:rsid w:val="00213877"/>
    <w:rsid w:val="00215E0C"/>
    <w:rsid w:val="00220BD3"/>
    <w:rsid w:val="00221059"/>
    <w:rsid w:val="0022145B"/>
    <w:rsid w:val="002218B8"/>
    <w:rsid w:val="002219C1"/>
    <w:rsid w:val="0022261B"/>
    <w:rsid w:val="00223AE7"/>
    <w:rsid w:val="002269B2"/>
    <w:rsid w:val="00227548"/>
    <w:rsid w:val="002279A1"/>
    <w:rsid w:val="00230A6B"/>
    <w:rsid w:val="00232E00"/>
    <w:rsid w:val="00233A1B"/>
    <w:rsid w:val="0023552C"/>
    <w:rsid w:val="00235B9D"/>
    <w:rsid w:val="002365D7"/>
    <w:rsid w:val="00236B4A"/>
    <w:rsid w:val="00242B18"/>
    <w:rsid w:val="00242D59"/>
    <w:rsid w:val="0024340A"/>
    <w:rsid w:val="00244A78"/>
    <w:rsid w:val="00244AA6"/>
    <w:rsid w:val="0024546D"/>
    <w:rsid w:val="00245CD9"/>
    <w:rsid w:val="00246795"/>
    <w:rsid w:val="00247584"/>
    <w:rsid w:val="00247A26"/>
    <w:rsid w:val="002505DE"/>
    <w:rsid w:val="002518F4"/>
    <w:rsid w:val="002531BA"/>
    <w:rsid w:val="00253CAB"/>
    <w:rsid w:val="00254CCD"/>
    <w:rsid w:val="002556C8"/>
    <w:rsid w:val="002572BB"/>
    <w:rsid w:val="00257BC8"/>
    <w:rsid w:val="00260214"/>
    <w:rsid w:val="00262942"/>
    <w:rsid w:val="00262D9D"/>
    <w:rsid w:val="00264A43"/>
    <w:rsid w:val="00265259"/>
    <w:rsid w:val="00265355"/>
    <w:rsid w:val="0026696A"/>
    <w:rsid w:val="00266E90"/>
    <w:rsid w:val="002675E1"/>
    <w:rsid w:val="00267F88"/>
    <w:rsid w:val="00273898"/>
    <w:rsid w:val="00273C29"/>
    <w:rsid w:val="00274F64"/>
    <w:rsid w:val="00275583"/>
    <w:rsid w:val="00275768"/>
    <w:rsid w:val="00275C05"/>
    <w:rsid w:val="00276444"/>
    <w:rsid w:val="00280976"/>
    <w:rsid w:val="002833F3"/>
    <w:rsid w:val="002834F7"/>
    <w:rsid w:val="00284234"/>
    <w:rsid w:val="00286851"/>
    <w:rsid w:val="002871F7"/>
    <w:rsid w:val="00291445"/>
    <w:rsid w:val="00292284"/>
    <w:rsid w:val="00292432"/>
    <w:rsid w:val="002924A2"/>
    <w:rsid w:val="002925E1"/>
    <w:rsid w:val="00293454"/>
    <w:rsid w:val="00294A52"/>
    <w:rsid w:val="00296C19"/>
    <w:rsid w:val="00297265"/>
    <w:rsid w:val="00297AB3"/>
    <w:rsid w:val="002A0A13"/>
    <w:rsid w:val="002A38A8"/>
    <w:rsid w:val="002A43AD"/>
    <w:rsid w:val="002A59C8"/>
    <w:rsid w:val="002A6D91"/>
    <w:rsid w:val="002A7A19"/>
    <w:rsid w:val="002B0174"/>
    <w:rsid w:val="002B217C"/>
    <w:rsid w:val="002B2C11"/>
    <w:rsid w:val="002B2EE1"/>
    <w:rsid w:val="002C027A"/>
    <w:rsid w:val="002C1C6D"/>
    <w:rsid w:val="002C1EB2"/>
    <w:rsid w:val="002C2074"/>
    <w:rsid w:val="002C2891"/>
    <w:rsid w:val="002C6E3D"/>
    <w:rsid w:val="002C73C5"/>
    <w:rsid w:val="002D0646"/>
    <w:rsid w:val="002D3395"/>
    <w:rsid w:val="002D4E6D"/>
    <w:rsid w:val="002D5088"/>
    <w:rsid w:val="002D5B9D"/>
    <w:rsid w:val="002D5FF2"/>
    <w:rsid w:val="002D6D71"/>
    <w:rsid w:val="002E098B"/>
    <w:rsid w:val="002E0C2D"/>
    <w:rsid w:val="002E0C9E"/>
    <w:rsid w:val="002E1026"/>
    <w:rsid w:val="002E1493"/>
    <w:rsid w:val="002E22FC"/>
    <w:rsid w:val="002E2BDC"/>
    <w:rsid w:val="002E2ECE"/>
    <w:rsid w:val="002E698C"/>
    <w:rsid w:val="002E7974"/>
    <w:rsid w:val="002F05DD"/>
    <w:rsid w:val="002F08AD"/>
    <w:rsid w:val="002F1126"/>
    <w:rsid w:val="002F1773"/>
    <w:rsid w:val="002F19A6"/>
    <w:rsid w:val="002F5653"/>
    <w:rsid w:val="002F6F2F"/>
    <w:rsid w:val="002F70B1"/>
    <w:rsid w:val="00301470"/>
    <w:rsid w:val="003014E1"/>
    <w:rsid w:val="00301F11"/>
    <w:rsid w:val="00302A34"/>
    <w:rsid w:val="003033F6"/>
    <w:rsid w:val="003039D6"/>
    <w:rsid w:val="00304B22"/>
    <w:rsid w:val="00307A3E"/>
    <w:rsid w:val="00310BF7"/>
    <w:rsid w:val="00310E62"/>
    <w:rsid w:val="00312087"/>
    <w:rsid w:val="00312463"/>
    <w:rsid w:val="00312E98"/>
    <w:rsid w:val="003150EF"/>
    <w:rsid w:val="00316058"/>
    <w:rsid w:val="00317A2D"/>
    <w:rsid w:val="00321714"/>
    <w:rsid w:val="003218EB"/>
    <w:rsid w:val="00321948"/>
    <w:rsid w:val="00321F08"/>
    <w:rsid w:val="003232D8"/>
    <w:rsid w:val="00323886"/>
    <w:rsid w:val="0032523A"/>
    <w:rsid w:val="003255D9"/>
    <w:rsid w:val="00325A85"/>
    <w:rsid w:val="00326EA1"/>
    <w:rsid w:val="003316FA"/>
    <w:rsid w:val="00331E88"/>
    <w:rsid w:val="00334DC6"/>
    <w:rsid w:val="00334F51"/>
    <w:rsid w:val="00336787"/>
    <w:rsid w:val="0033741E"/>
    <w:rsid w:val="00340F9E"/>
    <w:rsid w:val="003419B2"/>
    <w:rsid w:val="00341AA9"/>
    <w:rsid w:val="003436B6"/>
    <w:rsid w:val="00345336"/>
    <w:rsid w:val="003457D2"/>
    <w:rsid w:val="00346A04"/>
    <w:rsid w:val="00350054"/>
    <w:rsid w:val="00350BEF"/>
    <w:rsid w:val="0035109E"/>
    <w:rsid w:val="00353DC4"/>
    <w:rsid w:val="003557B2"/>
    <w:rsid w:val="0036308D"/>
    <w:rsid w:val="003632AA"/>
    <w:rsid w:val="0036340C"/>
    <w:rsid w:val="00363892"/>
    <w:rsid w:val="00366041"/>
    <w:rsid w:val="00367572"/>
    <w:rsid w:val="00367590"/>
    <w:rsid w:val="003708A3"/>
    <w:rsid w:val="0037126B"/>
    <w:rsid w:val="00372F26"/>
    <w:rsid w:val="003736BD"/>
    <w:rsid w:val="00376C92"/>
    <w:rsid w:val="003803D7"/>
    <w:rsid w:val="00380C0A"/>
    <w:rsid w:val="00380CEE"/>
    <w:rsid w:val="0038100F"/>
    <w:rsid w:val="00383523"/>
    <w:rsid w:val="0038734D"/>
    <w:rsid w:val="00387F6E"/>
    <w:rsid w:val="003907E5"/>
    <w:rsid w:val="00391020"/>
    <w:rsid w:val="00391465"/>
    <w:rsid w:val="00391B3A"/>
    <w:rsid w:val="00391C21"/>
    <w:rsid w:val="00392336"/>
    <w:rsid w:val="003933AC"/>
    <w:rsid w:val="0039580E"/>
    <w:rsid w:val="003959AB"/>
    <w:rsid w:val="00397255"/>
    <w:rsid w:val="003A1628"/>
    <w:rsid w:val="003A1858"/>
    <w:rsid w:val="003A2A36"/>
    <w:rsid w:val="003A2B6B"/>
    <w:rsid w:val="003A2EF1"/>
    <w:rsid w:val="003A31DC"/>
    <w:rsid w:val="003A41F9"/>
    <w:rsid w:val="003A44CA"/>
    <w:rsid w:val="003A56C0"/>
    <w:rsid w:val="003A59FC"/>
    <w:rsid w:val="003A5A44"/>
    <w:rsid w:val="003A6BF9"/>
    <w:rsid w:val="003A7C1F"/>
    <w:rsid w:val="003B18CB"/>
    <w:rsid w:val="003B2E7E"/>
    <w:rsid w:val="003B35BF"/>
    <w:rsid w:val="003B35C9"/>
    <w:rsid w:val="003B4DF6"/>
    <w:rsid w:val="003B624A"/>
    <w:rsid w:val="003B687F"/>
    <w:rsid w:val="003B6925"/>
    <w:rsid w:val="003C1472"/>
    <w:rsid w:val="003C34EA"/>
    <w:rsid w:val="003C369E"/>
    <w:rsid w:val="003C4128"/>
    <w:rsid w:val="003C41A9"/>
    <w:rsid w:val="003C4251"/>
    <w:rsid w:val="003C454E"/>
    <w:rsid w:val="003C4991"/>
    <w:rsid w:val="003C52D9"/>
    <w:rsid w:val="003C57E3"/>
    <w:rsid w:val="003C5FAF"/>
    <w:rsid w:val="003C77AC"/>
    <w:rsid w:val="003D0CC4"/>
    <w:rsid w:val="003D1823"/>
    <w:rsid w:val="003D1A37"/>
    <w:rsid w:val="003D20BE"/>
    <w:rsid w:val="003D3034"/>
    <w:rsid w:val="003D3D77"/>
    <w:rsid w:val="003D5852"/>
    <w:rsid w:val="003D6DAA"/>
    <w:rsid w:val="003D789B"/>
    <w:rsid w:val="003D78AB"/>
    <w:rsid w:val="003E1B18"/>
    <w:rsid w:val="003E2D9D"/>
    <w:rsid w:val="003E4D53"/>
    <w:rsid w:val="003E72E6"/>
    <w:rsid w:val="003F2C34"/>
    <w:rsid w:val="003F3159"/>
    <w:rsid w:val="003F5088"/>
    <w:rsid w:val="003F5281"/>
    <w:rsid w:val="003F53A7"/>
    <w:rsid w:val="003F57D1"/>
    <w:rsid w:val="003F5A71"/>
    <w:rsid w:val="003F7A54"/>
    <w:rsid w:val="003F7E35"/>
    <w:rsid w:val="0040056E"/>
    <w:rsid w:val="00404FB5"/>
    <w:rsid w:val="00411E34"/>
    <w:rsid w:val="0041200B"/>
    <w:rsid w:val="0041240B"/>
    <w:rsid w:val="00412772"/>
    <w:rsid w:val="004134B5"/>
    <w:rsid w:val="0041387C"/>
    <w:rsid w:val="00414D2C"/>
    <w:rsid w:val="00415B88"/>
    <w:rsid w:val="00415D04"/>
    <w:rsid w:val="00415F78"/>
    <w:rsid w:val="00422A4B"/>
    <w:rsid w:val="004234CA"/>
    <w:rsid w:val="004238E0"/>
    <w:rsid w:val="00426E9D"/>
    <w:rsid w:val="0043010B"/>
    <w:rsid w:val="004306F8"/>
    <w:rsid w:val="004310C2"/>
    <w:rsid w:val="00431F4F"/>
    <w:rsid w:val="0043643E"/>
    <w:rsid w:val="0043656D"/>
    <w:rsid w:val="00436A62"/>
    <w:rsid w:val="004409F1"/>
    <w:rsid w:val="00440ACB"/>
    <w:rsid w:val="00440CDA"/>
    <w:rsid w:val="004447D4"/>
    <w:rsid w:val="00445226"/>
    <w:rsid w:val="004464F4"/>
    <w:rsid w:val="004478FF"/>
    <w:rsid w:val="00447A21"/>
    <w:rsid w:val="00450B98"/>
    <w:rsid w:val="00452618"/>
    <w:rsid w:val="004528A4"/>
    <w:rsid w:val="00452D4A"/>
    <w:rsid w:val="0045527B"/>
    <w:rsid w:val="00457227"/>
    <w:rsid w:val="004572BE"/>
    <w:rsid w:val="0046328E"/>
    <w:rsid w:val="00464E4A"/>
    <w:rsid w:val="00466302"/>
    <w:rsid w:val="00466C23"/>
    <w:rsid w:val="00467E88"/>
    <w:rsid w:val="004700FA"/>
    <w:rsid w:val="00471084"/>
    <w:rsid w:val="00475F71"/>
    <w:rsid w:val="00476A30"/>
    <w:rsid w:val="00476B29"/>
    <w:rsid w:val="0047711F"/>
    <w:rsid w:val="004806DE"/>
    <w:rsid w:val="00480EAF"/>
    <w:rsid w:val="004815C1"/>
    <w:rsid w:val="0048447B"/>
    <w:rsid w:val="00484C50"/>
    <w:rsid w:val="00491D38"/>
    <w:rsid w:val="00491F52"/>
    <w:rsid w:val="00492D58"/>
    <w:rsid w:val="00492F1D"/>
    <w:rsid w:val="00494596"/>
    <w:rsid w:val="00496AA6"/>
    <w:rsid w:val="00497B7B"/>
    <w:rsid w:val="004A1775"/>
    <w:rsid w:val="004A1BBE"/>
    <w:rsid w:val="004A41C2"/>
    <w:rsid w:val="004A436A"/>
    <w:rsid w:val="004A446A"/>
    <w:rsid w:val="004A5DFC"/>
    <w:rsid w:val="004A622E"/>
    <w:rsid w:val="004A7054"/>
    <w:rsid w:val="004A71C7"/>
    <w:rsid w:val="004B0959"/>
    <w:rsid w:val="004B0DC3"/>
    <w:rsid w:val="004B2C49"/>
    <w:rsid w:val="004B2E65"/>
    <w:rsid w:val="004B4320"/>
    <w:rsid w:val="004B451C"/>
    <w:rsid w:val="004B4681"/>
    <w:rsid w:val="004B56BD"/>
    <w:rsid w:val="004B6201"/>
    <w:rsid w:val="004B66E5"/>
    <w:rsid w:val="004C163E"/>
    <w:rsid w:val="004C1B7D"/>
    <w:rsid w:val="004C258B"/>
    <w:rsid w:val="004C26BF"/>
    <w:rsid w:val="004C4FE3"/>
    <w:rsid w:val="004C54BB"/>
    <w:rsid w:val="004C5DE5"/>
    <w:rsid w:val="004C6763"/>
    <w:rsid w:val="004C698D"/>
    <w:rsid w:val="004C77AE"/>
    <w:rsid w:val="004D05F5"/>
    <w:rsid w:val="004D2FF6"/>
    <w:rsid w:val="004D5D4E"/>
    <w:rsid w:val="004D68C4"/>
    <w:rsid w:val="004D6C33"/>
    <w:rsid w:val="004D71AD"/>
    <w:rsid w:val="004E0AF4"/>
    <w:rsid w:val="004E0BB4"/>
    <w:rsid w:val="004E13D8"/>
    <w:rsid w:val="004E180C"/>
    <w:rsid w:val="004E53F2"/>
    <w:rsid w:val="004E5CDC"/>
    <w:rsid w:val="004E63AF"/>
    <w:rsid w:val="004F12CB"/>
    <w:rsid w:val="004F130F"/>
    <w:rsid w:val="004F225B"/>
    <w:rsid w:val="004F41A8"/>
    <w:rsid w:val="004F4A6C"/>
    <w:rsid w:val="004F5034"/>
    <w:rsid w:val="004F50FB"/>
    <w:rsid w:val="004F547B"/>
    <w:rsid w:val="004F5EA8"/>
    <w:rsid w:val="004F6AB8"/>
    <w:rsid w:val="004F6EB9"/>
    <w:rsid w:val="004F70D1"/>
    <w:rsid w:val="004F798B"/>
    <w:rsid w:val="00500192"/>
    <w:rsid w:val="00501AF2"/>
    <w:rsid w:val="00502715"/>
    <w:rsid w:val="00502AA5"/>
    <w:rsid w:val="00502CA5"/>
    <w:rsid w:val="00502D8F"/>
    <w:rsid w:val="00505461"/>
    <w:rsid w:val="00505AC9"/>
    <w:rsid w:val="0050628A"/>
    <w:rsid w:val="005069AA"/>
    <w:rsid w:val="00506CFE"/>
    <w:rsid w:val="0051088F"/>
    <w:rsid w:val="00511FCC"/>
    <w:rsid w:val="00513BF6"/>
    <w:rsid w:val="00516B04"/>
    <w:rsid w:val="005172DC"/>
    <w:rsid w:val="00522A3E"/>
    <w:rsid w:val="0052306F"/>
    <w:rsid w:val="0052478E"/>
    <w:rsid w:val="00524E74"/>
    <w:rsid w:val="005329F8"/>
    <w:rsid w:val="00533218"/>
    <w:rsid w:val="005337C5"/>
    <w:rsid w:val="005348A9"/>
    <w:rsid w:val="00540167"/>
    <w:rsid w:val="00541014"/>
    <w:rsid w:val="005414D1"/>
    <w:rsid w:val="00541611"/>
    <w:rsid w:val="0054249A"/>
    <w:rsid w:val="005435B3"/>
    <w:rsid w:val="00543FA3"/>
    <w:rsid w:val="005441A1"/>
    <w:rsid w:val="00544874"/>
    <w:rsid w:val="005448B2"/>
    <w:rsid w:val="0054501C"/>
    <w:rsid w:val="0054545D"/>
    <w:rsid w:val="00546770"/>
    <w:rsid w:val="005475BE"/>
    <w:rsid w:val="00547EDB"/>
    <w:rsid w:val="005514B8"/>
    <w:rsid w:val="00553B4A"/>
    <w:rsid w:val="005549C3"/>
    <w:rsid w:val="00554F8B"/>
    <w:rsid w:val="00562E70"/>
    <w:rsid w:val="00563B28"/>
    <w:rsid w:val="00563DE9"/>
    <w:rsid w:val="00563EB3"/>
    <w:rsid w:val="00564FFE"/>
    <w:rsid w:val="00565B08"/>
    <w:rsid w:val="0056693A"/>
    <w:rsid w:val="00566F73"/>
    <w:rsid w:val="00570790"/>
    <w:rsid w:val="00570EA2"/>
    <w:rsid w:val="0057130F"/>
    <w:rsid w:val="0057293D"/>
    <w:rsid w:val="00572DAE"/>
    <w:rsid w:val="0057399C"/>
    <w:rsid w:val="00573C5F"/>
    <w:rsid w:val="00574325"/>
    <w:rsid w:val="00574557"/>
    <w:rsid w:val="00574654"/>
    <w:rsid w:val="00574A6A"/>
    <w:rsid w:val="00574B2A"/>
    <w:rsid w:val="005752E0"/>
    <w:rsid w:val="005757CD"/>
    <w:rsid w:val="0057635D"/>
    <w:rsid w:val="00576950"/>
    <w:rsid w:val="00576B14"/>
    <w:rsid w:val="0058008B"/>
    <w:rsid w:val="00580E90"/>
    <w:rsid w:val="00581DA4"/>
    <w:rsid w:val="00582B68"/>
    <w:rsid w:val="00583BF6"/>
    <w:rsid w:val="00587A20"/>
    <w:rsid w:val="00590DD5"/>
    <w:rsid w:val="005913F4"/>
    <w:rsid w:val="005917FB"/>
    <w:rsid w:val="005918CC"/>
    <w:rsid w:val="00592D79"/>
    <w:rsid w:val="00592FF5"/>
    <w:rsid w:val="0059320C"/>
    <w:rsid w:val="00593D71"/>
    <w:rsid w:val="005945F1"/>
    <w:rsid w:val="00594BE5"/>
    <w:rsid w:val="00594DF7"/>
    <w:rsid w:val="00594FC5"/>
    <w:rsid w:val="005A06FC"/>
    <w:rsid w:val="005A10D2"/>
    <w:rsid w:val="005A633F"/>
    <w:rsid w:val="005A6C75"/>
    <w:rsid w:val="005A6F9E"/>
    <w:rsid w:val="005B011C"/>
    <w:rsid w:val="005B01DC"/>
    <w:rsid w:val="005B47D1"/>
    <w:rsid w:val="005B51A7"/>
    <w:rsid w:val="005B71DB"/>
    <w:rsid w:val="005C1AEE"/>
    <w:rsid w:val="005C2873"/>
    <w:rsid w:val="005C5283"/>
    <w:rsid w:val="005C52FC"/>
    <w:rsid w:val="005C5B1A"/>
    <w:rsid w:val="005C60F7"/>
    <w:rsid w:val="005C65CB"/>
    <w:rsid w:val="005C7123"/>
    <w:rsid w:val="005C7C02"/>
    <w:rsid w:val="005D3F3C"/>
    <w:rsid w:val="005D42E8"/>
    <w:rsid w:val="005D4CAC"/>
    <w:rsid w:val="005D6794"/>
    <w:rsid w:val="005E0B3B"/>
    <w:rsid w:val="005E1003"/>
    <w:rsid w:val="005E1DAF"/>
    <w:rsid w:val="005E1EC4"/>
    <w:rsid w:val="005E2744"/>
    <w:rsid w:val="005E3FC2"/>
    <w:rsid w:val="005E4BFC"/>
    <w:rsid w:val="005E5CB6"/>
    <w:rsid w:val="005E709E"/>
    <w:rsid w:val="005F1269"/>
    <w:rsid w:val="005F1D51"/>
    <w:rsid w:val="005F247E"/>
    <w:rsid w:val="005F262B"/>
    <w:rsid w:val="005F34D6"/>
    <w:rsid w:val="005F42B7"/>
    <w:rsid w:val="005F5438"/>
    <w:rsid w:val="005F5ABA"/>
    <w:rsid w:val="005F6889"/>
    <w:rsid w:val="005F69E4"/>
    <w:rsid w:val="005F78A3"/>
    <w:rsid w:val="005F79B0"/>
    <w:rsid w:val="006005EF"/>
    <w:rsid w:val="00602F06"/>
    <w:rsid w:val="0060321B"/>
    <w:rsid w:val="00605DD6"/>
    <w:rsid w:val="00605F0A"/>
    <w:rsid w:val="00606DDC"/>
    <w:rsid w:val="00610703"/>
    <w:rsid w:val="006139E8"/>
    <w:rsid w:val="00613DBF"/>
    <w:rsid w:val="006147D7"/>
    <w:rsid w:val="00616C6F"/>
    <w:rsid w:val="00617388"/>
    <w:rsid w:val="00617CE9"/>
    <w:rsid w:val="0062192C"/>
    <w:rsid w:val="006233A7"/>
    <w:rsid w:val="0062385E"/>
    <w:rsid w:val="00624496"/>
    <w:rsid w:val="00624701"/>
    <w:rsid w:val="00624BA5"/>
    <w:rsid w:val="006270E4"/>
    <w:rsid w:val="00627534"/>
    <w:rsid w:val="0063084B"/>
    <w:rsid w:val="006319E1"/>
    <w:rsid w:val="00632081"/>
    <w:rsid w:val="00632969"/>
    <w:rsid w:val="00635500"/>
    <w:rsid w:val="0063781A"/>
    <w:rsid w:val="006402AA"/>
    <w:rsid w:val="00641BD9"/>
    <w:rsid w:val="006432E4"/>
    <w:rsid w:val="006434AF"/>
    <w:rsid w:val="006435A7"/>
    <w:rsid w:val="00643941"/>
    <w:rsid w:val="00644D76"/>
    <w:rsid w:val="00645EFD"/>
    <w:rsid w:val="00645F0B"/>
    <w:rsid w:val="006467D4"/>
    <w:rsid w:val="00651E1A"/>
    <w:rsid w:val="006526BC"/>
    <w:rsid w:val="006534B6"/>
    <w:rsid w:val="00654400"/>
    <w:rsid w:val="00656F11"/>
    <w:rsid w:val="006604F2"/>
    <w:rsid w:val="00660904"/>
    <w:rsid w:val="00660CAE"/>
    <w:rsid w:val="00661611"/>
    <w:rsid w:val="00661D6F"/>
    <w:rsid w:val="00664021"/>
    <w:rsid w:val="00665951"/>
    <w:rsid w:val="006668DF"/>
    <w:rsid w:val="00666DAC"/>
    <w:rsid w:val="0066779F"/>
    <w:rsid w:val="00670CDA"/>
    <w:rsid w:val="00671CC9"/>
    <w:rsid w:val="00672BDE"/>
    <w:rsid w:val="00672FAC"/>
    <w:rsid w:val="006745F4"/>
    <w:rsid w:val="00674CC2"/>
    <w:rsid w:val="0067506F"/>
    <w:rsid w:val="00675ADE"/>
    <w:rsid w:val="00675D15"/>
    <w:rsid w:val="006760DD"/>
    <w:rsid w:val="006766E8"/>
    <w:rsid w:val="00676AA9"/>
    <w:rsid w:val="00676B50"/>
    <w:rsid w:val="00683539"/>
    <w:rsid w:val="00684387"/>
    <w:rsid w:val="006908A1"/>
    <w:rsid w:val="00691C7F"/>
    <w:rsid w:val="00692112"/>
    <w:rsid w:val="00692E5B"/>
    <w:rsid w:val="00693C91"/>
    <w:rsid w:val="0069496F"/>
    <w:rsid w:val="006953BE"/>
    <w:rsid w:val="00696DD0"/>
    <w:rsid w:val="006971B1"/>
    <w:rsid w:val="006971FB"/>
    <w:rsid w:val="00697676"/>
    <w:rsid w:val="00697899"/>
    <w:rsid w:val="006979B1"/>
    <w:rsid w:val="00697AF0"/>
    <w:rsid w:val="006A0820"/>
    <w:rsid w:val="006A0A8D"/>
    <w:rsid w:val="006A20DF"/>
    <w:rsid w:val="006A2185"/>
    <w:rsid w:val="006A25AF"/>
    <w:rsid w:val="006A463B"/>
    <w:rsid w:val="006A7908"/>
    <w:rsid w:val="006A7926"/>
    <w:rsid w:val="006A7E0B"/>
    <w:rsid w:val="006B102E"/>
    <w:rsid w:val="006B3323"/>
    <w:rsid w:val="006B487E"/>
    <w:rsid w:val="006B48FA"/>
    <w:rsid w:val="006B5A1D"/>
    <w:rsid w:val="006B70F1"/>
    <w:rsid w:val="006B769B"/>
    <w:rsid w:val="006C0B61"/>
    <w:rsid w:val="006C2189"/>
    <w:rsid w:val="006C34DC"/>
    <w:rsid w:val="006C44D9"/>
    <w:rsid w:val="006C4B2A"/>
    <w:rsid w:val="006C56AF"/>
    <w:rsid w:val="006D00E0"/>
    <w:rsid w:val="006D0E91"/>
    <w:rsid w:val="006D1FA4"/>
    <w:rsid w:val="006D21F4"/>
    <w:rsid w:val="006D26E6"/>
    <w:rsid w:val="006D3271"/>
    <w:rsid w:val="006D37EB"/>
    <w:rsid w:val="006D3BFB"/>
    <w:rsid w:val="006D674A"/>
    <w:rsid w:val="006E2EDD"/>
    <w:rsid w:val="006E5327"/>
    <w:rsid w:val="006E581E"/>
    <w:rsid w:val="006E727A"/>
    <w:rsid w:val="006F0139"/>
    <w:rsid w:val="006F0699"/>
    <w:rsid w:val="006F1066"/>
    <w:rsid w:val="006F2EAE"/>
    <w:rsid w:val="006F3A27"/>
    <w:rsid w:val="006F3CE3"/>
    <w:rsid w:val="006F5AB5"/>
    <w:rsid w:val="006F5D80"/>
    <w:rsid w:val="006F6F1D"/>
    <w:rsid w:val="006F71E9"/>
    <w:rsid w:val="006F7343"/>
    <w:rsid w:val="0070052F"/>
    <w:rsid w:val="007006AB"/>
    <w:rsid w:val="00700F0B"/>
    <w:rsid w:val="00701529"/>
    <w:rsid w:val="007020A3"/>
    <w:rsid w:val="007026B6"/>
    <w:rsid w:val="0070306E"/>
    <w:rsid w:val="00703387"/>
    <w:rsid w:val="00703527"/>
    <w:rsid w:val="00703C49"/>
    <w:rsid w:val="00706328"/>
    <w:rsid w:val="00706561"/>
    <w:rsid w:val="00710833"/>
    <w:rsid w:val="0071200C"/>
    <w:rsid w:val="007152F3"/>
    <w:rsid w:val="00721108"/>
    <w:rsid w:val="00722BC3"/>
    <w:rsid w:val="00722BD4"/>
    <w:rsid w:val="007240FF"/>
    <w:rsid w:val="00724497"/>
    <w:rsid w:val="00724686"/>
    <w:rsid w:val="00724715"/>
    <w:rsid w:val="007264E0"/>
    <w:rsid w:val="00727BF7"/>
    <w:rsid w:val="00727F90"/>
    <w:rsid w:val="0073127D"/>
    <w:rsid w:val="00732702"/>
    <w:rsid w:val="00732F7D"/>
    <w:rsid w:val="00733483"/>
    <w:rsid w:val="007335B3"/>
    <w:rsid w:val="007339D6"/>
    <w:rsid w:val="007345D1"/>
    <w:rsid w:val="00734705"/>
    <w:rsid w:val="0073584E"/>
    <w:rsid w:val="007361F7"/>
    <w:rsid w:val="00737BD5"/>
    <w:rsid w:val="0074059D"/>
    <w:rsid w:val="00740C57"/>
    <w:rsid w:val="00741A6B"/>
    <w:rsid w:val="0074223F"/>
    <w:rsid w:val="0074269E"/>
    <w:rsid w:val="00743466"/>
    <w:rsid w:val="00743B87"/>
    <w:rsid w:val="00745518"/>
    <w:rsid w:val="0074554A"/>
    <w:rsid w:val="00747D71"/>
    <w:rsid w:val="00750358"/>
    <w:rsid w:val="00750782"/>
    <w:rsid w:val="007509F6"/>
    <w:rsid w:val="00751A6F"/>
    <w:rsid w:val="00752193"/>
    <w:rsid w:val="0075242C"/>
    <w:rsid w:val="00753771"/>
    <w:rsid w:val="00753E32"/>
    <w:rsid w:val="0076077C"/>
    <w:rsid w:val="007609E2"/>
    <w:rsid w:val="00760CFD"/>
    <w:rsid w:val="00760F71"/>
    <w:rsid w:val="0076209C"/>
    <w:rsid w:val="007624D4"/>
    <w:rsid w:val="0076319A"/>
    <w:rsid w:val="00763222"/>
    <w:rsid w:val="00763375"/>
    <w:rsid w:val="007639EA"/>
    <w:rsid w:val="00764B05"/>
    <w:rsid w:val="00765C39"/>
    <w:rsid w:val="007660F9"/>
    <w:rsid w:val="0076674B"/>
    <w:rsid w:val="00767C2B"/>
    <w:rsid w:val="00770538"/>
    <w:rsid w:val="00774945"/>
    <w:rsid w:val="007762FA"/>
    <w:rsid w:val="0077670A"/>
    <w:rsid w:val="0078176E"/>
    <w:rsid w:val="007827B3"/>
    <w:rsid w:val="00784744"/>
    <w:rsid w:val="00784BE4"/>
    <w:rsid w:val="00786637"/>
    <w:rsid w:val="007867BF"/>
    <w:rsid w:val="007869F7"/>
    <w:rsid w:val="0078759F"/>
    <w:rsid w:val="00787FC0"/>
    <w:rsid w:val="0079025D"/>
    <w:rsid w:val="00790C52"/>
    <w:rsid w:val="00791259"/>
    <w:rsid w:val="007926D2"/>
    <w:rsid w:val="00792E6A"/>
    <w:rsid w:val="007948DE"/>
    <w:rsid w:val="007954FB"/>
    <w:rsid w:val="00797EC4"/>
    <w:rsid w:val="007A034D"/>
    <w:rsid w:val="007A0486"/>
    <w:rsid w:val="007A0493"/>
    <w:rsid w:val="007A1F1E"/>
    <w:rsid w:val="007A2D39"/>
    <w:rsid w:val="007A2E97"/>
    <w:rsid w:val="007A3CEF"/>
    <w:rsid w:val="007A3F38"/>
    <w:rsid w:val="007A409D"/>
    <w:rsid w:val="007A686C"/>
    <w:rsid w:val="007A73AC"/>
    <w:rsid w:val="007A7F24"/>
    <w:rsid w:val="007B1A94"/>
    <w:rsid w:val="007B1C9D"/>
    <w:rsid w:val="007B23E7"/>
    <w:rsid w:val="007B2592"/>
    <w:rsid w:val="007B2A33"/>
    <w:rsid w:val="007B2E59"/>
    <w:rsid w:val="007B6D91"/>
    <w:rsid w:val="007C0EAE"/>
    <w:rsid w:val="007C2DF3"/>
    <w:rsid w:val="007C4452"/>
    <w:rsid w:val="007C450D"/>
    <w:rsid w:val="007C4A03"/>
    <w:rsid w:val="007C4AB9"/>
    <w:rsid w:val="007C4C37"/>
    <w:rsid w:val="007C50EC"/>
    <w:rsid w:val="007C512C"/>
    <w:rsid w:val="007D089E"/>
    <w:rsid w:val="007D0D76"/>
    <w:rsid w:val="007D1FC0"/>
    <w:rsid w:val="007D23E5"/>
    <w:rsid w:val="007D3024"/>
    <w:rsid w:val="007D3048"/>
    <w:rsid w:val="007D333F"/>
    <w:rsid w:val="007D370B"/>
    <w:rsid w:val="007D4CB1"/>
    <w:rsid w:val="007D5DF2"/>
    <w:rsid w:val="007D670F"/>
    <w:rsid w:val="007D7638"/>
    <w:rsid w:val="007D79B0"/>
    <w:rsid w:val="007E0E51"/>
    <w:rsid w:val="007E0F24"/>
    <w:rsid w:val="007E0FD1"/>
    <w:rsid w:val="007E18CB"/>
    <w:rsid w:val="007E1DEC"/>
    <w:rsid w:val="007E2A9D"/>
    <w:rsid w:val="007E38AC"/>
    <w:rsid w:val="007E4342"/>
    <w:rsid w:val="007E62FB"/>
    <w:rsid w:val="007E66AE"/>
    <w:rsid w:val="007E6844"/>
    <w:rsid w:val="007F1006"/>
    <w:rsid w:val="007F1D2B"/>
    <w:rsid w:val="007F2422"/>
    <w:rsid w:val="007F2E62"/>
    <w:rsid w:val="007F403A"/>
    <w:rsid w:val="007F4055"/>
    <w:rsid w:val="007F4141"/>
    <w:rsid w:val="007F521C"/>
    <w:rsid w:val="007F634A"/>
    <w:rsid w:val="007F693F"/>
    <w:rsid w:val="007F7023"/>
    <w:rsid w:val="00800813"/>
    <w:rsid w:val="00800E48"/>
    <w:rsid w:val="008011A2"/>
    <w:rsid w:val="008011ED"/>
    <w:rsid w:val="008028DF"/>
    <w:rsid w:val="00802D7E"/>
    <w:rsid w:val="0080377B"/>
    <w:rsid w:val="00803E34"/>
    <w:rsid w:val="00804884"/>
    <w:rsid w:val="00805B76"/>
    <w:rsid w:val="008100CF"/>
    <w:rsid w:val="008107E5"/>
    <w:rsid w:val="00811007"/>
    <w:rsid w:val="0081193B"/>
    <w:rsid w:val="00812C39"/>
    <w:rsid w:val="00812DFF"/>
    <w:rsid w:val="00813059"/>
    <w:rsid w:val="008138C4"/>
    <w:rsid w:val="00813BAA"/>
    <w:rsid w:val="00813EB0"/>
    <w:rsid w:val="0081433A"/>
    <w:rsid w:val="0081440C"/>
    <w:rsid w:val="00815527"/>
    <w:rsid w:val="008155E6"/>
    <w:rsid w:val="00815A52"/>
    <w:rsid w:val="008161B3"/>
    <w:rsid w:val="00816DD3"/>
    <w:rsid w:val="00817FBE"/>
    <w:rsid w:val="00820E9A"/>
    <w:rsid w:val="008245EF"/>
    <w:rsid w:val="0082594C"/>
    <w:rsid w:val="00826023"/>
    <w:rsid w:val="008277C3"/>
    <w:rsid w:val="008312BB"/>
    <w:rsid w:val="00833227"/>
    <w:rsid w:val="00833BCE"/>
    <w:rsid w:val="00835309"/>
    <w:rsid w:val="00835F9A"/>
    <w:rsid w:val="00836C0A"/>
    <w:rsid w:val="00843111"/>
    <w:rsid w:val="00844606"/>
    <w:rsid w:val="00844A72"/>
    <w:rsid w:val="00846035"/>
    <w:rsid w:val="00846E46"/>
    <w:rsid w:val="00846F3E"/>
    <w:rsid w:val="008475A0"/>
    <w:rsid w:val="00850CA1"/>
    <w:rsid w:val="00851851"/>
    <w:rsid w:val="008525B5"/>
    <w:rsid w:val="0085262E"/>
    <w:rsid w:val="00853592"/>
    <w:rsid w:val="00856123"/>
    <w:rsid w:val="008578EB"/>
    <w:rsid w:val="00860035"/>
    <w:rsid w:val="00860414"/>
    <w:rsid w:val="0086091D"/>
    <w:rsid w:val="00861D29"/>
    <w:rsid w:val="008631BA"/>
    <w:rsid w:val="00863856"/>
    <w:rsid w:val="0086415A"/>
    <w:rsid w:val="008663F0"/>
    <w:rsid w:val="008676BD"/>
    <w:rsid w:val="00871454"/>
    <w:rsid w:val="00871484"/>
    <w:rsid w:val="008727F6"/>
    <w:rsid w:val="00873A60"/>
    <w:rsid w:val="008741C9"/>
    <w:rsid w:val="00874333"/>
    <w:rsid w:val="0087544E"/>
    <w:rsid w:val="00875565"/>
    <w:rsid w:val="0087564A"/>
    <w:rsid w:val="00875A01"/>
    <w:rsid w:val="00875A8D"/>
    <w:rsid w:val="00876B4F"/>
    <w:rsid w:val="008800EE"/>
    <w:rsid w:val="00881138"/>
    <w:rsid w:val="00881A42"/>
    <w:rsid w:val="00881E04"/>
    <w:rsid w:val="00882B7F"/>
    <w:rsid w:val="00883D64"/>
    <w:rsid w:val="00884219"/>
    <w:rsid w:val="008848D0"/>
    <w:rsid w:val="00886AB1"/>
    <w:rsid w:val="00886F68"/>
    <w:rsid w:val="00887445"/>
    <w:rsid w:val="00891BCF"/>
    <w:rsid w:val="00893289"/>
    <w:rsid w:val="008932DE"/>
    <w:rsid w:val="0089570E"/>
    <w:rsid w:val="00895A53"/>
    <w:rsid w:val="00895C7A"/>
    <w:rsid w:val="008966E1"/>
    <w:rsid w:val="008A128F"/>
    <w:rsid w:val="008A28C2"/>
    <w:rsid w:val="008A3D82"/>
    <w:rsid w:val="008A3E8F"/>
    <w:rsid w:val="008A49CE"/>
    <w:rsid w:val="008A5C6B"/>
    <w:rsid w:val="008A6304"/>
    <w:rsid w:val="008A6B38"/>
    <w:rsid w:val="008A7273"/>
    <w:rsid w:val="008A79F2"/>
    <w:rsid w:val="008B155C"/>
    <w:rsid w:val="008B233E"/>
    <w:rsid w:val="008B2EE2"/>
    <w:rsid w:val="008B530E"/>
    <w:rsid w:val="008B5A63"/>
    <w:rsid w:val="008B6D6F"/>
    <w:rsid w:val="008B7A4A"/>
    <w:rsid w:val="008B7C9B"/>
    <w:rsid w:val="008C0452"/>
    <w:rsid w:val="008C0B96"/>
    <w:rsid w:val="008C14E7"/>
    <w:rsid w:val="008C278A"/>
    <w:rsid w:val="008C2932"/>
    <w:rsid w:val="008C2AB2"/>
    <w:rsid w:val="008C615F"/>
    <w:rsid w:val="008C7E4A"/>
    <w:rsid w:val="008D0D55"/>
    <w:rsid w:val="008D149E"/>
    <w:rsid w:val="008D1941"/>
    <w:rsid w:val="008D2A85"/>
    <w:rsid w:val="008D3530"/>
    <w:rsid w:val="008D3B3A"/>
    <w:rsid w:val="008D4FD7"/>
    <w:rsid w:val="008D5E62"/>
    <w:rsid w:val="008D6875"/>
    <w:rsid w:val="008D6941"/>
    <w:rsid w:val="008E316B"/>
    <w:rsid w:val="008E4547"/>
    <w:rsid w:val="008E486A"/>
    <w:rsid w:val="008E70E0"/>
    <w:rsid w:val="008E7799"/>
    <w:rsid w:val="008F0D14"/>
    <w:rsid w:val="008F106E"/>
    <w:rsid w:val="008F1AA6"/>
    <w:rsid w:val="008F2B84"/>
    <w:rsid w:val="008F32D9"/>
    <w:rsid w:val="008F46FF"/>
    <w:rsid w:val="008F7A59"/>
    <w:rsid w:val="008F7CCA"/>
    <w:rsid w:val="009009AA"/>
    <w:rsid w:val="009009C0"/>
    <w:rsid w:val="00900EA6"/>
    <w:rsid w:val="0090427D"/>
    <w:rsid w:val="00906734"/>
    <w:rsid w:val="00910799"/>
    <w:rsid w:val="00913353"/>
    <w:rsid w:val="009153B8"/>
    <w:rsid w:val="00917C72"/>
    <w:rsid w:val="00917E51"/>
    <w:rsid w:val="00922B45"/>
    <w:rsid w:val="009252A8"/>
    <w:rsid w:val="00926B09"/>
    <w:rsid w:val="009313E8"/>
    <w:rsid w:val="0093248A"/>
    <w:rsid w:val="00933994"/>
    <w:rsid w:val="0093409C"/>
    <w:rsid w:val="00934475"/>
    <w:rsid w:val="00934C31"/>
    <w:rsid w:val="00936A35"/>
    <w:rsid w:val="009372D0"/>
    <w:rsid w:val="00937EA5"/>
    <w:rsid w:val="00941CDC"/>
    <w:rsid w:val="00942E7F"/>
    <w:rsid w:val="009431D1"/>
    <w:rsid w:val="00946E39"/>
    <w:rsid w:val="00950439"/>
    <w:rsid w:val="00950BE8"/>
    <w:rsid w:val="009510EA"/>
    <w:rsid w:val="00951299"/>
    <w:rsid w:val="00952848"/>
    <w:rsid w:val="00953AAB"/>
    <w:rsid w:val="009554CB"/>
    <w:rsid w:val="00955525"/>
    <w:rsid w:val="009555F2"/>
    <w:rsid w:val="009558A6"/>
    <w:rsid w:val="0095680A"/>
    <w:rsid w:val="00956F6A"/>
    <w:rsid w:val="009628AB"/>
    <w:rsid w:val="009638A7"/>
    <w:rsid w:val="00963D1F"/>
    <w:rsid w:val="009641B3"/>
    <w:rsid w:val="0096523B"/>
    <w:rsid w:val="009667BB"/>
    <w:rsid w:val="00966910"/>
    <w:rsid w:val="00966DC3"/>
    <w:rsid w:val="009672BB"/>
    <w:rsid w:val="009678A7"/>
    <w:rsid w:val="00967E17"/>
    <w:rsid w:val="009706E0"/>
    <w:rsid w:val="0097240A"/>
    <w:rsid w:val="009736E6"/>
    <w:rsid w:val="009747CB"/>
    <w:rsid w:val="00974BDB"/>
    <w:rsid w:val="00974C9B"/>
    <w:rsid w:val="0097569D"/>
    <w:rsid w:val="00975ED7"/>
    <w:rsid w:val="00982735"/>
    <w:rsid w:val="00982892"/>
    <w:rsid w:val="009848B1"/>
    <w:rsid w:val="0098708D"/>
    <w:rsid w:val="009874AB"/>
    <w:rsid w:val="00987982"/>
    <w:rsid w:val="00990186"/>
    <w:rsid w:val="00992032"/>
    <w:rsid w:val="009933BF"/>
    <w:rsid w:val="00993F68"/>
    <w:rsid w:val="00995A91"/>
    <w:rsid w:val="0099688D"/>
    <w:rsid w:val="00996E73"/>
    <w:rsid w:val="009A0E31"/>
    <w:rsid w:val="009A1DF6"/>
    <w:rsid w:val="009A2A5E"/>
    <w:rsid w:val="009A36EB"/>
    <w:rsid w:val="009A576C"/>
    <w:rsid w:val="009A5D68"/>
    <w:rsid w:val="009A5D77"/>
    <w:rsid w:val="009B0B1D"/>
    <w:rsid w:val="009B354C"/>
    <w:rsid w:val="009B42F3"/>
    <w:rsid w:val="009B5BB6"/>
    <w:rsid w:val="009B5EEB"/>
    <w:rsid w:val="009B63CF"/>
    <w:rsid w:val="009B7665"/>
    <w:rsid w:val="009C03BD"/>
    <w:rsid w:val="009C0AB8"/>
    <w:rsid w:val="009C0C05"/>
    <w:rsid w:val="009C1138"/>
    <w:rsid w:val="009C1211"/>
    <w:rsid w:val="009C1481"/>
    <w:rsid w:val="009C4BA4"/>
    <w:rsid w:val="009C4DD4"/>
    <w:rsid w:val="009C58B5"/>
    <w:rsid w:val="009D04E4"/>
    <w:rsid w:val="009D31E6"/>
    <w:rsid w:val="009D5053"/>
    <w:rsid w:val="009D5D7F"/>
    <w:rsid w:val="009D7F3E"/>
    <w:rsid w:val="009E10B7"/>
    <w:rsid w:val="009E2BE8"/>
    <w:rsid w:val="009E2CE6"/>
    <w:rsid w:val="009E3630"/>
    <w:rsid w:val="009E67FB"/>
    <w:rsid w:val="009E6B9C"/>
    <w:rsid w:val="009E6F5F"/>
    <w:rsid w:val="009E77B0"/>
    <w:rsid w:val="009F09B9"/>
    <w:rsid w:val="009F1078"/>
    <w:rsid w:val="009F1DB7"/>
    <w:rsid w:val="009F29CE"/>
    <w:rsid w:val="009F369C"/>
    <w:rsid w:val="009F49B3"/>
    <w:rsid w:val="009F5026"/>
    <w:rsid w:val="009F6F02"/>
    <w:rsid w:val="009F71A2"/>
    <w:rsid w:val="009F78CD"/>
    <w:rsid w:val="00A00541"/>
    <w:rsid w:val="00A0165C"/>
    <w:rsid w:val="00A0409D"/>
    <w:rsid w:val="00A04183"/>
    <w:rsid w:val="00A04964"/>
    <w:rsid w:val="00A0588F"/>
    <w:rsid w:val="00A05B8A"/>
    <w:rsid w:val="00A06644"/>
    <w:rsid w:val="00A07EC4"/>
    <w:rsid w:val="00A10CFE"/>
    <w:rsid w:val="00A1158D"/>
    <w:rsid w:val="00A12ABC"/>
    <w:rsid w:val="00A12F28"/>
    <w:rsid w:val="00A146D0"/>
    <w:rsid w:val="00A14BDD"/>
    <w:rsid w:val="00A15401"/>
    <w:rsid w:val="00A15490"/>
    <w:rsid w:val="00A17BC4"/>
    <w:rsid w:val="00A17DC3"/>
    <w:rsid w:val="00A17F2F"/>
    <w:rsid w:val="00A20A75"/>
    <w:rsid w:val="00A20C59"/>
    <w:rsid w:val="00A21DCB"/>
    <w:rsid w:val="00A233AB"/>
    <w:rsid w:val="00A23592"/>
    <w:rsid w:val="00A24124"/>
    <w:rsid w:val="00A24AA0"/>
    <w:rsid w:val="00A24AEB"/>
    <w:rsid w:val="00A25893"/>
    <w:rsid w:val="00A25F29"/>
    <w:rsid w:val="00A262F7"/>
    <w:rsid w:val="00A277AD"/>
    <w:rsid w:val="00A27820"/>
    <w:rsid w:val="00A3081C"/>
    <w:rsid w:val="00A32454"/>
    <w:rsid w:val="00A339D2"/>
    <w:rsid w:val="00A34FBB"/>
    <w:rsid w:val="00A37BAC"/>
    <w:rsid w:val="00A407A5"/>
    <w:rsid w:val="00A40956"/>
    <w:rsid w:val="00A415BF"/>
    <w:rsid w:val="00A421D2"/>
    <w:rsid w:val="00A43321"/>
    <w:rsid w:val="00A44958"/>
    <w:rsid w:val="00A460AE"/>
    <w:rsid w:val="00A504B8"/>
    <w:rsid w:val="00A50D76"/>
    <w:rsid w:val="00A51034"/>
    <w:rsid w:val="00A51DDA"/>
    <w:rsid w:val="00A529F2"/>
    <w:rsid w:val="00A531D7"/>
    <w:rsid w:val="00A54589"/>
    <w:rsid w:val="00A5477D"/>
    <w:rsid w:val="00A54D44"/>
    <w:rsid w:val="00A551FB"/>
    <w:rsid w:val="00A56495"/>
    <w:rsid w:val="00A567FC"/>
    <w:rsid w:val="00A57C6B"/>
    <w:rsid w:val="00A57CA1"/>
    <w:rsid w:val="00A60A29"/>
    <w:rsid w:val="00A61445"/>
    <w:rsid w:val="00A61F6D"/>
    <w:rsid w:val="00A633BF"/>
    <w:rsid w:val="00A6353A"/>
    <w:rsid w:val="00A6500E"/>
    <w:rsid w:val="00A65129"/>
    <w:rsid w:val="00A656F7"/>
    <w:rsid w:val="00A65ED5"/>
    <w:rsid w:val="00A6625B"/>
    <w:rsid w:val="00A704F3"/>
    <w:rsid w:val="00A70952"/>
    <w:rsid w:val="00A711FA"/>
    <w:rsid w:val="00A74EA5"/>
    <w:rsid w:val="00A75877"/>
    <w:rsid w:val="00A76AFD"/>
    <w:rsid w:val="00A775A5"/>
    <w:rsid w:val="00A80963"/>
    <w:rsid w:val="00A815A8"/>
    <w:rsid w:val="00A83F62"/>
    <w:rsid w:val="00A846D9"/>
    <w:rsid w:val="00A84C75"/>
    <w:rsid w:val="00A852C1"/>
    <w:rsid w:val="00A85485"/>
    <w:rsid w:val="00A85901"/>
    <w:rsid w:val="00A85AC8"/>
    <w:rsid w:val="00A85D2F"/>
    <w:rsid w:val="00A8671B"/>
    <w:rsid w:val="00A87994"/>
    <w:rsid w:val="00A90BAF"/>
    <w:rsid w:val="00A92197"/>
    <w:rsid w:val="00A92FC3"/>
    <w:rsid w:val="00A94087"/>
    <w:rsid w:val="00A94818"/>
    <w:rsid w:val="00A94BF3"/>
    <w:rsid w:val="00A961A0"/>
    <w:rsid w:val="00A96A9E"/>
    <w:rsid w:val="00A96B1A"/>
    <w:rsid w:val="00A971A8"/>
    <w:rsid w:val="00AA080C"/>
    <w:rsid w:val="00AA0CE9"/>
    <w:rsid w:val="00AA3151"/>
    <w:rsid w:val="00AA4C6B"/>
    <w:rsid w:val="00AA561D"/>
    <w:rsid w:val="00AA647C"/>
    <w:rsid w:val="00AA7F38"/>
    <w:rsid w:val="00AA7FCA"/>
    <w:rsid w:val="00AB0BFA"/>
    <w:rsid w:val="00AB1933"/>
    <w:rsid w:val="00AB2908"/>
    <w:rsid w:val="00AB3595"/>
    <w:rsid w:val="00AB605C"/>
    <w:rsid w:val="00AB75D3"/>
    <w:rsid w:val="00AC09CC"/>
    <w:rsid w:val="00AC27F2"/>
    <w:rsid w:val="00AC2DC3"/>
    <w:rsid w:val="00AC3F2C"/>
    <w:rsid w:val="00AC434B"/>
    <w:rsid w:val="00AC66C9"/>
    <w:rsid w:val="00AD15CB"/>
    <w:rsid w:val="00AD2FB9"/>
    <w:rsid w:val="00AD334D"/>
    <w:rsid w:val="00AD346F"/>
    <w:rsid w:val="00AD3E80"/>
    <w:rsid w:val="00AD5857"/>
    <w:rsid w:val="00AD66C6"/>
    <w:rsid w:val="00AD6E96"/>
    <w:rsid w:val="00AE0B87"/>
    <w:rsid w:val="00AE0CD8"/>
    <w:rsid w:val="00AE22C0"/>
    <w:rsid w:val="00AE2484"/>
    <w:rsid w:val="00AE45FE"/>
    <w:rsid w:val="00AE50C2"/>
    <w:rsid w:val="00AE7757"/>
    <w:rsid w:val="00AF0692"/>
    <w:rsid w:val="00AF0CDF"/>
    <w:rsid w:val="00AF13C7"/>
    <w:rsid w:val="00AF1DCF"/>
    <w:rsid w:val="00AF28CF"/>
    <w:rsid w:val="00AF2E02"/>
    <w:rsid w:val="00AF358A"/>
    <w:rsid w:val="00AF500E"/>
    <w:rsid w:val="00AF519D"/>
    <w:rsid w:val="00AF59E2"/>
    <w:rsid w:val="00AF7B96"/>
    <w:rsid w:val="00B00F9D"/>
    <w:rsid w:val="00B012A7"/>
    <w:rsid w:val="00B01D32"/>
    <w:rsid w:val="00B05463"/>
    <w:rsid w:val="00B071B5"/>
    <w:rsid w:val="00B1021B"/>
    <w:rsid w:val="00B10E91"/>
    <w:rsid w:val="00B11475"/>
    <w:rsid w:val="00B114A9"/>
    <w:rsid w:val="00B128F5"/>
    <w:rsid w:val="00B12FDA"/>
    <w:rsid w:val="00B14979"/>
    <w:rsid w:val="00B177AC"/>
    <w:rsid w:val="00B203E1"/>
    <w:rsid w:val="00B206DE"/>
    <w:rsid w:val="00B2234F"/>
    <w:rsid w:val="00B32520"/>
    <w:rsid w:val="00B34CB1"/>
    <w:rsid w:val="00B35C75"/>
    <w:rsid w:val="00B35E59"/>
    <w:rsid w:val="00B36A35"/>
    <w:rsid w:val="00B4165D"/>
    <w:rsid w:val="00B45383"/>
    <w:rsid w:val="00B453FB"/>
    <w:rsid w:val="00B45994"/>
    <w:rsid w:val="00B4666B"/>
    <w:rsid w:val="00B476E2"/>
    <w:rsid w:val="00B513A5"/>
    <w:rsid w:val="00B51D46"/>
    <w:rsid w:val="00B54451"/>
    <w:rsid w:val="00B546BE"/>
    <w:rsid w:val="00B55164"/>
    <w:rsid w:val="00B56475"/>
    <w:rsid w:val="00B5663F"/>
    <w:rsid w:val="00B5678F"/>
    <w:rsid w:val="00B6222C"/>
    <w:rsid w:val="00B62EFC"/>
    <w:rsid w:val="00B641CB"/>
    <w:rsid w:val="00B664A6"/>
    <w:rsid w:val="00B664E1"/>
    <w:rsid w:val="00B7279C"/>
    <w:rsid w:val="00B727E9"/>
    <w:rsid w:val="00B735BD"/>
    <w:rsid w:val="00B74F81"/>
    <w:rsid w:val="00B75C87"/>
    <w:rsid w:val="00B7797F"/>
    <w:rsid w:val="00B85889"/>
    <w:rsid w:val="00B85D28"/>
    <w:rsid w:val="00B9012B"/>
    <w:rsid w:val="00B9093A"/>
    <w:rsid w:val="00B913EC"/>
    <w:rsid w:val="00B914E5"/>
    <w:rsid w:val="00B91EE7"/>
    <w:rsid w:val="00B921B0"/>
    <w:rsid w:val="00B929BF"/>
    <w:rsid w:val="00B93B76"/>
    <w:rsid w:val="00B946DE"/>
    <w:rsid w:val="00B95D7D"/>
    <w:rsid w:val="00B960DC"/>
    <w:rsid w:val="00B9667C"/>
    <w:rsid w:val="00B96CFA"/>
    <w:rsid w:val="00BA0B79"/>
    <w:rsid w:val="00BA1ADB"/>
    <w:rsid w:val="00BA1DA5"/>
    <w:rsid w:val="00BA2419"/>
    <w:rsid w:val="00BA300B"/>
    <w:rsid w:val="00BA3419"/>
    <w:rsid w:val="00BA34F5"/>
    <w:rsid w:val="00BA4846"/>
    <w:rsid w:val="00BA4F69"/>
    <w:rsid w:val="00BA62B2"/>
    <w:rsid w:val="00BA63C7"/>
    <w:rsid w:val="00BA6B97"/>
    <w:rsid w:val="00BA778C"/>
    <w:rsid w:val="00BA79DF"/>
    <w:rsid w:val="00BB1DD0"/>
    <w:rsid w:val="00BB27C5"/>
    <w:rsid w:val="00BB2EA3"/>
    <w:rsid w:val="00BB4065"/>
    <w:rsid w:val="00BB6817"/>
    <w:rsid w:val="00BB70B9"/>
    <w:rsid w:val="00BB7190"/>
    <w:rsid w:val="00BC0091"/>
    <w:rsid w:val="00BC3E17"/>
    <w:rsid w:val="00BC40A8"/>
    <w:rsid w:val="00BC53B0"/>
    <w:rsid w:val="00BD089B"/>
    <w:rsid w:val="00BD0EDA"/>
    <w:rsid w:val="00BD0F8F"/>
    <w:rsid w:val="00BD1412"/>
    <w:rsid w:val="00BD150A"/>
    <w:rsid w:val="00BD2232"/>
    <w:rsid w:val="00BD226F"/>
    <w:rsid w:val="00BD4E74"/>
    <w:rsid w:val="00BD556C"/>
    <w:rsid w:val="00BD7337"/>
    <w:rsid w:val="00BE1348"/>
    <w:rsid w:val="00BE14A8"/>
    <w:rsid w:val="00BE17A2"/>
    <w:rsid w:val="00BE1873"/>
    <w:rsid w:val="00BE1E26"/>
    <w:rsid w:val="00BE28D6"/>
    <w:rsid w:val="00BE2A9A"/>
    <w:rsid w:val="00BE3319"/>
    <w:rsid w:val="00BE4998"/>
    <w:rsid w:val="00BE4B5B"/>
    <w:rsid w:val="00BE4FF8"/>
    <w:rsid w:val="00BE5766"/>
    <w:rsid w:val="00BE6089"/>
    <w:rsid w:val="00BE7F06"/>
    <w:rsid w:val="00BF092C"/>
    <w:rsid w:val="00BF0B7F"/>
    <w:rsid w:val="00BF322D"/>
    <w:rsid w:val="00BF3CDB"/>
    <w:rsid w:val="00BF5182"/>
    <w:rsid w:val="00BF7851"/>
    <w:rsid w:val="00C001A6"/>
    <w:rsid w:val="00C00C00"/>
    <w:rsid w:val="00C038AA"/>
    <w:rsid w:val="00C03D81"/>
    <w:rsid w:val="00C0764A"/>
    <w:rsid w:val="00C10DF5"/>
    <w:rsid w:val="00C11250"/>
    <w:rsid w:val="00C11466"/>
    <w:rsid w:val="00C1267A"/>
    <w:rsid w:val="00C131EA"/>
    <w:rsid w:val="00C13AE6"/>
    <w:rsid w:val="00C13E8B"/>
    <w:rsid w:val="00C14BC1"/>
    <w:rsid w:val="00C14C75"/>
    <w:rsid w:val="00C169C8"/>
    <w:rsid w:val="00C16B82"/>
    <w:rsid w:val="00C16BB7"/>
    <w:rsid w:val="00C17712"/>
    <w:rsid w:val="00C225E5"/>
    <w:rsid w:val="00C23726"/>
    <w:rsid w:val="00C2377B"/>
    <w:rsid w:val="00C24890"/>
    <w:rsid w:val="00C24DEE"/>
    <w:rsid w:val="00C26346"/>
    <w:rsid w:val="00C26460"/>
    <w:rsid w:val="00C26F63"/>
    <w:rsid w:val="00C276F8"/>
    <w:rsid w:val="00C277F4"/>
    <w:rsid w:val="00C27A1D"/>
    <w:rsid w:val="00C27FDE"/>
    <w:rsid w:val="00C35785"/>
    <w:rsid w:val="00C3758D"/>
    <w:rsid w:val="00C37865"/>
    <w:rsid w:val="00C37F85"/>
    <w:rsid w:val="00C41A8C"/>
    <w:rsid w:val="00C424B8"/>
    <w:rsid w:val="00C43989"/>
    <w:rsid w:val="00C43ACE"/>
    <w:rsid w:val="00C44050"/>
    <w:rsid w:val="00C46741"/>
    <w:rsid w:val="00C46819"/>
    <w:rsid w:val="00C50CBA"/>
    <w:rsid w:val="00C522E1"/>
    <w:rsid w:val="00C524E0"/>
    <w:rsid w:val="00C52C50"/>
    <w:rsid w:val="00C53624"/>
    <w:rsid w:val="00C55059"/>
    <w:rsid w:val="00C55DBD"/>
    <w:rsid w:val="00C60A08"/>
    <w:rsid w:val="00C60FC2"/>
    <w:rsid w:val="00C6143A"/>
    <w:rsid w:val="00C61709"/>
    <w:rsid w:val="00C61923"/>
    <w:rsid w:val="00C61FFD"/>
    <w:rsid w:val="00C62134"/>
    <w:rsid w:val="00C62221"/>
    <w:rsid w:val="00C62AEE"/>
    <w:rsid w:val="00C64456"/>
    <w:rsid w:val="00C6727E"/>
    <w:rsid w:val="00C708FF"/>
    <w:rsid w:val="00C72178"/>
    <w:rsid w:val="00C72BCC"/>
    <w:rsid w:val="00C73232"/>
    <w:rsid w:val="00C75A63"/>
    <w:rsid w:val="00C7667C"/>
    <w:rsid w:val="00C7669C"/>
    <w:rsid w:val="00C772BC"/>
    <w:rsid w:val="00C77546"/>
    <w:rsid w:val="00C80050"/>
    <w:rsid w:val="00C809D4"/>
    <w:rsid w:val="00C812C8"/>
    <w:rsid w:val="00C840BE"/>
    <w:rsid w:val="00C85369"/>
    <w:rsid w:val="00C85CB4"/>
    <w:rsid w:val="00C85F1A"/>
    <w:rsid w:val="00C9060A"/>
    <w:rsid w:val="00C91AE3"/>
    <w:rsid w:val="00C91BBF"/>
    <w:rsid w:val="00C91DAA"/>
    <w:rsid w:val="00C93343"/>
    <w:rsid w:val="00C93D7D"/>
    <w:rsid w:val="00C9576E"/>
    <w:rsid w:val="00C95E73"/>
    <w:rsid w:val="00C9651A"/>
    <w:rsid w:val="00C96797"/>
    <w:rsid w:val="00CA0A52"/>
    <w:rsid w:val="00CA1D22"/>
    <w:rsid w:val="00CA2577"/>
    <w:rsid w:val="00CA3A19"/>
    <w:rsid w:val="00CA672E"/>
    <w:rsid w:val="00CB0B3F"/>
    <w:rsid w:val="00CB0D2C"/>
    <w:rsid w:val="00CB1124"/>
    <w:rsid w:val="00CB2C05"/>
    <w:rsid w:val="00CB4976"/>
    <w:rsid w:val="00CB5710"/>
    <w:rsid w:val="00CB5897"/>
    <w:rsid w:val="00CB5F9D"/>
    <w:rsid w:val="00CB636F"/>
    <w:rsid w:val="00CB7806"/>
    <w:rsid w:val="00CB7F1E"/>
    <w:rsid w:val="00CC087A"/>
    <w:rsid w:val="00CC1C58"/>
    <w:rsid w:val="00CC2537"/>
    <w:rsid w:val="00CD0583"/>
    <w:rsid w:val="00CD0A76"/>
    <w:rsid w:val="00CD1415"/>
    <w:rsid w:val="00CD1742"/>
    <w:rsid w:val="00CD19A6"/>
    <w:rsid w:val="00CD275F"/>
    <w:rsid w:val="00CD5EC9"/>
    <w:rsid w:val="00CD7D1E"/>
    <w:rsid w:val="00CE1B22"/>
    <w:rsid w:val="00CE20F4"/>
    <w:rsid w:val="00CE3656"/>
    <w:rsid w:val="00CE3BDD"/>
    <w:rsid w:val="00CE3FCC"/>
    <w:rsid w:val="00CE5D15"/>
    <w:rsid w:val="00CE6B08"/>
    <w:rsid w:val="00CF0388"/>
    <w:rsid w:val="00CF10F4"/>
    <w:rsid w:val="00CF224D"/>
    <w:rsid w:val="00CF262F"/>
    <w:rsid w:val="00CF482C"/>
    <w:rsid w:val="00CF4A9F"/>
    <w:rsid w:val="00CF4EEB"/>
    <w:rsid w:val="00CF5ECC"/>
    <w:rsid w:val="00CF5F09"/>
    <w:rsid w:val="00CF6D67"/>
    <w:rsid w:val="00D0020E"/>
    <w:rsid w:val="00D0143B"/>
    <w:rsid w:val="00D014D5"/>
    <w:rsid w:val="00D01B15"/>
    <w:rsid w:val="00D02DDC"/>
    <w:rsid w:val="00D04478"/>
    <w:rsid w:val="00D10BF8"/>
    <w:rsid w:val="00D11C2B"/>
    <w:rsid w:val="00D136A4"/>
    <w:rsid w:val="00D1551C"/>
    <w:rsid w:val="00D16B77"/>
    <w:rsid w:val="00D172F6"/>
    <w:rsid w:val="00D1764E"/>
    <w:rsid w:val="00D17847"/>
    <w:rsid w:val="00D203FB"/>
    <w:rsid w:val="00D2121D"/>
    <w:rsid w:val="00D2190F"/>
    <w:rsid w:val="00D21FFA"/>
    <w:rsid w:val="00D2312D"/>
    <w:rsid w:val="00D2330C"/>
    <w:rsid w:val="00D2333A"/>
    <w:rsid w:val="00D25994"/>
    <w:rsid w:val="00D263A7"/>
    <w:rsid w:val="00D30BF0"/>
    <w:rsid w:val="00D3145A"/>
    <w:rsid w:val="00D31476"/>
    <w:rsid w:val="00D31B85"/>
    <w:rsid w:val="00D32499"/>
    <w:rsid w:val="00D343F3"/>
    <w:rsid w:val="00D3594C"/>
    <w:rsid w:val="00D362EE"/>
    <w:rsid w:val="00D36A31"/>
    <w:rsid w:val="00D37466"/>
    <w:rsid w:val="00D40ADB"/>
    <w:rsid w:val="00D42F00"/>
    <w:rsid w:val="00D44C8C"/>
    <w:rsid w:val="00D45831"/>
    <w:rsid w:val="00D45FF5"/>
    <w:rsid w:val="00D47215"/>
    <w:rsid w:val="00D54229"/>
    <w:rsid w:val="00D556A0"/>
    <w:rsid w:val="00D57584"/>
    <w:rsid w:val="00D5765E"/>
    <w:rsid w:val="00D57D53"/>
    <w:rsid w:val="00D6019F"/>
    <w:rsid w:val="00D601CD"/>
    <w:rsid w:val="00D61659"/>
    <w:rsid w:val="00D61A0D"/>
    <w:rsid w:val="00D6334B"/>
    <w:rsid w:val="00D63E20"/>
    <w:rsid w:val="00D651AC"/>
    <w:rsid w:val="00D665F4"/>
    <w:rsid w:val="00D6678F"/>
    <w:rsid w:val="00D671F4"/>
    <w:rsid w:val="00D71609"/>
    <w:rsid w:val="00D71B35"/>
    <w:rsid w:val="00D721D9"/>
    <w:rsid w:val="00D72B1A"/>
    <w:rsid w:val="00D75EA5"/>
    <w:rsid w:val="00D76F2D"/>
    <w:rsid w:val="00D80EE2"/>
    <w:rsid w:val="00D82E97"/>
    <w:rsid w:val="00D83A4F"/>
    <w:rsid w:val="00D84480"/>
    <w:rsid w:val="00D85305"/>
    <w:rsid w:val="00D8604D"/>
    <w:rsid w:val="00D86D76"/>
    <w:rsid w:val="00D871C0"/>
    <w:rsid w:val="00D90393"/>
    <w:rsid w:val="00D90958"/>
    <w:rsid w:val="00D90F9A"/>
    <w:rsid w:val="00D91938"/>
    <w:rsid w:val="00D95B4B"/>
    <w:rsid w:val="00D96BBD"/>
    <w:rsid w:val="00D97939"/>
    <w:rsid w:val="00DA02CF"/>
    <w:rsid w:val="00DA1183"/>
    <w:rsid w:val="00DA2F52"/>
    <w:rsid w:val="00DA31BC"/>
    <w:rsid w:val="00DA360E"/>
    <w:rsid w:val="00DA3B1A"/>
    <w:rsid w:val="00DA4E7C"/>
    <w:rsid w:val="00DA568D"/>
    <w:rsid w:val="00DA612C"/>
    <w:rsid w:val="00DA6D6F"/>
    <w:rsid w:val="00DA70F4"/>
    <w:rsid w:val="00DA713F"/>
    <w:rsid w:val="00DB1650"/>
    <w:rsid w:val="00DB26A1"/>
    <w:rsid w:val="00DB334D"/>
    <w:rsid w:val="00DB3933"/>
    <w:rsid w:val="00DB5552"/>
    <w:rsid w:val="00DB5EEA"/>
    <w:rsid w:val="00DB6E5B"/>
    <w:rsid w:val="00DB7E20"/>
    <w:rsid w:val="00DC1856"/>
    <w:rsid w:val="00DC3371"/>
    <w:rsid w:val="00DC4080"/>
    <w:rsid w:val="00DC45F1"/>
    <w:rsid w:val="00DC4AD2"/>
    <w:rsid w:val="00DC5471"/>
    <w:rsid w:val="00DC5C79"/>
    <w:rsid w:val="00DD0330"/>
    <w:rsid w:val="00DD11C0"/>
    <w:rsid w:val="00DD1A6E"/>
    <w:rsid w:val="00DD2326"/>
    <w:rsid w:val="00DD2C11"/>
    <w:rsid w:val="00DD375E"/>
    <w:rsid w:val="00DD59CB"/>
    <w:rsid w:val="00DD5C43"/>
    <w:rsid w:val="00DD7482"/>
    <w:rsid w:val="00DE1708"/>
    <w:rsid w:val="00DE2767"/>
    <w:rsid w:val="00DE29A3"/>
    <w:rsid w:val="00DE2A08"/>
    <w:rsid w:val="00DE4F4B"/>
    <w:rsid w:val="00DE7416"/>
    <w:rsid w:val="00DE74E9"/>
    <w:rsid w:val="00DF13E3"/>
    <w:rsid w:val="00DF383F"/>
    <w:rsid w:val="00DF3B43"/>
    <w:rsid w:val="00DF44C9"/>
    <w:rsid w:val="00DF4644"/>
    <w:rsid w:val="00DF6378"/>
    <w:rsid w:val="00DF7417"/>
    <w:rsid w:val="00E01A79"/>
    <w:rsid w:val="00E02855"/>
    <w:rsid w:val="00E03B9A"/>
    <w:rsid w:val="00E04946"/>
    <w:rsid w:val="00E077DF"/>
    <w:rsid w:val="00E111CA"/>
    <w:rsid w:val="00E11CD3"/>
    <w:rsid w:val="00E1218B"/>
    <w:rsid w:val="00E13321"/>
    <w:rsid w:val="00E13A85"/>
    <w:rsid w:val="00E141E8"/>
    <w:rsid w:val="00E14ECF"/>
    <w:rsid w:val="00E153FC"/>
    <w:rsid w:val="00E2228B"/>
    <w:rsid w:val="00E2538D"/>
    <w:rsid w:val="00E25B37"/>
    <w:rsid w:val="00E26273"/>
    <w:rsid w:val="00E26730"/>
    <w:rsid w:val="00E269E5"/>
    <w:rsid w:val="00E26D73"/>
    <w:rsid w:val="00E27C8A"/>
    <w:rsid w:val="00E32DC6"/>
    <w:rsid w:val="00E32EE3"/>
    <w:rsid w:val="00E337AB"/>
    <w:rsid w:val="00E33DC4"/>
    <w:rsid w:val="00E33EF0"/>
    <w:rsid w:val="00E346A2"/>
    <w:rsid w:val="00E35479"/>
    <w:rsid w:val="00E415FA"/>
    <w:rsid w:val="00E41738"/>
    <w:rsid w:val="00E41EA7"/>
    <w:rsid w:val="00E41F73"/>
    <w:rsid w:val="00E41FE3"/>
    <w:rsid w:val="00E4375F"/>
    <w:rsid w:val="00E44DC7"/>
    <w:rsid w:val="00E44E25"/>
    <w:rsid w:val="00E45F97"/>
    <w:rsid w:val="00E5062F"/>
    <w:rsid w:val="00E50908"/>
    <w:rsid w:val="00E510F0"/>
    <w:rsid w:val="00E512AF"/>
    <w:rsid w:val="00E517AE"/>
    <w:rsid w:val="00E51E31"/>
    <w:rsid w:val="00E53447"/>
    <w:rsid w:val="00E53FB3"/>
    <w:rsid w:val="00E54E32"/>
    <w:rsid w:val="00E55812"/>
    <w:rsid w:val="00E56E52"/>
    <w:rsid w:val="00E57333"/>
    <w:rsid w:val="00E61714"/>
    <w:rsid w:val="00E62312"/>
    <w:rsid w:val="00E629F8"/>
    <w:rsid w:val="00E63065"/>
    <w:rsid w:val="00E65796"/>
    <w:rsid w:val="00E67669"/>
    <w:rsid w:val="00E67AE8"/>
    <w:rsid w:val="00E70854"/>
    <w:rsid w:val="00E71C61"/>
    <w:rsid w:val="00E72071"/>
    <w:rsid w:val="00E7251B"/>
    <w:rsid w:val="00E72F87"/>
    <w:rsid w:val="00E73DBA"/>
    <w:rsid w:val="00E7581C"/>
    <w:rsid w:val="00E7635A"/>
    <w:rsid w:val="00E77676"/>
    <w:rsid w:val="00E8113B"/>
    <w:rsid w:val="00E82A75"/>
    <w:rsid w:val="00E837BD"/>
    <w:rsid w:val="00E83D8F"/>
    <w:rsid w:val="00E83E2D"/>
    <w:rsid w:val="00E878AD"/>
    <w:rsid w:val="00E9110E"/>
    <w:rsid w:val="00E94E30"/>
    <w:rsid w:val="00E94EC4"/>
    <w:rsid w:val="00E95166"/>
    <w:rsid w:val="00E95D34"/>
    <w:rsid w:val="00EA054D"/>
    <w:rsid w:val="00EA071F"/>
    <w:rsid w:val="00EA0CB2"/>
    <w:rsid w:val="00EA0F8A"/>
    <w:rsid w:val="00EA1581"/>
    <w:rsid w:val="00EA1FCC"/>
    <w:rsid w:val="00EA37C9"/>
    <w:rsid w:val="00EA3978"/>
    <w:rsid w:val="00EA3C0C"/>
    <w:rsid w:val="00EA4927"/>
    <w:rsid w:val="00EA6B5A"/>
    <w:rsid w:val="00EB04A6"/>
    <w:rsid w:val="00EB31F7"/>
    <w:rsid w:val="00EB3605"/>
    <w:rsid w:val="00EB5C5E"/>
    <w:rsid w:val="00EB78C5"/>
    <w:rsid w:val="00EC0D59"/>
    <w:rsid w:val="00EC2458"/>
    <w:rsid w:val="00EC2C33"/>
    <w:rsid w:val="00EC5AFB"/>
    <w:rsid w:val="00EC5F9D"/>
    <w:rsid w:val="00EC6143"/>
    <w:rsid w:val="00EC6477"/>
    <w:rsid w:val="00EC6743"/>
    <w:rsid w:val="00EC7AB2"/>
    <w:rsid w:val="00ED0B94"/>
    <w:rsid w:val="00ED0F53"/>
    <w:rsid w:val="00ED3BFF"/>
    <w:rsid w:val="00ED5163"/>
    <w:rsid w:val="00ED52D0"/>
    <w:rsid w:val="00ED6C70"/>
    <w:rsid w:val="00ED6FE9"/>
    <w:rsid w:val="00ED7682"/>
    <w:rsid w:val="00EE0221"/>
    <w:rsid w:val="00EE22A3"/>
    <w:rsid w:val="00EE2D5E"/>
    <w:rsid w:val="00EE2D6B"/>
    <w:rsid w:val="00EE2EDD"/>
    <w:rsid w:val="00EE31F8"/>
    <w:rsid w:val="00EE3350"/>
    <w:rsid w:val="00EE39E5"/>
    <w:rsid w:val="00EE4362"/>
    <w:rsid w:val="00EE45D4"/>
    <w:rsid w:val="00EE6305"/>
    <w:rsid w:val="00EE726A"/>
    <w:rsid w:val="00EE7C97"/>
    <w:rsid w:val="00EF0C41"/>
    <w:rsid w:val="00EF174E"/>
    <w:rsid w:val="00EF26B0"/>
    <w:rsid w:val="00EF3635"/>
    <w:rsid w:val="00EF4999"/>
    <w:rsid w:val="00EF4AA3"/>
    <w:rsid w:val="00EF5F82"/>
    <w:rsid w:val="00F06297"/>
    <w:rsid w:val="00F064D9"/>
    <w:rsid w:val="00F13B5F"/>
    <w:rsid w:val="00F15B95"/>
    <w:rsid w:val="00F15E86"/>
    <w:rsid w:val="00F2103C"/>
    <w:rsid w:val="00F225E0"/>
    <w:rsid w:val="00F22D29"/>
    <w:rsid w:val="00F23AFD"/>
    <w:rsid w:val="00F2422A"/>
    <w:rsid w:val="00F244FB"/>
    <w:rsid w:val="00F25552"/>
    <w:rsid w:val="00F256DB"/>
    <w:rsid w:val="00F25A53"/>
    <w:rsid w:val="00F25C7F"/>
    <w:rsid w:val="00F27B90"/>
    <w:rsid w:val="00F30B8B"/>
    <w:rsid w:val="00F31543"/>
    <w:rsid w:val="00F336EF"/>
    <w:rsid w:val="00F437F2"/>
    <w:rsid w:val="00F43E12"/>
    <w:rsid w:val="00F440EA"/>
    <w:rsid w:val="00F44A01"/>
    <w:rsid w:val="00F45D34"/>
    <w:rsid w:val="00F47383"/>
    <w:rsid w:val="00F4740A"/>
    <w:rsid w:val="00F47FA8"/>
    <w:rsid w:val="00F50469"/>
    <w:rsid w:val="00F504A8"/>
    <w:rsid w:val="00F50639"/>
    <w:rsid w:val="00F5204A"/>
    <w:rsid w:val="00F52B0B"/>
    <w:rsid w:val="00F52C7B"/>
    <w:rsid w:val="00F53FEE"/>
    <w:rsid w:val="00F541EC"/>
    <w:rsid w:val="00F54CA2"/>
    <w:rsid w:val="00F5531D"/>
    <w:rsid w:val="00F5755D"/>
    <w:rsid w:val="00F57B16"/>
    <w:rsid w:val="00F602D2"/>
    <w:rsid w:val="00F60901"/>
    <w:rsid w:val="00F61869"/>
    <w:rsid w:val="00F62670"/>
    <w:rsid w:val="00F63DC8"/>
    <w:rsid w:val="00F6422D"/>
    <w:rsid w:val="00F657F8"/>
    <w:rsid w:val="00F66BAC"/>
    <w:rsid w:val="00F67F00"/>
    <w:rsid w:val="00F67F82"/>
    <w:rsid w:val="00F70B59"/>
    <w:rsid w:val="00F70E33"/>
    <w:rsid w:val="00F70F3F"/>
    <w:rsid w:val="00F7288F"/>
    <w:rsid w:val="00F72F36"/>
    <w:rsid w:val="00F739F1"/>
    <w:rsid w:val="00F73A74"/>
    <w:rsid w:val="00F742E9"/>
    <w:rsid w:val="00F75979"/>
    <w:rsid w:val="00F75BAB"/>
    <w:rsid w:val="00F80C21"/>
    <w:rsid w:val="00F81D1C"/>
    <w:rsid w:val="00F82157"/>
    <w:rsid w:val="00F82DE2"/>
    <w:rsid w:val="00F8350C"/>
    <w:rsid w:val="00F85100"/>
    <w:rsid w:val="00F85E2F"/>
    <w:rsid w:val="00F9476B"/>
    <w:rsid w:val="00F94B19"/>
    <w:rsid w:val="00F94E34"/>
    <w:rsid w:val="00F953E8"/>
    <w:rsid w:val="00F9640C"/>
    <w:rsid w:val="00FA0B83"/>
    <w:rsid w:val="00FA0F38"/>
    <w:rsid w:val="00FA16CB"/>
    <w:rsid w:val="00FA1F97"/>
    <w:rsid w:val="00FA224A"/>
    <w:rsid w:val="00FA3FDD"/>
    <w:rsid w:val="00FA5C81"/>
    <w:rsid w:val="00FB0F8C"/>
    <w:rsid w:val="00FB437E"/>
    <w:rsid w:val="00FB48A3"/>
    <w:rsid w:val="00FB5C6D"/>
    <w:rsid w:val="00FB6050"/>
    <w:rsid w:val="00FB772D"/>
    <w:rsid w:val="00FB7844"/>
    <w:rsid w:val="00FB7ED1"/>
    <w:rsid w:val="00FC1A5F"/>
    <w:rsid w:val="00FC2027"/>
    <w:rsid w:val="00FC335C"/>
    <w:rsid w:val="00FC3D02"/>
    <w:rsid w:val="00FC5B3C"/>
    <w:rsid w:val="00FD1064"/>
    <w:rsid w:val="00FD1329"/>
    <w:rsid w:val="00FD305B"/>
    <w:rsid w:val="00FD35D4"/>
    <w:rsid w:val="00FD658D"/>
    <w:rsid w:val="00FD73CB"/>
    <w:rsid w:val="00FD7689"/>
    <w:rsid w:val="00FD7EB1"/>
    <w:rsid w:val="00FE0189"/>
    <w:rsid w:val="00FE2233"/>
    <w:rsid w:val="00FE3F5E"/>
    <w:rsid w:val="00FE480A"/>
    <w:rsid w:val="00FE53B5"/>
    <w:rsid w:val="00FE5B93"/>
    <w:rsid w:val="00FE65E1"/>
    <w:rsid w:val="00FE690B"/>
    <w:rsid w:val="00FE6CEB"/>
    <w:rsid w:val="00FE6EA6"/>
    <w:rsid w:val="00FE756C"/>
    <w:rsid w:val="00FF12CB"/>
    <w:rsid w:val="00FF33BB"/>
    <w:rsid w:val="00FF384B"/>
    <w:rsid w:val="00FF4DEC"/>
    <w:rsid w:val="00FF5A78"/>
    <w:rsid w:val="00FF6063"/>
    <w:rsid w:val="00FF6573"/>
    <w:rsid w:val="00FF7E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C438B4"/>
  <w15:docId w15:val="{D7465DB7-EFC1-4324-8801-035C3488D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C37F85"/>
    <w:pPr>
      <w:spacing w:before="180" w:after="180"/>
    </w:pPr>
    <w:rPr>
      <w:rFonts w:ascii="Segoe Pro" w:hAnsi="Segoe Pro"/>
    </w:rPr>
  </w:style>
  <w:style w:type="paragraph" w:styleId="Heading1">
    <w:name w:val="heading 1"/>
    <w:aliases w:val="Lab Heading"/>
    <w:next w:val="Normal"/>
    <w:link w:val="Heading1Char"/>
    <w:uiPriority w:val="9"/>
    <w:qFormat/>
    <w:rsid w:val="00BD150A"/>
    <w:pPr>
      <w:keepNext/>
      <w:pageBreakBefore/>
      <w:spacing w:after="240"/>
      <w:outlineLvl w:val="0"/>
    </w:pPr>
    <w:rPr>
      <w:rFonts w:asciiTheme="minorHAnsi" w:eastAsiaTheme="majorEastAsia" w:hAnsiTheme="minorHAnsi" w:cstheme="majorBidi"/>
      <w:sz w:val="56"/>
      <w:szCs w:val="20"/>
    </w:rPr>
  </w:style>
  <w:style w:type="paragraph" w:styleId="Heading2">
    <w:name w:val="heading 2"/>
    <w:aliases w:val="Section Heading"/>
    <w:basedOn w:val="Heading1"/>
    <w:link w:val="Heading2Char"/>
    <w:rsid w:val="00BD150A"/>
    <w:pPr>
      <w:pageBreakBefore w:val="0"/>
      <w:outlineLvl w:val="1"/>
    </w:pPr>
    <w:rPr>
      <w:sz w:val="40"/>
    </w:rPr>
  </w:style>
  <w:style w:type="paragraph" w:styleId="Heading3">
    <w:name w:val="heading 3"/>
    <w:aliases w:val="Task Heading"/>
    <w:basedOn w:val="Normal"/>
    <w:next w:val="Normal"/>
    <w:link w:val="Heading3Char"/>
    <w:uiPriority w:val="4"/>
    <w:qFormat/>
    <w:rsid w:val="00BD150A"/>
    <w:pPr>
      <w:keepNext/>
      <w:spacing w:before="360"/>
      <w:outlineLvl w:val="2"/>
    </w:pPr>
    <w:rPr>
      <w:rFonts w:eastAsiaTheme="majorEastAsia" w:cstheme="majorBidi"/>
      <w:sz w:val="28"/>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Lab Heading Char"/>
    <w:basedOn w:val="DefaultParagraphFont"/>
    <w:link w:val="Heading1"/>
    <w:uiPriority w:val="9"/>
    <w:rsid w:val="00BD150A"/>
    <w:rPr>
      <w:rFonts w:asciiTheme="minorHAnsi" w:eastAsiaTheme="majorEastAsia" w:hAnsiTheme="minorHAnsi" w:cstheme="majorBidi"/>
      <w:sz w:val="56"/>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14"/>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9F29CE"/>
    <w:pPr>
      <w:numPr>
        <w:numId w:val="15"/>
      </w:numPr>
      <w:ind w:left="510" w:hanging="510"/>
    </w:pPr>
  </w:style>
  <w:style w:type="paragraph" w:customStyle="1" w:styleId="CommentaryImportant">
    <w:name w:val="Commentary Important"/>
    <w:basedOn w:val="Commentary"/>
    <w:next w:val="Step"/>
    <w:rsid w:val="001A1852"/>
    <w:rPr>
      <w:iCs/>
      <w:color w:val="BB141A" w:themeColor="accent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7624D4"/>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7624D4"/>
    <w:rPr>
      <w:rFonts w:ascii="Segoe Pro" w:hAnsi="Segoe Pro"/>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aliases w:val="Section Heading Char"/>
    <w:basedOn w:val="DefaultParagraphFont"/>
    <w:link w:val="Heading2"/>
    <w:rsid w:val="00BD150A"/>
    <w:rPr>
      <w:rFonts w:asciiTheme="minorHAnsi" w:eastAsiaTheme="majorEastAsia" w:hAnsiTheme="minorHAnsi" w:cstheme="majorBidi"/>
      <w:sz w:val="40"/>
      <w:szCs w:val="20"/>
    </w:rPr>
  </w:style>
  <w:style w:type="character" w:customStyle="1" w:styleId="Heading3Char">
    <w:name w:val="Heading 3 Char"/>
    <w:aliases w:val="Task Heading Char"/>
    <w:basedOn w:val="DefaultParagraphFont"/>
    <w:link w:val="Heading3"/>
    <w:uiPriority w:val="4"/>
    <w:rsid w:val="00BD150A"/>
    <w:rPr>
      <w:rFonts w:ascii="Segoe Pro" w:eastAsiaTheme="majorEastAsia" w:hAnsi="Segoe Pro" w:cstheme="majorBidi"/>
      <w:sz w:val="28"/>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Normal"/>
    <w:qFormat/>
    <w:rsid w:val="00C37F85"/>
    <w:pPr>
      <w:numPr>
        <w:ilvl w:val="1"/>
        <w:numId w:val="17"/>
      </w:numPr>
      <w:pBdr>
        <w:bottom w:val="single" w:sz="2" w:space="1" w:color="C8CDDE"/>
      </w:pBdr>
      <w:shd w:val="clear" w:color="auto" w:fill="EFEFF7"/>
      <w:spacing w:before="120" w:after="0" w:line="276" w:lineRule="auto"/>
      <w:ind w:left="397"/>
    </w:pPr>
    <w:rPr>
      <w:rFonts w:eastAsiaTheme="minorEastAsia"/>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C37F85"/>
    <w:pPr>
      <w:numPr>
        <w:ilvl w:val="1"/>
        <w:numId w:val="18"/>
      </w:numPr>
      <w:pBdr>
        <w:top w:val="single" w:sz="2" w:space="1" w:color="FFFFFF"/>
        <w:bottom w:val="single" w:sz="2" w:space="1" w:color="D5D5D3"/>
      </w:pBdr>
      <w:shd w:val="clear" w:color="auto" w:fill="F7F7FF"/>
      <w:autoSpaceDE w:val="0"/>
      <w:autoSpaceDN w:val="0"/>
      <w:adjustRightInd w:val="0"/>
      <w:spacing w:line="260" w:lineRule="atLeast"/>
      <w:ind w:left="397"/>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9E67FB"/>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semiHidden/>
    <w:unhideWhenUsed/>
    <w:rsid w:val="00740C57"/>
    <w:rPr>
      <w:sz w:val="20"/>
      <w:szCs w:val="20"/>
    </w:rPr>
  </w:style>
  <w:style w:type="character" w:customStyle="1" w:styleId="CommentTextChar">
    <w:name w:val="Comment Text Char"/>
    <w:basedOn w:val="DefaultParagraphFont"/>
    <w:link w:val="CommentText"/>
    <w:uiPriority w:val="99"/>
    <w:semiHidden/>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rsid w:val="009F29CE"/>
    <w:pPr>
      <w:ind w:left="510"/>
    </w:pPr>
  </w:style>
  <w:style w:type="paragraph" w:customStyle="1" w:styleId="StepCommentary">
    <w:name w:val="Step Commentary"/>
    <w:basedOn w:val="Commentary"/>
    <w:next w:val="Step"/>
    <w:rsid w:val="0041240B"/>
    <w:pPr>
      <w:ind w:left="510"/>
    </w:pPr>
    <w:rPr>
      <w:iCs/>
    </w:rPr>
  </w:style>
  <w:style w:type="paragraph" w:customStyle="1" w:styleId="StepCommentaryImportant">
    <w:name w:val="Step Commentary Important"/>
    <w:basedOn w:val="CommentaryImportant"/>
    <w:next w:val="Step"/>
    <w:rsid w:val="0041240B"/>
    <w:pPr>
      <w:ind w:left="510"/>
    </w:pPr>
  </w:style>
  <w:style w:type="paragraph" w:customStyle="1" w:styleId="StepBullet">
    <w:name w:val="Step Bullet"/>
    <w:basedOn w:val="Step"/>
    <w:uiPriority w:val="99"/>
    <w:rsid w:val="009F29CE"/>
    <w:pPr>
      <w:numPr>
        <w:numId w:val="20"/>
      </w:numPr>
      <w:ind w:left="794"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paragraph" w:styleId="ListParagraph">
    <w:name w:val="List Paragraph"/>
    <w:basedOn w:val="Normal"/>
    <w:uiPriority w:val="34"/>
    <w:qFormat/>
    <w:rsid w:val="00EB3605"/>
    <w:pPr>
      <w:ind w:left="720"/>
      <w:contextualSpacing/>
    </w:pPr>
  </w:style>
  <w:style w:type="character" w:styleId="UnresolvedMention">
    <w:name w:val="Unresolved Mention"/>
    <w:basedOn w:val="DefaultParagraphFont"/>
    <w:uiPriority w:val="99"/>
    <w:semiHidden/>
    <w:unhideWhenUsed/>
    <w:rsid w:val="00B114A9"/>
    <w:rPr>
      <w:color w:val="808080"/>
      <w:shd w:val="clear" w:color="auto" w:fill="E6E6E6"/>
    </w:rPr>
  </w:style>
  <w:style w:type="paragraph" w:customStyle="1" w:styleId="StepBulletImage">
    <w:name w:val="Step Bullet Image"/>
    <w:basedOn w:val="StepImage"/>
    <w:rsid w:val="00B114A9"/>
    <w:pPr>
      <w:ind w:left="680"/>
    </w:pPr>
  </w:style>
  <w:style w:type="paragraph" w:customStyle="1" w:styleId="StepBulletCommentary">
    <w:name w:val="Step Bullet Commentary"/>
    <w:basedOn w:val="StepCommentary"/>
    <w:rsid w:val="00B114A9"/>
    <w:pPr>
      <w:ind w:left="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portal.azure.com"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ortal.azure.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E31E4-B059-4876-B4E7-FB6D91067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FY16 TechNet and PPE HOL template.dotx</Template>
  <TotalTime>441</TotalTime>
  <Pages>21</Pages>
  <Words>1645</Words>
  <Characters>9383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Create a paginated report</vt:lpstr>
    </vt:vector>
  </TitlesOfParts>
  <Manager>Shannon Lindsay &lt;shlindsay@microsoft.com&gt;</Manager>
  <Company/>
  <LinksUpToDate>false</LinksUpToDate>
  <CharactersWithSpaces>11006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 a paginated report</dc:title>
  <dc:subject>DP500</dc:subject>
  <dc:creator>Peter Myers &lt;v-petermyers@microsoft.com&gt;</dc:creator>
  <cp:keywords/>
  <cp:lastModifiedBy>Peter Myers</cp:lastModifiedBy>
  <cp:revision>88</cp:revision>
  <dcterms:created xsi:type="dcterms:W3CDTF">2020-03-31T08:10:00Z</dcterms:created>
  <dcterms:modified xsi:type="dcterms:W3CDTF">2022-02-28T04:20:00Z</dcterms:modified>
</cp:coreProperties>
</file>